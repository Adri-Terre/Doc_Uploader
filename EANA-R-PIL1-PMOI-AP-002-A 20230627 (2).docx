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7CFAD2A7" w14:textId="3A073D71" w:rsidR="008321EB" w:rsidRPr="00661F19" w:rsidRDefault="0031039F" w:rsidP="00EB4092">
      <w:pPr>
        <w:pBdr>
          <w:top w:val="single" w:sz="24" w:space="1" w:color="auto"/>
          <w:left w:val="single" w:sz="24" w:space="4" w:color="auto"/>
          <w:bottom w:val="single" w:sz="24" w:space="1" w:color="auto"/>
          <w:right w:val="single" w:sz="24" w:space="4" w:color="auto"/>
        </w:pBdr>
        <w:spacing w:after="0"/>
        <w:jc w:val="center"/>
        <w:rPr>
          <w:rFonts w:ascii="Calibri" w:hAnsi="Calibri" w:cs="Calibri"/>
          <w:b/>
          <w:smallCaps/>
          <w:sz w:val="32"/>
          <w:szCs w:val="32"/>
        </w:rPr>
      </w:pPr>
      <w:sdt>
        <w:sdtPr>
          <w:rPr>
            <w:rFonts w:ascii="Calibri" w:hAnsi="Calibri" w:cs="Calibri"/>
            <w:b/>
            <w:smallCaps/>
            <w:sz w:val="32"/>
            <w:szCs w:val="32"/>
          </w:rPr>
          <w:alias w:val="Categoría"/>
          <w:tag w:val=""/>
          <w:id w:val="1478415036"/>
          <w:placeholder>
            <w:docPart w:val="0EB35AE491DA46C6A02639A81027C90C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Content>
          <w:r w:rsidR="008250D3">
            <w:rPr>
              <w:rFonts w:ascii="Calibri" w:hAnsi="Calibri" w:cs="Calibri"/>
              <w:b/>
              <w:smallCaps/>
              <w:sz w:val="32"/>
              <w:szCs w:val="32"/>
            </w:rPr>
            <w:t>retiro de bases ILS desinstalados</w:t>
          </w:r>
        </w:sdtContent>
      </w:sdt>
    </w:p>
    <w:p w14:paraId="3D7058D0" w14:textId="2722E6D7" w:rsidR="00EE57A3" w:rsidRPr="00661F19" w:rsidRDefault="0031039F" w:rsidP="00EB4092">
      <w:pPr>
        <w:pBdr>
          <w:top w:val="single" w:sz="24" w:space="1" w:color="auto"/>
          <w:left w:val="single" w:sz="24" w:space="4" w:color="auto"/>
          <w:bottom w:val="single" w:sz="24" w:space="1" w:color="auto"/>
          <w:right w:val="single" w:sz="24" w:space="4" w:color="auto"/>
        </w:pBdr>
        <w:spacing w:after="0"/>
        <w:jc w:val="center"/>
        <w:rPr>
          <w:rFonts w:ascii="Calibri" w:hAnsi="Calibri" w:cs="Calibri"/>
          <w:b/>
          <w:smallCaps/>
          <w:sz w:val="48"/>
          <w:szCs w:val="48"/>
        </w:rPr>
      </w:pPr>
      <w:sdt>
        <w:sdtPr>
          <w:rPr>
            <w:rFonts w:ascii="Calibri" w:hAnsi="Calibri" w:cs="Calibri"/>
            <w:b/>
            <w:smallCaps/>
            <w:sz w:val="48"/>
            <w:szCs w:val="48"/>
          </w:rPr>
          <w:alias w:val="Título"/>
          <w:tag w:val=""/>
          <w:id w:val="1011800829"/>
          <w:placeholder>
            <w:docPart w:val="00E8371B833440B98259ACAFDE9F2AE2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8250D3">
            <w:rPr>
              <w:rFonts w:ascii="Calibri" w:hAnsi="Calibri" w:cs="Calibri"/>
              <w:b/>
              <w:smallCaps/>
              <w:sz w:val="48"/>
              <w:szCs w:val="48"/>
            </w:rPr>
            <w:t>Anteproyecto</w:t>
          </w:r>
        </w:sdtContent>
      </w:sdt>
    </w:p>
    <w:p w14:paraId="1A0BFF0D" w14:textId="6A4818C2" w:rsidR="00953D8E" w:rsidRPr="00E450C4" w:rsidRDefault="0031039F" w:rsidP="00EB4092">
      <w:pPr>
        <w:pBdr>
          <w:top w:val="single" w:sz="24" w:space="1" w:color="auto"/>
          <w:left w:val="single" w:sz="24" w:space="4" w:color="auto"/>
          <w:bottom w:val="single" w:sz="24" w:space="1" w:color="auto"/>
          <w:right w:val="single" w:sz="24" w:space="4" w:color="auto"/>
        </w:pBdr>
        <w:spacing w:after="0"/>
        <w:jc w:val="center"/>
        <w:rPr>
          <w:b/>
          <w:caps/>
          <w:color w:val="FF0000"/>
          <w:lang w:val="es-ES"/>
        </w:rPr>
      </w:pPr>
      <w:sdt>
        <w:sdtPr>
          <w:rPr>
            <w:b/>
            <w:caps/>
            <w:lang w:val="es-ES"/>
          </w:rPr>
          <w:alias w:val="Abstracto"/>
          <w:tag w:val=""/>
          <w:id w:val="-747115978"/>
          <w:placeholder>
            <w:docPart w:val="923162272B114712A271B893ADB27E73"/>
          </w:placeholder>
          <w:dataBinding w:prefixMappings="xmlns:ns0='http://schemas.microsoft.com/office/2006/coverPageProps' " w:xpath="/ns0:CoverPageProperties[1]/ns0:Abstract[1]" w:storeItemID="{55AF091B-3C7A-41E3-B477-F2FDAA23CFDA}"/>
          <w:text/>
        </w:sdtPr>
        <w:sdtContent>
          <w:r w:rsidR="008250D3">
            <w:rPr>
              <w:b/>
              <w:caps/>
              <w:lang w:val="es-ES"/>
            </w:rPr>
            <w:t>EANA-R-PIL1-PMOI-AP-00</w:t>
          </w:r>
          <w:r>
            <w:rPr>
              <w:b/>
              <w:caps/>
              <w:lang w:val="es-ES"/>
            </w:rPr>
            <w:t>2</w:t>
          </w:r>
          <w:r w:rsidR="008250D3">
            <w:rPr>
              <w:b/>
              <w:caps/>
              <w:lang w:val="es-ES"/>
            </w:rPr>
            <w:t>-A</w:t>
          </w:r>
        </w:sdtContent>
      </w:sdt>
    </w:p>
    <w:p w14:paraId="5944673E" w14:textId="77777777" w:rsidR="00EE57A3" w:rsidRPr="00C940BF" w:rsidRDefault="00EE57A3" w:rsidP="00EB4092">
      <w:pPr>
        <w:rPr>
          <w:sz w:val="20"/>
          <w:szCs w:val="20"/>
          <w:lang w:val="es-ES"/>
        </w:rPr>
      </w:pPr>
    </w:p>
    <w:tbl>
      <w:tblPr>
        <w:tblStyle w:val="Tablaconcuadrcula"/>
        <w:tblW w:w="9779" w:type="dxa"/>
        <w:tblLayout w:type="fixed"/>
        <w:tblLook w:val="04A0" w:firstRow="1" w:lastRow="0" w:firstColumn="1" w:lastColumn="0" w:noHBand="0" w:noVBand="1"/>
      </w:tblPr>
      <w:tblGrid>
        <w:gridCol w:w="9779"/>
      </w:tblGrid>
      <w:tr w:rsidR="00D472B7" w:rsidRPr="00661F19" w14:paraId="2ED58B13" w14:textId="77777777" w:rsidTr="00DE78CA">
        <w:tc>
          <w:tcPr>
            <w:tcW w:w="9779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</w:tcPr>
          <w:p w14:paraId="3039A757" w14:textId="77777777" w:rsidR="00D472B7" w:rsidRPr="00661F19" w:rsidRDefault="00E02DB4" w:rsidP="00EB4092">
            <w:pPr>
              <w:spacing w:before="40" w:after="40"/>
              <w:rPr>
                <w:b/>
              </w:rPr>
            </w:pPr>
            <w:r w:rsidRPr="00661F19">
              <w:rPr>
                <w:b/>
                <w:color w:val="FFFFFF" w:themeColor="background1"/>
              </w:rPr>
              <w:t>PALABRAS CLAVE</w:t>
            </w:r>
          </w:p>
        </w:tc>
      </w:tr>
      <w:tr w:rsidR="00E02DB4" w:rsidRPr="000D7906" w14:paraId="6458F14D" w14:textId="77777777" w:rsidTr="00DE78CA">
        <w:tc>
          <w:tcPr>
            <w:tcW w:w="9779" w:type="dxa"/>
            <w:tcBorders>
              <w:top w:val="single" w:sz="4" w:space="0" w:color="0070C0"/>
            </w:tcBorders>
            <w:vAlign w:val="center"/>
          </w:tcPr>
          <w:p w14:paraId="514522E8" w14:textId="344DD309" w:rsidR="00E02DB4" w:rsidRPr="000D7906" w:rsidRDefault="00F04CA2" w:rsidP="00EB4092">
            <w:pPr>
              <w:spacing w:before="40" w:after="40"/>
              <w:jc w:val="center"/>
              <w:rPr>
                <w:sz w:val="20"/>
                <w:szCs w:val="20"/>
              </w:rPr>
            </w:pPr>
            <w:r w:rsidRPr="000D7906">
              <w:rPr>
                <w:sz w:val="20"/>
                <w:szCs w:val="20"/>
              </w:rPr>
              <w:t>ILS, LOC, GP, DME, RWY, TWY, ORSNA, AA2000, SA</w:t>
            </w:r>
            <w:r w:rsidR="000D7906" w:rsidRPr="000D7906">
              <w:rPr>
                <w:sz w:val="20"/>
                <w:szCs w:val="20"/>
              </w:rPr>
              <w:t>CO</w:t>
            </w:r>
            <w:r w:rsidRPr="000D7906">
              <w:rPr>
                <w:sz w:val="20"/>
                <w:szCs w:val="20"/>
              </w:rPr>
              <w:t xml:space="preserve">, </w:t>
            </w:r>
            <w:r w:rsidR="000D7906" w:rsidRPr="000D7906">
              <w:rPr>
                <w:sz w:val="20"/>
                <w:szCs w:val="20"/>
              </w:rPr>
              <w:t>CBA</w:t>
            </w:r>
            <w:r w:rsidR="00054D0B" w:rsidRPr="000D7906">
              <w:rPr>
                <w:sz w:val="20"/>
                <w:szCs w:val="20"/>
              </w:rPr>
              <w:t>,</w:t>
            </w:r>
            <w:r w:rsidRPr="000D7906">
              <w:rPr>
                <w:sz w:val="20"/>
                <w:szCs w:val="20"/>
              </w:rPr>
              <w:t xml:space="preserve"> </w:t>
            </w:r>
            <w:r w:rsidR="00B82AC1" w:rsidRPr="000D7906">
              <w:rPr>
                <w:sz w:val="20"/>
                <w:szCs w:val="20"/>
              </w:rPr>
              <w:t>SA</w:t>
            </w:r>
            <w:r w:rsidR="000D7906" w:rsidRPr="000D7906">
              <w:rPr>
                <w:sz w:val="20"/>
                <w:szCs w:val="20"/>
              </w:rPr>
              <w:t>RP</w:t>
            </w:r>
            <w:r w:rsidR="00B82AC1" w:rsidRPr="000D7906">
              <w:rPr>
                <w:sz w:val="20"/>
                <w:szCs w:val="20"/>
              </w:rPr>
              <w:t xml:space="preserve">, </w:t>
            </w:r>
            <w:r w:rsidR="000D7906" w:rsidRPr="000D7906">
              <w:rPr>
                <w:sz w:val="20"/>
                <w:szCs w:val="20"/>
              </w:rPr>
              <w:t>PSS</w:t>
            </w:r>
            <w:r w:rsidR="00BC0E25" w:rsidRPr="000D7906">
              <w:rPr>
                <w:sz w:val="20"/>
                <w:szCs w:val="20"/>
              </w:rPr>
              <w:t>, SA</w:t>
            </w:r>
            <w:r w:rsidR="000D7906" w:rsidRPr="000D7906">
              <w:rPr>
                <w:sz w:val="20"/>
                <w:szCs w:val="20"/>
              </w:rPr>
              <w:t>RE</w:t>
            </w:r>
            <w:r w:rsidR="00B82AC1" w:rsidRPr="000D7906">
              <w:rPr>
                <w:sz w:val="20"/>
                <w:szCs w:val="20"/>
              </w:rPr>
              <w:t xml:space="preserve">, </w:t>
            </w:r>
            <w:r w:rsidR="000D7906" w:rsidRPr="000D7906">
              <w:rPr>
                <w:sz w:val="20"/>
                <w:szCs w:val="20"/>
              </w:rPr>
              <w:t>SIS</w:t>
            </w:r>
          </w:p>
        </w:tc>
      </w:tr>
    </w:tbl>
    <w:p w14:paraId="432DFAB4" w14:textId="77777777" w:rsidR="00953D8E" w:rsidRPr="000D7906" w:rsidRDefault="00953D8E" w:rsidP="00EB4092">
      <w:pPr>
        <w:spacing w:after="0"/>
        <w:rPr>
          <w:sz w:val="20"/>
          <w:szCs w:val="20"/>
        </w:rPr>
      </w:pPr>
    </w:p>
    <w:tbl>
      <w:tblPr>
        <w:tblStyle w:val="Tablaconcuadrcula"/>
        <w:tblW w:w="9779" w:type="dxa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6949"/>
      </w:tblGrid>
      <w:tr w:rsidR="00775F8A" w:rsidRPr="00661F19" w14:paraId="172EC9C2" w14:textId="77777777" w:rsidTr="007C3C36">
        <w:tc>
          <w:tcPr>
            <w:tcW w:w="9779" w:type="dxa"/>
            <w:gridSpan w:val="3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</w:tcPr>
          <w:p w14:paraId="55F79C2A" w14:textId="77777777" w:rsidR="00775F8A" w:rsidRPr="00661F19" w:rsidRDefault="00775F8A" w:rsidP="00EB4092">
            <w:pPr>
              <w:spacing w:before="40" w:after="40"/>
              <w:rPr>
                <w:b/>
              </w:rPr>
            </w:pPr>
            <w:r w:rsidRPr="00661F19">
              <w:rPr>
                <w:b/>
                <w:color w:val="FFFFFF" w:themeColor="background1"/>
              </w:rPr>
              <w:t>CONTROL DE CAMBIOS</w:t>
            </w:r>
          </w:p>
        </w:tc>
      </w:tr>
      <w:tr w:rsidR="00775F8A" w:rsidRPr="00661F19" w14:paraId="61BE80D1" w14:textId="77777777" w:rsidTr="00EA0F11">
        <w:tc>
          <w:tcPr>
            <w:tcW w:w="1413" w:type="dxa"/>
            <w:tcBorders>
              <w:top w:val="single" w:sz="4" w:space="0" w:color="0070C0"/>
            </w:tcBorders>
            <w:shd w:val="clear" w:color="auto" w:fill="auto"/>
            <w:vAlign w:val="center"/>
          </w:tcPr>
          <w:p w14:paraId="78FECA6D" w14:textId="6D56DC68" w:rsidR="00775F8A" w:rsidRPr="00661F19" w:rsidRDefault="003D7DC0" w:rsidP="00EB4092">
            <w:pPr>
              <w:spacing w:before="40" w:after="40"/>
              <w:jc w:val="center"/>
              <w:rPr>
                <w:b/>
                <w:color w:val="1F497D" w:themeColor="text2"/>
                <w:sz w:val="20"/>
                <w:szCs w:val="20"/>
              </w:rPr>
            </w:pPr>
            <w:r w:rsidRPr="00661F19">
              <w:rPr>
                <w:b/>
                <w:color w:val="1F497D" w:themeColor="text2"/>
                <w:sz w:val="20"/>
                <w:szCs w:val="20"/>
              </w:rPr>
              <w:t>REVISIÓN</w:t>
            </w:r>
          </w:p>
        </w:tc>
        <w:tc>
          <w:tcPr>
            <w:tcW w:w="1417" w:type="dxa"/>
            <w:tcBorders>
              <w:top w:val="single" w:sz="4" w:space="0" w:color="0070C0"/>
            </w:tcBorders>
            <w:vAlign w:val="center"/>
          </w:tcPr>
          <w:p w14:paraId="61A8A537" w14:textId="77777777" w:rsidR="00775F8A" w:rsidRPr="00661F19" w:rsidRDefault="00775F8A" w:rsidP="00EB4092">
            <w:pPr>
              <w:spacing w:before="40" w:after="40"/>
              <w:jc w:val="center"/>
              <w:rPr>
                <w:b/>
                <w:color w:val="1F497D" w:themeColor="text2"/>
                <w:sz w:val="20"/>
                <w:szCs w:val="20"/>
              </w:rPr>
            </w:pPr>
            <w:r w:rsidRPr="00661F19">
              <w:rPr>
                <w:b/>
                <w:color w:val="1F497D" w:themeColor="text2"/>
                <w:sz w:val="20"/>
                <w:szCs w:val="20"/>
              </w:rPr>
              <w:t>FECHA</w:t>
            </w:r>
          </w:p>
        </w:tc>
        <w:tc>
          <w:tcPr>
            <w:tcW w:w="6949" w:type="dxa"/>
            <w:tcBorders>
              <w:top w:val="single" w:sz="4" w:space="0" w:color="0070C0"/>
            </w:tcBorders>
            <w:vAlign w:val="center"/>
          </w:tcPr>
          <w:p w14:paraId="1DD7254B" w14:textId="77777777" w:rsidR="00775F8A" w:rsidRPr="00661F19" w:rsidRDefault="00775F8A" w:rsidP="00EB4092">
            <w:pPr>
              <w:spacing w:before="40" w:after="40"/>
              <w:jc w:val="center"/>
              <w:rPr>
                <w:b/>
                <w:color w:val="1F497D" w:themeColor="text2"/>
                <w:sz w:val="20"/>
                <w:szCs w:val="20"/>
              </w:rPr>
            </w:pPr>
            <w:r w:rsidRPr="00661F19">
              <w:rPr>
                <w:b/>
                <w:color w:val="1F497D" w:themeColor="text2"/>
                <w:sz w:val="20"/>
                <w:szCs w:val="20"/>
              </w:rPr>
              <w:t>COMENTARIOS</w:t>
            </w:r>
          </w:p>
        </w:tc>
      </w:tr>
      <w:tr w:rsidR="00775F8A" w:rsidRPr="00661F19" w14:paraId="3070A7F1" w14:textId="77777777" w:rsidTr="007C3C36">
        <w:tc>
          <w:tcPr>
            <w:tcW w:w="1413" w:type="dxa"/>
            <w:vAlign w:val="center"/>
          </w:tcPr>
          <w:p w14:paraId="6460B235" w14:textId="77777777" w:rsidR="00775F8A" w:rsidRPr="00661F19" w:rsidRDefault="00775F8A" w:rsidP="00EB4092">
            <w:pPr>
              <w:spacing w:before="40" w:after="40"/>
              <w:jc w:val="center"/>
              <w:rPr>
                <w:sz w:val="20"/>
                <w:szCs w:val="20"/>
              </w:rPr>
            </w:pPr>
            <w:r w:rsidRPr="00661F19">
              <w:rPr>
                <w:sz w:val="20"/>
                <w:szCs w:val="20"/>
              </w:rPr>
              <w:t>A</w:t>
            </w:r>
          </w:p>
        </w:tc>
        <w:tc>
          <w:tcPr>
            <w:tcW w:w="1417" w:type="dxa"/>
            <w:vAlign w:val="center"/>
          </w:tcPr>
          <w:p w14:paraId="6CA184C0" w14:textId="77379051" w:rsidR="00775F8A" w:rsidRPr="00661F19" w:rsidRDefault="00261EE0" w:rsidP="00EB4092">
            <w:pPr>
              <w:spacing w:before="40" w:after="40"/>
              <w:jc w:val="center"/>
              <w:rPr>
                <w:sz w:val="20"/>
                <w:szCs w:val="20"/>
              </w:rPr>
            </w:pPr>
            <w:r w:rsidRPr="00661F19">
              <w:rPr>
                <w:sz w:val="20"/>
                <w:szCs w:val="20"/>
              </w:rPr>
              <w:fldChar w:fldCharType="begin"/>
            </w:r>
            <w:r w:rsidRPr="00661F19">
              <w:rPr>
                <w:sz w:val="20"/>
                <w:szCs w:val="20"/>
              </w:rPr>
              <w:instrText xml:space="preserve"> DATE   \* MERGEFORMAT </w:instrText>
            </w:r>
            <w:r w:rsidRPr="00661F19">
              <w:rPr>
                <w:sz w:val="20"/>
                <w:szCs w:val="20"/>
              </w:rPr>
              <w:fldChar w:fldCharType="separate"/>
            </w:r>
            <w:r w:rsidR="005E4841">
              <w:rPr>
                <w:noProof/>
                <w:sz w:val="20"/>
                <w:szCs w:val="20"/>
              </w:rPr>
              <w:t>27/6/2023</w:t>
            </w:r>
            <w:r w:rsidRPr="00661F19">
              <w:rPr>
                <w:sz w:val="20"/>
                <w:szCs w:val="20"/>
              </w:rPr>
              <w:fldChar w:fldCharType="end"/>
            </w:r>
          </w:p>
        </w:tc>
        <w:tc>
          <w:tcPr>
            <w:tcW w:w="6949" w:type="dxa"/>
            <w:vAlign w:val="center"/>
          </w:tcPr>
          <w:p w14:paraId="0B6EB05D" w14:textId="77777777" w:rsidR="00775F8A" w:rsidRPr="00661F19" w:rsidRDefault="00775F8A" w:rsidP="00EB4092">
            <w:pPr>
              <w:spacing w:before="40" w:after="40"/>
              <w:jc w:val="center"/>
              <w:rPr>
                <w:sz w:val="20"/>
                <w:szCs w:val="20"/>
              </w:rPr>
            </w:pPr>
            <w:r w:rsidRPr="00661F19">
              <w:rPr>
                <w:sz w:val="20"/>
                <w:szCs w:val="20"/>
              </w:rPr>
              <w:t>Primera emisión.</w:t>
            </w:r>
          </w:p>
        </w:tc>
      </w:tr>
    </w:tbl>
    <w:p w14:paraId="6CE79F51" w14:textId="77777777" w:rsidR="00775F8A" w:rsidRPr="004A339C" w:rsidRDefault="00775F8A" w:rsidP="00EB4092">
      <w:pPr>
        <w:spacing w:after="0"/>
        <w:rPr>
          <w:sz w:val="20"/>
          <w:szCs w:val="20"/>
        </w:rPr>
      </w:pPr>
    </w:p>
    <w:tbl>
      <w:tblPr>
        <w:tblStyle w:val="Tablaconcuadrcula"/>
        <w:tblW w:w="9780" w:type="dxa"/>
        <w:tblLayout w:type="fixed"/>
        <w:tblLook w:val="04A0" w:firstRow="1" w:lastRow="0" w:firstColumn="1" w:lastColumn="0" w:noHBand="0" w:noVBand="1"/>
      </w:tblPr>
      <w:tblGrid>
        <w:gridCol w:w="1555"/>
        <w:gridCol w:w="6945"/>
        <w:gridCol w:w="1280"/>
      </w:tblGrid>
      <w:tr w:rsidR="00775F8A" w:rsidRPr="00661F19" w14:paraId="4DEBEBF2" w14:textId="77777777" w:rsidTr="00D36A52">
        <w:tc>
          <w:tcPr>
            <w:tcW w:w="9780" w:type="dxa"/>
            <w:gridSpan w:val="3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  <w:hideMark/>
          </w:tcPr>
          <w:p w14:paraId="0CD7CD4E" w14:textId="77777777" w:rsidR="00775F8A" w:rsidRPr="00661F19" w:rsidRDefault="00775F8A" w:rsidP="00EB4092">
            <w:pPr>
              <w:spacing w:before="40" w:after="40"/>
              <w:rPr>
                <w:b/>
              </w:rPr>
            </w:pPr>
            <w:r w:rsidRPr="00661F19">
              <w:rPr>
                <w:b/>
                <w:color w:val="FFFFFF" w:themeColor="background1"/>
              </w:rPr>
              <w:t>CIRCUITO DE FIRMAS</w:t>
            </w:r>
          </w:p>
        </w:tc>
      </w:tr>
      <w:tr w:rsidR="00D96EC9" w:rsidRPr="00661F19" w14:paraId="60A814FE" w14:textId="77777777" w:rsidTr="00D96EC9">
        <w:tc>
          <w:tcPr>
            <w:tcW w:w="1555" w:type="dxa"/>
            <w:vMerge w:val="restart"/>
            <w:tcBorders>
              <w:top w:val="single" w:sz="4" w:space="0" w:color="0070C0"/>
              <w:left w:val="single" w:sz="4" w:space="0" w:color="auto"/>
              <w:right w:val="single" w:sz="4" w:space="0" w:color="auto"/>
            </w:tcBorders>
            <w:hideMark/>
          </w:tcPr>
          <w:p w14:paraId="58DC129B" w14:textId="77777777" w:rsidR="00D96EC9" w:rsidRPr="00661F19" w:rsidRDefault="00D96EC9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  <w:r w:rsidRPr="00661F19">
              <w:rPr>
                <w:b/>
                <w:color w:val="1F497D" w:themeColor="text2"/>
                <w:sz w:val="20"/>
                <w:szCs w:val="20"/>
              </w:rPr>
              <w:t>ELABORADO POR</w:t>
            </w:r>
          </w:p>
          <w:p w14:paraId="6EC78F1C" w14:textId="110A8CC3" w:rsidR="00D96EC9" w:rsidRPr="00661F19" w:rsidRDefault="00D96EC9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0070C0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0A19" w14:textId="4AD42651" w:rsidR="00D96EC9" w:rsidRPr="00661F19" w:rsidRDefault="00D96EC9" w:rsidP="00EB4092">
            <w:pPr>
              <w:spacing w:before="40" w:after="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Karen Martin</w:t>
            </w:r>
            <w:r w:rsidRPr="00661F19">
              <w:rPr>
                <w:sz w:val="20"/>
                <w:szCs w:val="20"/>
              </w:rPr>
              <w:t>, Dpto. de Ingeniería y Gestión de Proyectos-PMO, Unidad Estratégica Operacional, EANA S.E.</w:t>
            </w:r>
          </w:p>
        </w:tc>
        <w:tc>
          <w:tcPr>
            <w:tcW w:w="1280" w:type="dxa"/>
            <w:tcBorders>
              <w:top w:val="single" w:sz="4" w:space="0" w:color="0070C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F254B1" w14:textId="07524A42" w:rsidR="00D96EC9" w:rsidRPr="00661F19" w:rsidRDefault="0031039F" w:rsidP="00EB4092">
            <w:pPr>
              <w:spacing w:before="40" w:after="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27/06/2023</w:t>
            </w:r>
          </w:p>
        </w:tc>
      </w:tr>
      <w:tr w:rsidR="00D96EC9" w:rsidRPr="00661F19" w14:paraId="7EE0830C" w14:textId="77777777" w:rsidTr="00D96EC9">
        <w:tc>
          <w:tcPr>
            <w:tcW w:w="155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1652B" w14:textId="182D4D5E" w:rsidR="00D96EC9" w:rsidRPr="00661F19" w:rsidRDefault="00D96EC9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0070C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2DA86" w14:textId="1438F7A7" w:rsidR="00D96EC9" w:rsidRDefault="00D96EC9" w:rsidP="00EB4092">
            <w:pPr>
              <w:spacing w:before="40" w:after="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Maikel Guerrero</w:t>
            </w:r>
            <w:r w:rsidRPr="00661F19">
              <w:rPr>
                <w:sz w:val="20"/>
                <w:szCs w:val="20"/>
              </w:rPr>
              <w:t>, Dpto. de Ingeniería y Gestión de Proyectos-PMO, Unidad Estratégica Operacional, EANA S.E.</w:t>
            </w:r>
          </w:p>
        </w:tc>
        <w:tc>
          <w:tcPr>
            <w:tcW w:w="1280" w:type="dxa"/>
            <w:tcBorders>
              <w:top w:val="single" w:sz="4" w:space="0" w:color="0070C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5E720" w14:textId="0109902F" w:rsidR="00D96EC9" w:rsidRPr="00661F19" w:rsidRDefault="0031039F" w:rsidP="00EB4092">
            <w:pPr>
              <w:spacing w:before="40" w:after="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27/06/2023</w:t>
            </w:r>
          </w:p>
        </w:tc>
      </w:tr>
      <w:tr w:rsidR="00EA0F11" w:rsidRPr="00E75FBA" w14:paraId="71A0E0F3" w14:textId="77777777" w:rsidTr="004A339C">
        <w:tc>
          <w:tcPr>
            <w:tcW w:w="1555" w:type="dxa"/>
            <w:tcBorders>
              <w:left w:val="single" w:sz="4" w:space="0" w:color="auto"/>
              <w:bottom w:val="nil"/>
              <w:right w:val="single" w:sz="4" w:space="0" w:color="auto"/>
            </w:tcBorders>
          </w:tcPr>
          <w:p w14:paraId="2B3A3682" w14:textId="1C09B6D1" w:rsidR="00EA0F11" w:rsidRPr="00EF4EDC" w:rsidRDefault="00EA0F11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  <w:r w:rsidRPr="00EF4EDC">
              <w:rPr>
                <w:b/>
                <w:color w:val="1F497D" w:themeColor="text2"/>
                <w:sz w:val="20"/>
                <w:szCs w:val="20"/>
              </w:rPr>
              <w:t>REVIS</w:t>
            </w:r>
            <w:r w:rsidR="005C03B1" w:rsidRPr="00EF4EDC">
              <w:rPr>
                <w:b/>
                <w:color w:val="1F497D" w:themeColor="text2"/>
                <w:sz w:val="20"/>
                <w:szCs w:val="20"/>
              </w:rPr>
              <w:t>ADO POR</w:t>
            </w: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9D1B8" w14:textId="3CDE2BB9" w:rsidR="00EA0F11" w:rsidRPr="00E75FBA" w:rsidRDefault="00BE5273" w:rsidP="00EB4092">
            <w:pPr>
              <w:spacing w:before="40" w:after="4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  <w:lang w:val="pt-BR"/>
              </w:rPr>
              <w:t>Facundo Reta</w:t>
            </w:r>
            <w:r w:rsidR="002A00CC">
              <w:rPr>
                <w:b/>
                <w:sz w:val="20"/>
                <w:szCs w:val="20"/>
                <w:lang w:val="pt-BR"/>
              </w:rPr>
              <w:t xml:space="preserve">, </w:t>
            </w:r>
            <w:r w:rsidR="002A00CC" w:rsidRPr="00D96EC9">
              <w:rPr>
                <w:sz w:val="20"/>
                <w:szCs w:val="20"/>
              </w:rPr>
              <w:t>Coordinador</w:t>
            </w:r>
            <w:r>
              <w:rPr>
                <w:sz w:val="20"/>
                <w:szCs w:val="20"/>
              </w:rPr>
              <w:t xml:space="preserve"> </w:t>
            </w:r>
            <w:r w:rsidRPr="00E75FBA">
              <w:rPr>
                <w:sz w:val="20"/>
                <w:szCs w:val="20"/>
              </w:rPr>
              <w:t>del Dpto. de Ingeniería y Gestión de Proyectos-PMO, Unidad Estratégica Operacional, EANA S.E.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F7E65" w14:textId="5E5AD11E" w:rsidR="00E75FBA" w:rsidRPr="00E75FBA" w:rsidRDefault="00E75FBA" w:rsidP="00EB4092">
            <w:pPr>
              <w:spacing w:before="40" w:after="40"/>
              <w:rPr>
                <w:sz w:val="20"/>
                <w:szCs w:val="20"/>
              </w:rPr>
            </w:pPr>
          </w:p>
        </w:tc>
      </w:tr>
      <w:tr w:rsidR="002A00CC" w:rsidRPr="00E75FBA" w14:paraId="0B08BAF5" w14:textId="77777777" w:rsidTr="00D96EC9">
        <w:tc>
          <w:tcPr>
            <w:tcW w:w="1555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0C0B391E" w14:textId="287B3A17" w:rsidR="002A00CC" w:rsidRPr="00EF4EDC" w:rsidRDefault="002A00CC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  <w:p w14:paraId="55DF78D0" w14:textId="2143E3D5" w:rsidR="002A00CC" w:rsidRPr="00EF4EDC" w:rsidRDefault="002A00CC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  <w:p w14:paraId="3A973080" w14:textId="29B85FE7" w:rsidR="002A00CC" w:rsidRPr="00EF4EDC" w:rsidRDefault="002A00CC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C6083" w14:textId="629EF59C" w:rsidR="002A00CC" w:rsidRPr="00E75FBA" w:rsidRDefault="00BE5273" w:rsidP="00EB4092">
            <w:pPr>
              <w:spacing w:before="40" w:after="40"/>
              <w:rPr>
                <w:b/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</w:rPr>
              <w:t>Hernán</w:t>
            </w:r>
            <w:r w:rsidR="002A00CC">
              <w:rPr>
                <w:b/>
                <w:sz w:val="20"/>
                <w:szCs w:val="20"/>
              </w:rPr>
              <w:t xml:space="preserve"> Garabato, </w:t>
            </w:r>
            <w:r w:rsidR="002A00CC" w:rsidRPr="00D96EC9">
              <w:rPr>
                <w:sz w:val="20"/>
                <w:szCs w:val="20"/>
              </w:rPr>
              <w:t>J</w:t>
            </w:r>
            <w:r w:rsidR="002A00CC">
              <w:rPr>
                <w:sz w:val="20"/>
                <w:szCs w:val="20"/>
              </w:rPr>
              <w:t xml:space="preserve">efe laboratorio </w:t>
            </w:r>
            <w:r w:rsidR="002A00CC" w:rsidRPr="00D96EC9">
              <w:rPr>
                <w:sz w:val="20"/>
                <w:szCs w:val="20"/>
              </w:rPr>
              <w:t>radioayudas, Gerencia CNSE</w:t>
            </w:r>
            <w:r w:rsidR="002A00CC">
              <w:rPr>
                <w:sz w:val="20"/>
                <w:szCs w:val="20"/>
              </w:rPr>
              <w:t xml:space="preserve">, </w:t>
            </w:r>
            <w:r w:rsidR="002A00CC" w:rsidRPr="00661F19">
              <w:rPr>
                <w:sz w:val="20"/>
                <w:szCs w:val="20"/>
              </w:rPr>
              <w:t>Unidad Estratégica Operacional, EANA S.E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F5C68" w14:textId="31DEBCE5" w:rsidR="002A00CC" w:rsidRPr="00E75FBA" w:rsidRDefault="002A00CC" w:rsidP="00EB4092">
            <w:pPr>
              <w:spacing w:before="40" w:after="40"/>
              <w:rPr>
                <w:sz w:val="20"/>
                <w:szCs w:val="20"/>
              </w:rPr>
            </w:pPr>
          </w:p>
        </w:tc>
      </w:tr>
      <w:tr w:rsidR="002A00CC" w:rsidRPr="00E75FBA" w14:paraId="2D8D1AF4" w14:textId="77777777" w:rsidTr="00FD0BE3"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E34946F" w14:textId="5E6513CB" w:rsidR="002A00CC" w:rsidRPr="00EF4EDC" w:rsidRDefault="002A00CC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F31B4" w14:textId="3F64BC48" w:rsidR="002A00CC" w:rsidRPr="00E75FBA" w:rsidRDefault="00BE5273" w:rsidP="00EB4092">
            <w:pPr>
              <w:spacing w:before="40" w:after="40"/>
              <w:rPr>
                <w:b/>
                <w:sz w:val="20"/>
                <w:szCs w:val="20"/>
              </w:rPr>
            </w:pPr>
            <w:bookmarkStart w:id="0" w:name="_GoBack"/>
            <w:bookmarkEnd w:id="0"/>
            <w:r>
              <w:rPr>
                <w:b/>
                <w:sz w:val="20"/>
                <w:szCs w:val="20"/>
                <w:lang w:val="pt-BR"/>
              </w:rPr>
              <w:t xml:space="preserve">Adrian Terreni, </w:t>
            </w:r>
            <w:r w:rsidRPr="00D96EC9">
              <w:rPr>
                <w:sz w:val="20"/>
                <w:szCs w:val="20"/>
              </w:rPr>
              <w:t>Coordinador Dpto. De Navegación, Gerencia CNSE</w:t>
            </w:r>
            <w:r>
              <w:rPr>
                <w:sz w:val="20"/>
                <w:szCs w:val="20"/>
              </w:rPr>
              <w:t xml:space="preserve">, </w:t>
            </w:r>
            <w:r w:rsidRPr="00661F19">
              <w:rPr>
                <w:sz w:val="20"/>
                <w:szCs w:val="20"/>
              </w:rPr>
              <w:t>Unidad Estratégica Operacional, EANA S.E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295E3" w14:textId="25C6167A" w:rsidR="002A00CC" w:rsidRPr="00E75FBA" w:rsidRDefault="002A00CC" w:rsidP="00EB4092">
            <w:pPr>
              <w:spacing w:before="40" w:after="40"/>
              <w:rPr>
                <w:sz w:val="20"/>
                <w:szCs w:val="20"/>
              </w:rPr>
            </w:pPr>
          </w:p>
        </w:tc>
      </w:tr>
      <w:tr w:rsidR="002A00CC" w:rsidRPr="00E75FBA" w14:paraId="1CD0BFAE" w14:textId="77777777" w:rsidTr="00FD0BE3"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55B1F45" w14:textId="3E8F1CF1" w:rsidR="002A00CC" w:rsidRPr="00EF4EDC" w:rsidRDefault="002A00CC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B951A" w14:textId="70C3C83B" w:rsidR="002A00CC" w:rsidRDefault="00BE5273" w:rsidP="00EB4092">
            <w:pPr>
              <w:spacing w:before="40" w:after="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Marcela Jaime</w:t>
            </w:r>
            <w:r w:rsidR="002A00CC" w:rsidRPr="00BE5273">
              <w:rPr>
                <w:sz w:val="20"/>
                <w:szCs w:val="20"/>
              </w:rPr>
              <w:t xml:space="preserve">, Jefe ANS </w:t>
            </w:r>
            <w:r w:rsidRPr="00BE5273">
              <w:rPr>
                <w:sz w:val="20"/>
                <w:szCs w:val="20"/>
              </w:rPr>
              <w:t>Córdoba</w:t>
            </w:r>
            <w:r w:rsidR="002A00CC" w:rsidRPr="00BE5273">
              <w:rPr>
                <w:sz w:val="20"/>
                <w:szCs w:val="20"/>
              </w:rPr>
              <w:t>,</w:t>
            </w:r>
            <w:r w:rsidR="002A00CC" w:rsidRPr="00BE5273">
              <w:rPr>
                <w:b/>
                <w:sz w:val="20"/>
                <w:szCs w:val="20"/>
              </w:rPr>
              <w:t xml:space="preserve"> </w:t>
            </w:r>
            <w:r w:rsidR="002A00CC" w:rsidRPr="00BE5273">
              <w:rPr>
                <w:sz w:val="20"/>
                <w:szCs w:val="20"/>
              </w:rPr>
              <w:t>Gerencia de Operaciones, EANA S.E.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3CF33" w14:textId="72B23AE0" w:rsidR="002A00CC" w:rsidRDefault="002A00CC" w:rsidP="00EB4092">
            <w:pPr>
              <w:spacing w:before="40" w:after="40"/>
              <w:rPr>
                <w:sz w:val="20"/>
                <w:szCs w:val="20"/>
              </w:rPr>
            </w:pPr>
          </w:p>
        </w:tc>
      </w:tr>
      <w:tr w:rsidR="002A00CC" w:rsidRPr="00E75FBA" w14:paraId="0781001D" w14:textId="77777777" w:rsidTr="00CE3BF3"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C5FD87B" w14:textId="521FB0AA" w:rsidR="002A00CC" w:rsidRPr="00EF4EDC" w:rsidRDefault="002A00CC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0B9B4" w14:textId="2BF2C544" w:rsidR="002A00CC" w:rsidRPr="002A00CC" w:rsidRDefault="00BE5273" w:rsidP="00EB4092">
            <w:pPr>
              <w:spacing w:before="40" w:after="40"/>
              <w:rPr>
                <w:b/>
                <w:sz w:val="20"/>
                <w:szCs w:val="20"/>
                <w:highlight w:val="yellow"/>
              </w:rPr>
            </w:pPr>
            <w:r>
              <w:rPr>
                <w:b/>
                <w:sz w:val="20"/>
                <w:szCs w:val="20"/>
              </w:rPr>
              <w:t>Roberto Da Silva</w:t>
            </w:r>
            <w:r w:rsidR="002A00CC" w:rsidRPr="00BE5273">
              <w:rPr>
                <w:b/>
                <w:sz w:val="20"/>
                <w:szCs w:val="20"/>
              </w:rPr>
              <w:t xml:space="preserve">, </w:t>
            </w:r>
            <w:r w:rsidR="002A00CC" w:rsidRPr="00BE5273">
              <w:rPr>
                <w:sz w:val="20"/>
                <w:szCs w:val="20"/>
              </w:rPr>
              <w:t xml:space="preserve">Jefe ANS </w:t>
            </w:r>
            <w:r w:rsidRPr="00BE5273">
              <w:rPr>
                <w:sz w:val="20"/>
                <w:szCs w:val="20"/>
              </w:rPr>
              <w:t>Resistencia</w:t>
            </w:r>
            <w:r w:rsidR="002A00CC" w:rsidRPr="00BE5273">
              <w:rPr>
                <w:sz w:val="20"/>
                <w:szCs w:val="20"/>
              </w:rPr>
              <w:t>,</w:t>
            </w:r>
            <w:r w:rsidR="002A00CC" w:rsidRPr="00BE5273">
              <w:rPr>
                <w:b/>
                <w:sz w:val="20"/>
                <w:szCs w:val="20"/>
              </w:rPr>
              <w:t xml:space="preserve"> </w:t>
            </w:r>
            <w:r w:rsidR="002A00CC" w:rsidRPr="00BE5273">
              <w:rPr>
                <w:sz w:val="20"/>
                <w:szCs w:val="20"/>
              </w:rPr>
              <w:t>Gerencia de Operaciones, EANA S.E.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1121E" w14:textId="7498452E" w:rsidR="002A00CC" w:rsidRDefault="002A00CC" w:rsidP="00EB4092">
            <w:pPr>
              <w:spacing w:before="40" w:after="40"/>
              <w:rPr>
                <w:sz w:val="20"/>
                <w:szCs w:val="20"/>
              </w:rPr>
            </w:pPr>
          </w:p>
        </w:tc>
      </w:tr>
      <w:tr w:rsidR="00BE5273" w:rsidRPr="00E75FBA" w14:paraId="7BFAF131" w14:textId="77777777" w:rsidTr="00CE3BF3"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8C41D87" w14:textId="77777777" w:rsidR="00BE5273" w:rsidRPr="00EF4EDC" w:rsidRDefault="00BE5273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D8130" w14:textId="508CFA93" w:rsidR="00BE5273" w:rsidRPr="00BE5273" w:rsidRDefault="00BE5273" w:rsidP="00EB4092">
            <w:pPr>
              <w:spacing w:before="40" w:after="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Ro</w:t>
            </w:r>
            <w:r w:rsidR="00350EE9">
              <w:rPr>
                <w:b/>
                <w:sz w:val="20"/>
                <w:szCs w:val="20"/>
              </w:rPr>
              <w:t>drigo Martínez</w:t>
            </w:r>
            <w:r w:rsidRPr="00BE5273">
              <w:rPr>
                <w:b/>
                <w:sz w:val="20"/>
                <w:szCs w:val="20"/>
              </w:rPr>
              <w:t xml:space="preserve">, </w:t>
            </w:r>
            <w:r w:rsidRPr="00BE5273">
              <w:rPr>
                <w:sz w:val="20"/>
                <w:szCs w:val="20"/>
              </w:rPr>
              <w:t xml:space="preserve">Jefe ANS </w:t>
            </w:r>
            <w:r>
              <w:rPr>
                <w:sz w:val="20"/>
                <w:szCs w:val="20"/>
              </w:rPr>
              <w:t>Posada</w:t>
            </w:r>
            <w:r w:rsidRPr="00BE5273">
              <w:rPr>
                <w:sz w:val="20"/>
                <w:szCs w:val="20"/>
              </w:rPr>
              <w:t>,</w:t>
            </w:r>
            <w:r w:rsidRPr="00BE5273">
              <w:rPr>
                <w:b/>
                <w:sz w:val="20"/>
                <w:szCs w:val="20"/>
              </w:rPr>
              <w:t xml:space="preserve"> </w:t>
            </w:r>
            <w:r w:rsidRPr="00BE5273">
              <w:rPr>
                <w:sz w:val="20"/>
                <w:szCs w:val="20"/>
              </w:rPr>
              <w:t>Gerencia de Operaciones, EANA S.E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1CA4E" w14:textId="77777777" w:rsidR="00BE5273" w:rsidRDefault="00BE5273" w:rsidP="00EB4092">
            <w:pPr>
              <w:spacing w:before="40" w:after="40"/>
              <w:rPr>
                <w:sz w:val="20"/>
                <w:szCs w:val="20"/>
              </w:rPr>
            </w:pPr>
          </w:p>
        </w:tc>
      </w:tr>
      <w:tr w:rsidR="002A00CC" w:rsidRPr="00E75FBA" w14:paraId="405AAABF" w14:textId="77777777" w:rsidTr="00CE3BF3"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0EA736B" w14:textId="45089B49" w:rsidR="002A00CC" w:rsidRPr="00EF4EDC" w:rsidRDefault="002A00CC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B1F3" w14:textId="2EFD1A6D" w:rsidR="002A00CC" w:rsidRPr="00BE5273" w:rsidRDefault="00BE5273" w:rsidP="00EB4092">
            <w:pPr>
              <w:spacing w:before="40" w:after="40"/>
              <w:rPr>
                <w:bCs/>
                <w:sz w:val="20"/>
                <w:szCs w:val="20"/>
              </w:rPr>
            </w:pPr>
            <w:r w:rsidRPr="00BE5273">
              <w:rPr>
                <w:b/>
                <w:sz w:val="20"/>
                <w:szCs w:val="20"/>
              </w:rPr>
              <w:t>Javier Bastián</w:t>
            </w:r>
            <w:r w:rsidRPr="00BE5273">
              <w:rPr>
                <w:bCs/>
                <w:sz w:val="20"/>
                <w:szCs w:val="20"/>
              </w:rPr>
              <w:t>, Jefe CNS Regional Córdoba, Gerencia CNSE, EANA S.E.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9AE91" w14:textId="77777777" w:rsidR="002A00CC" w:rsidRDefault="002A00CC" w:rsidP="00EB4092">
            <w:pPr>
              <w:spacing w:before="40" w:after="40"/>
              <w:rPr>
                <w:sz w:val="20"/>
                <w:szCs w:val="20"/>
              </w:rPr>
            </w:pPr>
          </w:p>
        </w:tc>
      </w:tr>
      <w:tr w:rsidR="002A00CC" w:rsidRPr="00E75FBA" w14:paraId="353B0BAF" w14:textId="77777777" w:rsidTr="00D96EC9">
        <w:tc>
          <w:tcPr>
            <w:tcW w:w="155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008C" w14:textId="472F58A8" w:rsidR="002A00CC" w:rsidRDefault="002A00CC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AD692" w14:textId="52EF622E" w:rsidR="002A00CC" w:rsidRPr="00BE5273" w:rsidRDefault="00BE5273" w:rsidP="00EB4092">
            <w:pPr>
              <w:spacing w:before="40" w:after="40"/>
              <w:rPr>
                <w:bCs/>
                <w:sz w:val="20"/>
                <w:szCs w:val="20"/>
              </w:rPr>
            </w:pPr>
            <w:r w:rsidRPr="00BE5273">
              <w:rPr>
                <w:b/>
                <w:sz w:val="20"/>
                <w:szCs w:val="20"/>
              </w:rPr>
              <w:t>Martín Altamirano</w:t>
            </w:r>
            <w:r w:rsidRPr="00BE5273">
              <w:rPr>
                <w:bCs/>
                <w:sz w:val="20"/>
                <w:szCs w:val="20"/>
              </w:rPr>
              <w:t xml:space="preserve">, Jefe CNS Regional </w:t>
            </w:r>
            <w:r>
              <w:rPr>
                <w:bCs/>
                <w:sz w:val="20"/>
                <w:szCs w:val="20"/>
              </w:rPr>
              <w:t>Resistencia</w:t>
            </w:r>
            <w:r w:rsidRPr="00BE5273">
              <w:rPr>
                <w:bCs/>
                <w:sz w:val="20"/>
                <w:szCs w:val="20"/>
              </w:rPr>
              <w:t>, Gerencia CNSE, EANA S.E.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68578" w14:textId="77777777" w:rsidR="002A00CC" w:rsidRDefault="002A00CC" w:rsidP="00EB4092">
            <w:pPr>
              <w:spacing w:before="40" w:after="40"/>
              <w:rPr>
                <w:sz w:val="20"/>
                <w:szCs w:val="20"/>
              </w:rPr>
            </w:pPr>
          </w:p>
        </w:tc>
      </w:tr>
      <w:tr w:rsidR="007165A5" w:rsidRPr="00E75FBA" w14:paraId="47C217E3" w14:textId="77777777" w:rsidTr="00D96EC9">
        <w:tc>
          <w:tcPr>
            <w:tcW w:w="155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A67857" w14:textId="77777777" w:rsidR="007165A5" w:rsidRPr="00EF4EDC" w:rsidRDefault="007165A5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  <w:r w:rsidRPr="00661F19">
              <w:rPr>
                <w:b/>
                <w:color w:val="1F497D" w:themeColor="text2"/>
                <w:sz w:val="20"/>
                <w:szCs w:val="20"/>
              </w:rPr>
              <w:t>APROBADO</w:t>
            </w:r>
            <w:r>
              <w:rPr>
                <w:b/>
                <w:color w:val="1F497D" w:themeColor="text2"/>
                <w:sz w:val="20"/>
                <w:szCs w:val="20"/>
              </w:rPr>
              <w:t xml:space="preserve"> </w:t>
            </w:r>
            <w:r w:rsidRPr="00661F19">
              <w:rPr>
                <w:b/>
                <w:color w:val="1F497D" w:themeColor="text2"/>
                <w:sz w:val="20"/>
                <w:szCs w:val="20"/>
              </w:rPr>
              <w:t>POR</w:t>
            </w:r>
          </w:p>
          <w:p w14:paraId="112FAD1D" w14:textId="717A03D1" w:rsidR="007165A5" w:rsidRPr="00EF4EDC" w:rsidRDefault="007165A5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0E48F" w14:textId="470A4CB2" w:rsidR="007165A5" w:rsidRPr="00E75FBA" w:rsidRDefault="007165A5" w:rsidP="00EB4092">
            <w:pPr>
              <w:spacing w:before="40" w:after="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Emiliano Pascual</w:t>
            </w:r>
            <w:r w:rsidRPr="00E75FB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J</w:t>
            </w:r>
            <w:r w:rsidRPr="00E75FBA">
              <w:rPr>
                <w:sz w:val="20"/>
                <w:szCs w:val="20"/>
              </w:rPr>
              <w:t>efe del Dpto. de Ingeniería y Gestión de Proyectos-PMO, Unidad Estratégica Operacional, EANA S.E.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D368A" w14:textId="1E3FD205" w:rsidR="007165A5" w:rsidRPr="00E75FBA" w:rsidRDefault="007165A5" w:rsidP="00EB4092">
            <w:pPr>
              <w:spacing w:before="40" w:after="40"/>
              <w:rPr>
                <w:sz w:val="20"/>
                <w:szCs w:val="20"/>
              </w:rPr>
            </w:pPr>
          </w:p>
        </w:tc>
      </w:tr>
      <w:tr w:rsidR="007165A5" w:rsidRPr="00E75FBA" w14:paraId="4BB90FF8" w14:textId="77777777" w:rsidTr="007165A5"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C1349D7" w14:textId="462719B0" w:rsidR="007165A5" w:rsidRPr="00661F19" w:rsidRDefault="007165A5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6BB6" w14:textId="403DECB5" w:rsidR="007165A5" w:rsidRDefault="007165A5" w:rsidP="00EB4092">
            <w:pPr>
              <w:spacing w:before="40" w:after="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Gabriel Salvarrey</w:t>
            </w:r>
            <w:r w:rsidRPr="007165A5">
              <w:rPr>
                <w:sz w:val="20"/>
                <w:szCs w:val="20"/>
              </w:rPr>
              <w:t>,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D96EC9">
              <w:rPr>
                <w:sz w:val="20"/>
                <w:szCs w:val="20"/>
              </w:rPr>
              <w:t>Jefe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D96EC9">
              <w:rPr>
                <w:sz w:val="20"/>
                <w:szCs w:val="20"/>
              </w:rPr>
              <w:t>Dpto. De Navegación, Gerencia CNSE</w:t>
            </w:r>
            <w:r>
              <w:rPr>
                <w:sz w:val="20"/>
                <w:szCs w:val="20"/>
              </w:rPr>
              <w:t xml:space="preserve">, </w:t>
            </w:r>
            <w:r w:rsidRPr="00661F19">
              <w:rPr>
                <w:sz w:val="20"/>
                <w:szCs w:val="20"/>
              </w:rPr>
              <w:t>Unidad Estratégica Operacional, EANA S.E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4FE34" w14:textId="560DE2C0" w:rsidR="007165A5" w:rsidRPr="00E75FBA" w:rsidRDefault="007165A5" w:rsidP="00EB4092">
            <w:pPr>
              <w:spacing w:before="40" w:after="40"/>
              <w:rPr>
                <w:sz w:val="20"/>
                <w:szCs w:val="20"/>
              </w:rPr>
            </w:pPr>
          </w:p>
        </w:tc>
      </w:tr>
      <w:tr w:rsidR="007165A5" w:rsidRPr="00E75FBA" w14:paraId="277830BC" w14:textId="77777777" w:rsidTr="00D96EC9">
        <w:tc>
          <w:tcPr>
            <w:tcW w:w="155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8E20" w14:textId="7A99DF48" w:rsidR="007165A5" w:rsidRPr="00661F19" w:rsidRDefault="007165A5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E3F4A" w14:textId="652E7730" w:rsidR="007165A5" w:rsidRDefault="003346AA" w:rsidP="00EB4092">
            <w:pPr>
              <w:spacing w:before="40" w:after="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Marcelo Pelusso</w:t>
            </w:r>
            <w:r w:rsidR="007165A5" w:rsidRPr="007165A5">
              <w:rPr>
                <w:sz w:val="20"/>
                <w:szCs w:val="20"/>
              </w:rPr>
              <w:t>,</w:t>
            </w:r>
            <w:r w:rsidR="007165A5">
              <w:rPr>
                <w:b/>
                <w:sz w:val="20"/>
                <w:szCs w:val="20"/>
              </w:rPr>
              <w:t xml:space="preserve"> </w:t>
            </w:r>
            <w:r w:rsidR="007165A5" w:rsidRPr="007165A5">
              <w:rPr>
                <w:sz w:val="20"/>
                <w:szCs w:val="20"/>
              </w:rPr>
              <w:t>Jefe Nacional ANS,</w:t>
            </w:r>
            <w:r w:rsidR="007165A5">
              <w:rPr>
                <w:b/>
                <w:sz w:val="20"/>
                <w:szCs w:val="20"/>
              </w:rPr>
              <w:t xml:space="preserve"> </w:t>
            </w:r>
            <w:r w:rsidR="007165A5" w:rsidRPr="00E1546A">
              <w:rPr>
                <w:sz w:val="20"/>
                <w:szCs w:val="20"/>
              </w:rPr>
              <w:t>Gerencia de Operaciones, EANA S.E.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5EAF4F" w14:textId="43DAA00F" w:rsidR="007165A5" w:rsidRDefault="007165A5" w:rsidP="00EB4092">
            <w:pPr>
              <w:spacing w:before="40" w:after="40"/>
              <w:rPr>
                <w:sz w:val="20"/>
                <w:szCs w:val="20"/>
              </w:rPr>
            </w:pPr>
          </w:p>
        </w:tc>
      </w:tr>
    </w:tbl>
    <w:p w14:paraId="3DDB23ED" w14:textId="77777777" w:rsidR="00775F8A" w:rsidRPr="004A339C" w:rsidRDefault="00775F8A" w:rsidP="00EB4092">
      <w:pPr>
        <w:spacing w:after="0"/>
        <w:rPr>
          <w:sz w:val="20"/>
          <w:szCs w:val="20"/>
        </w:rPr>
      </w:pPr>
    </w:p>
    <w:tbl>
      <w:tblPr>
        <w:tblStyle w:val="Tablaconcuadrcula"/>
        <w:tblW w:w="9780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6383"/>
      </w:tblGrid>
      <w:tr w:rsidR="00775F8A" w:rsidRPr="00661F19" w14:paraId="1E2BA73F" w14:textId="77777777" w:rsidTr="00BF664A">
        <w:tc>
          <w:tcPr>
            <w:tcW w:w="9780" w:type="dxa"/>
            <w:gridSpan w:val="3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  <w:hideMark/>
          </w:tcPr>
          <w:p w14:paraId="1AFE05A7" w14:textId="77777777" w:rsidR="00775F8A" w:rsidRPr="0046230B" w:rsidRDefault="00775F8A" w:rsidP="00EB4092">
            <w:pPr>
              <w:spacing w:before="40" w:after="40"/>
              <w:rPr>
                <w:b/>
              </w:rPr>
            </w:pPr>
            <w:r w:rsidRPr="0046230B">
              <w:rPr>
                <w:b/>
                <w:color w:val="FFFFFF" w:themeColor="background1"/>
              </w:rPr>
              <w:t>LISTA DE DISTRIBUCIÓN</w:t>
            </w:r>
          </w:p>
        </w:tc>
      </w:tr>
      <w:tr w:rsidR="009918C3" w:rsidRPr="00661F19" w14:paraId="6B984647" w14:textId="77777777" w:rsidTr="00022547">
        <w:tc>
          <w:tcPr>
            <w:tcW w:w="1555" w:type="dxa"/>
            <w:vMerge w:val="restart"/>
            <w:tcBorders>
              <w:top w:val="single" w:sz="4" w:space="0" w:color="0070C0"/>
              <w:left w:val="single" w:sz="4" w:space="0" w:color="auto"/>
              <w:right w:val="single" w:sz="4" w:space="0" w:color="auto"/>
            </w:tcBorders>
            <w:hideMark/>
          </w:tcPr>
          <w:p w14:paraId="0BBBCB9F" w14:textId="77777777" w:rsidR="009918C3" w:rsidRPr="0046230B" w:rsidRDefault="009918C3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  <w:r w:rsidRPr="0046230B">
              <w:rPr>
                <w:b/>
                <w:color w:val="1F497D" w:themeColor="text2"/>
                <w:sz w:val="20"/>
                <w:szCs w:val="20"/>
              </w:rPr>
              <w:t>ORGANIZACIÓN</w:t>
            </w:r>
          </w:p>
        </w:tc>
        <w:tc>
          <w:tcPr>
            <w:tcW w:w="1842" w:type="dxa"/>
            <w:tcBorders>
              <w:top w:val="single" w:sz="4" w:space="0" w:color="0070C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F3AEC" w14:textId="7E208C49" w:rsidR="009918C3" w:rsidRPr="0046230B" w:rsidRDefault="009918C3" w:rsidP="00EB4092">
            <w:pPr>
              <w:spacing w:before="40" w:after="40"/>
              <w:ind w:right="-112"/>
              <w:rPr>
                <w:b/>
                <w:sz w:val="20"/>
                <w:szCs w:val="20"/>
              </w:rPr>
            </w:pPr>
            <w:r w:rsidRPr="00BC3A67">
              <w:rPr>
                <w:b/>
                <w:sz w:val="20"/>
                <w:szCs w:val="20"/>
              </w:rPr>
              <w:t>Carla Soledad Grispi</w:t>
            </w:r>
          </w:p>
        </w:tc>
        <w:tc>
          <w:tcPr>
            <w:tcW w:w="6383" w:type="dxa"/>
            <w:tcBorders>
              <w:top w:val="single" w:sz="4" w:space="0" w:color="0070C0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4575D" w14:textId="41B2BFAF" w:rsidR="009918C3" w:rsidRPr="005B12CC" w:rsidRDefault="009918C3" w:rsidP="00EB4092">
            <w:pPr>
              <w:spacing w:before="40" w:after="40"/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</w:rPr>
              <w:t xml:space="preserve">Jefa del </w:t>
            </w:r>
            <w:r w:rsidRPr="002F1EAC">
              <w:rPr>
                <w:sz w:val="20"/>
                <w:szCs w:val="20"/>
              </w:rPr>
              <w:t>Dpto. de Gestión de Riesgo, Gerencia de Seguridad Operacional, EANA S.E.</w:t>
            </w:r>
          </w:p>
        </w:tc>
      </w:tr>
      <w:tr w:rsidR="009918C3" w:rsidRPr="00661F19" w14:paraId="1E0C86C6" w14:textId="77777777" w:rsidTr="009918C3">
        <w:tc>
          <w:tcPr>
            <w:tcW w:w="155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CF42C" w14:textId="77777777" w:rsidR="009918C3" w:rsidRPr="0046230B" w:rsidRDefault="009918C3" w:rsidP="00EB4092">
            <w:pPr>
              <w:spacing w:before="40" w:after="40"/>
              <w:rPr>
                <w:b/>
                <w:color w:val="1F497D" w:themeColor="text2"/>
                <w:sz w:val="20"/>
                <w:szCs w:val="20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C028DC" w14:textId="737D41C8" w:rsidR="009918C3" w:rsidRPr="0046230B" w:rsidRDefault="003346AA" w:rsidP="00EB4092">
            <w:pPr>
              <w:spacing w:before="40" w:after="40"/>
              <w:ind w:right="-112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Mónica</w:t>
            </w:r>
            <w:r w:rsidR="00D96EC9">
              <w:rPr>
                <w:b/>
                <w:sz w:val="20"/>
                <w:szCs w:val="20"/>
              </w:rPr>
              <w:t xml:space="preserve"> Pozzuto</w:t>
            </w:r>
          </w:p>
        </w:tc>
        <w:tc>
          <w:tcPr>
            <w:tcW w:w="63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C307A" w14:textId="5389C606" w:rsidR="009918C3" w:rsidRPr="005B12CC" w:rsidRDefault="009918C3" w:rsidP="00EB4092">
            <w:pPr>
              <w:spacing w:before="40" w:after="40"/>
              <w:rPr>
                <w:b/>
                <w:sz w:val="20"/>
                <w:szCs w:val="20"/>
                <w:highlight w:val="yellow"/>
              </w:rPr>
            </w:pPr>
            <w:r w:rsidRPr="00FB23E8">
              <w:rPr>
                <w:bCs/>
                <w:sz w:val="20"/>
                <w:szCs w:val="20"/>
              </w:rPr>
              <w:t>Gerente Seguridad Operacional</w:t>
            </w:r>
            <w:r w:rsidRPr="00BC3A67">
              <w:rPr>
                <w:b/>
                <w:sz w:val="20"/>
                <w:szCs w:val="20"/>
              </w:rPr>
              <w:t>,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Cs/>
                <w:sz w:val="20"/>
                <w:szCs w:val="20"/>
              </w:rPr>
              <w:t>Gerencia de Seguridad Operacional, EANA S.E.</w:t>
            </w:r>
          </w:p>
        </w:tc>
      </w:tr>
    </w:tbl>
    <w:p w14:paraId="14A442D7" w14:textId="50C9B386" w:rsidR="00350333" w:rsidRDefault="00350333" w:rsidP="00EB4092">
      <w:pPr>
        <w:spacing w:after="0"/>
        <w:rPr>
          <w:sz w:val="20"/>
          <w:szCs w:val="20"/>
        </w:rPr>
      </w:pPr>
    </w:p>
    <w:p w14:paraId="64F906C0" w14:textId="77777777" w:rsidR="002A00CC" w:rsidRPr="004A339C" w:rsidRDefault="002A00CC" w:rsidP="00EB4092">
      <w:pPr>
        <w:spacing w:after="0"/>
        <w:rPr>
          <w:sz w:val="20"/>
          <w:szCs w:val="20"/>
        </w:rPr>
      </w:pPr>
    </w:p>
    <w:tbl>
      <w:tblPr>
        <w:tblStyle w:val="Tablaconcuadrcula"/>
        <w:tblW w:w="9779" w:type="dxa"/>
        <w:tblLayout w:type="fixed"/>
        <w:tblLook w:val="04A0" w:firstRow="1" w:lastRow="0" w:firstColumn="1" w:lastColumn="0" w:noHBand="0" w:noVBand="1"/>
      </w:tblPr>
      <w:tblGrid>
        <w:gridCol w:w="9779"/>
      </w:tblGrid>
      <w:tr w:rsidR="00350333" w:rsidRPr="00661F19" w14:paraId="47E1DD73" w14:textId="77777777" w:rsidTr="00350333">
        <w:tc>
          <w:tcPr>
            <w:tcW w:w="9779" w:type="dxa"/>
            <w:tcBorders>
              <w:top w:val="single" w:sz="4" w:space="0" w:color="0070C0"/>
              <w:left w:val="single" w:sz="4" w:space="0" w:color="0070C0"/>
              <w:bottom w:val="nil"/>
              <w:right w:val="single" w:sz="4" w:space="0" w:color="0070C0"/>
            </w:tcBorders>
            <w:shd w:val="clear" w:color="auto" w:fill="0070C0"/>
            <w:vAlign w:val="center"/>
          </w:tcPr>
          <w:p w14:paraId="5EB459B2" w14:textId="77777777" w:rsidR="00350333" w:rsidRPr="00661F19" w:rsidRDefault="00BF664A" w:rsidP="00EB4092">
            <w:pPr>
              <w:spacing w:before="40" w:after="40"/>
              <w:rPr>
                <w:b/>
                <w:noProof/>
              </w:rPr>
            </w:pPr>
            <w:r w:rsidRPr="00661F19">
              <w:rPr>
                <w:b/>
                <w:noProof/>
                <w:color w:val="FFFFFF" w:themeColor="background1"/>
              </w:rPr>
              <w:t>I</w:t>
            </w:r>
            <w:r w:rsidR="00350333" w:rsidRPr="00661F19">
              <w:rPr>
                <w:b/>
                <w:noProof/>
                <w:color w:val="FFFFFF" w:themeColor="background1"/>
              </w:rPr>
              <w:t>MPORTANTE</w:t>
            </w:r>
          </w:p>
        </w:tc>
      </w:tr>
      <w:tr w:rsidR="00350333" w:rsidRPr="00661F19" w14:paraId="029DE352" w14:textId="77777777" w:rsidTr="00350333">
        <w:tc>
          <w:tcPr>
            <w:tcW w:w="9779" w:type="dxa"/>
            <w:tcBorders>
              <w:top w:val="nil"/>
            </w:tcBorders>
            <w:vAlign w:val="center"/>
          </w:tcPr>
          <w:p w14:paraId="3EF9722C" w14:textId="0B3BA922" w:rsidR="00577A35" w:rsidRPr="00661F19" w:rsidRDefault="00350333" w:rsidP="00EB4092">
            <w:pPr>
              <w:spacing w:before="60" w:after="60"/>
              <w:rPr>
                <w:noProof/>
                <w:sz w:val="20"/>
                <w:szCs w:val="20"/>
              </w:rPr>
            </w:pPr>
            <w:r w:rsidRPr="00661F19">
              <w:rPr>
                <w:noProof/>
                <w:sz w:val="20"/>
                <w:szCs w:val="20"/>
              </w:rPr>
              <w:t xml:space="preserve">Este documento es propiedad de EANA S.E. y está dirigido únicamente a quienes integran su circuito de firmas y su lista de distribución. El uso, difusión, copia o almacenamiento de este documento, ya sea total o parcial, se encuentran estrictamente prohibidos. </w:t>
            </w:r>
          </w:p>
        </w:tc>
      </w:tr>
    </w:tbl>
    <w:p w14:paraId="7F7ECA6D" w14:textId="66BEC1ED" w:rsidR="004C439D" w:rsidRPr="00661F19" w:rsidRDefault="004C439D" w:rsidP="00EB4092">
      <w:pPr>
        <w:spacing w:before="240"/>
        <w:rPr>
          <w:b/>
          <w:caps/>
          <w:sz w:val="32"/>
          <w:szCs w:val="32"/>
        </w:rPr>
      </w:pPr>
      <w:r w:rsidRPr="00661F19">
        <w:rPr>
          <w:b/>
          <w:caps/>
          <w:sz w:val="32"/>
          <w:szCs w:val="32"/>
        </w:rPr>
        <w:lastRenderedPageBreak/>
        <w:t>Índice de Contenidos</w:t>
      </w:r>
    </w:p>
    <w:p w14:paraId="6BB0F5C4" w14:textId="4E4A9E7B" w:rsidR="00D147C6" w:rsidRDefault="004C439D" w:rsidP="00EB4092">
      <w:pPr>
        <w:pStyle w:val="TDC1"/>
        <w:rPr>
          <w:rFonts w:eastAsiaTheme="minorEastAsia" w:cstheme="minorBidi"/>
          <w:noProof/>
          <w:sz w:val="22"/>
          <w:szCs w:val="22"/>
          <w:lang w:eastAsia="es-AR"/>
        </w:rPr>
      </w:pPr>
      <w:r w:rsidRPr="00722A1D">
        <w:rPr>
          <w:sz w:val="22"/>
          <w:szCs w:val="22"/>
        </w:rPr>
        <w:fldChar w:fldCharType="begin"/>
      </w:r>
      <w:r w:rsidRPr="00722A1D">
        <w:rPr>
          <w:sz w:val="22"/>
          <w:szCs w:val="22"/>
        </w:rPr>
        <w:instrText xml:space="preserve"> TOC \o "1-4" \h \z \u </w:instrText>
      </w:r>
      <w:r w:rsidRPr="00722A1D">
        <w:rPr>
          <w:sz w:val="22"/>
          <w:szCs w:val="22"/>
        </w:rPr>
        <w:fldChar w:fldCharType="separate"/>
      </w:r>
      <w:hyperlink w:anchor="_Toc133405529" w:history="1">
        <w:r w:rsidR="00D147C6" w:rsidRPr="008F74B9">
          <w:rPr>
            <w:rStyle w:val="Hipervnculo"/>
            <w:noProof/>
          </w:rPr>
          <w:t>Generalidades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_Toc133405529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3</w:t>
        </w:r>
        <w:r w:rsidR="00D147C6">
          <w:rPr>
            <w:noProof/>
            <w:webHidden/>
          </w:rPr>
          <w:fldChar w:fldCharType="end"/>
        </w:r>
      </w:hyperlink>
    </w:p>
    <w:p w14:paraId="7ED14CB2" w14:textId="0C729075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30" w:history="1">
        <w:r w:rsidR="00D147C6" w:rsidRPr="008F74B9">
          <w:rPr>
            <w:rStyle w:val="Hipervnculo"/>
            <w:noProof/>
          </w:rPr>
          <w:t>1.1. Objetivo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_Toc133405530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3</w:t>
        </w:r>
        <w:r w:rsidR="00D147C6">
          <w:rPr>
            <w:noProof/>
            <w:webHidden/>
          </w:rPr>
          <w:fldChar w:fldCharType="end"/>
        </w:r>
      </w:hyperlink>
    </w:p>
    <w:p w14:paraId="3E784977" w14:textId="3CCE26DF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31" w:history="1">
        <w:r w:rsidR="00D147C6" w:rsidRPr="008F74B9">
          <w:rPr>
            <w:rStyle w:val="Hipervnculo"/>
            <w:noProof/>
          </w:rPr>
          <w:t>1.2. Alcance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_Toc133405531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3</w:t>
        </w:r>
        <w:r w:rsidR="00D147C6">
          <w:rPr>
            <w:noProof/>
            <w:webHidden/>
          </w:rPr>
          <w:fldChar w:fldCharType="end"/>
        </w:r>
      </w:hyperlink>
    </w:p>
    <w:p w14:paraId="27A73D5D" w14:textId="2411FA74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32" w:history="1">
        <w:r w:rsidR="00D147C6" w:rsidRPr="008F74B9">
          <w:rPr>
            <w:rStyle w:val="Hipervnculo"/>
            <w:noProof/>
          </w:rPr>
          <w:t>1.3. Referencias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_Toc133405532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3</w:t>
        </w:r>
        <w:r w:rsidR="00D147C6">
          <w:rPr>
            <w:noProof/>
            <w:webHidden/>
          </w:rPr>
          <w:fldChar w:fldCharType="end"/>
        </w:r>
      </w:hyperlink>
    </w:p>
    <w:p w14:paraId="55E9D82C" w14:textId="0DC1FD54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33" w:history="1">
        <w:r w:rsidR="00D147C6" w:rsidRPr="008F74B9">
          <w:rPr>
            <w:rStyle w:val="Hipervnculo"/>
            <w:noProof/>
          </w:rPr>
          <w:t>1.4. Siglas y Acrónimos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_Toc133405533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3</w:t>
        </w:r>
        <w:r w:rsidR="00D147C6">
          <w:rPr>
            <w:noProof/>
            <w:webHidden/>
          </w:rPr>
          <w:fldChar w:fldCharType="end"/>
        </w:r>
      </w:hyperlink>
    </w:p>
    <w:p w14:paraId="07170374" w14:textId="7B4897D7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34" w:history="1">
        <w:r w:rsidR="00D147C6" w:rsidRPr="008F74B9">
          <w:rPr>
            <w:rStyle w:val="Hipervnculo"/>
            <w:noProof/>
          </w:rPr>
          <w:t>1.5. Notación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_Toc133405534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4</w:t>
        </w:r>
        <w:r w:rsidR="00D147C6">
          <w:rPr>
            <w:noProof/>
            <w:webHidden/>
          </w:rPr>
          <w:fldChar w:fldCharType="end"/>
        </w:r>
      </w:hyperlink>
    </w:p>
    <w:p w14:paraId="18EC2919" w14:textId="3C91D7FB" w:rsidR="00D147C6" w:rsidRDefault="0031039F" w:rsidP="00EB4092">
      <w:pPr>
        <w:pStyle w:val="TDC1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35" w:history="1">
        <w:r w:rsidR="00D147C6" w:rsidRPr="008F74B9">
          <w:rPr>
            <w:rStyle w:val="Hipervnculo"/>
            <w:noProof/>
          </w:rPr>
          <w:t>2. Introducción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_Toc133405535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5</w:t>
        </w:r>
        <w:r w:rsidR="00D147C6">
          <w:rPr>
            <w:noProof/>
            <w:webHidden/>
          </w:rPr>
          <w:fldChar w:fldCharType="end"/>
        </w:r>
      </w:hyperlink>
    </w:p>
    <w:p w14:paraId="36F16126" w14:textId="1EC810A7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36" w:history="1">
        <w:r w:rsidR="00D147C6" w:rsidRPr="008F74B9">
          <w:rPr>
            <w:rStyle w:val="Hipervnculo"/>
            <w:noProof/>
          </w:rPr>
          <w:t>2.1. Propósito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_Toc133405536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5</w:t>
        </w:r>
        <w:r w:rsidR="00D147C6">
          <w:rPr>
            <w:noProof/>
            <w:webHidden/>
          </w:rPr>
          <w:fldChar w:fldCharType="end"/>
        </w:r>
      </w:hyperlink>
    </w:p>
    <w:p w14:paraId="6528CA11" w14:textId="644F70AF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37" w:history="1">
        <w:r w:rsidR="00D147C6" w:rsidRPr="008F74B9">
          <w:rPr>
            <w:rStyle w:val="Hipervnculo"/>
            <w:noProof/>
          </w:rPr>
          <w:t>2.2. Contexto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_Toc133405537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5</w:t>
        </w:r>
        <w:r w:rsidR="00D147C6">
          <w:rPr>
            <w:noProof/>
            <w:webHidden/>
          </w:rPr>
          <w:fldChar w:fldCharType="end"/>
        </w:r>
      </w:hyperlink>
    </w:p>
    <w:p w14:paraId="68DCD127" w14:textId="3FA22EFD" w:rsidR="00D147C6" w:rsidRDefault="0031039F" w:rsidP="00EB4092">
      <w:pPr>
        <w:pStyle w:val="TDC1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38" w:history="1">
        <w:r w:rsidR="00D147C6" w:rsidRPr="008F74B9">
          <w:rPr>
            <w:rStyle w:val="Hipervnculo"/>
            <w:noProof/>
          </w:rPr>
          <w:t>3. Desarrollo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_Toc133405538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11</w:t>
        </w:r>
        <w:r w:rsidR="00D147C6">
          <w:rPr>
            <w:noProof/>
            <w:webHidden/>
          </w:rPr>
          <w:fldChar w:fldCharType="end"/>
        </w:r>
      </w:hyperlink>
    </w:p>
    <w:p w14:paraId="7A50C358" w14:textId="076028E1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39" w:history="1">
        <w:r w:rsidR="00D147C6">
          <w:rPr>
            <w:rStyle w:val="Hipervnculo"/>
            <w:noProof/>
          </w:rPr>
          <w:t>3.1. I</w:t>
        </w:r>
        <w:r w:rsidR="00D147C6" w:rsidRPr="008F74B9">
          <w:rPr>
            <w:rStyle w:val="Hipervnculo"/>
            <w:noProof/>
          </w:rPr>
          <w:t>ngreso y circulacion en obra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_Toc133405539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11</w:t>
        </w:r>
        <w:r w:rsidR="00D147C6">
          <w:rPr>
            <w:noProof/>
            <w:webHidden/>
          </w:rPr>
          <w:fldChar w:fldCharType="end"/>
        </w:r>
      </w:hyperlink>
    </w:p>
    <w:p w14:paraId="076302AE" w14:textId="7CADAFBD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40" w:history="1">
        <w:r w:rsidR="00D147C6" w:rsidRPr="008F74B9">
          <w:rPr>
            <w:rStyle w:val="Hipervnculo"/>
            <w:noProof/>
          </w:rPr>
          <w:t xml:space="preserve">3.2. </w:t>
        </w:r>
        <w:r w:rsidR="00D147C6">
          <w:rPr>
            <w:rStyle w:val="Hipervnculo"/>
            <w:noProof/>
          </w:rPr>
          <w:t>Descripcion de t</w:t>
        </w:r>
        <w:r w:rsidR="00D147C6" w:rsidRPr="008F74B9">
          <w:rPr>
            <w:rStyle w:val="Hipervnculo"/>
            <w:noProof/>
          </w:rPr>
          <w:t>areas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_Toc133405540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12</w:t>
        </w:r>
        <w:r w:rsidR="00D147C6">
          <w:rPr>
            <w:noProof/>
            <w:webHidden/>
          </w:rPr>
          <w:fldChar w:fldCharType="end"/>
        </w:r>
      </w:hyperlink>
    </w:p>
    <w:p w14:paraId="7C6A7C7D" w14:textId="49F12C6A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41" w:history="1">
        <w:r w:rsidR="00D147C6" w:rsidRPr="008F74B9">
          <w:rPr>
            <w:rStyle w:val="Hipervnculo"/>
            <w:noProof/>
          </w:rPr>
          <w:t>3.3. Cronograma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_Toc133405541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13</w:t>
        </w:r>
        <w:r w:rsidR="00D147C6">
          <w:rPr>
            <w:noProof/>
            <w:webHidden/>
          </w:rPr>
          <w:fldChar w:fldCharType="end"/>
        </w:r>
      </w:hyperlink>
    </w:p>
    <w:p w14:paraId="1C36B8DB" w14:textId="261F38F7" w:rsidR="00D147C6" w:rsidRDefault="0031039F" w:rsidP="00EB4092">
      <w:pPr>
        <w:pStyle w:val="TDC1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42" w:history="1">
        <w:r w:rsidR="00D147C6" w:rsidRPr="008F74B9">
          <w:rPr>
            <w:rStyle w:val="Hipervnculo"/>
            <w:noProof/>
          </w:rPr>
          <w:t>4. Recursos Humanos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_Toc133405542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13</w:t>
        </w:r>
        <w:r w:rsidR="00D147C6">
          <w:rPr>
            <w:noProof/>
            <w:webHidden/>
          </w:rPr>
          <w:fldChar w:fldCharType="end"/>
        </w:r>
      </w:hyperlink>
    </w:p>
    <w:p w14:paraId="7A5E5D55" w14:textId="244DE635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43" w:history="1">
        <w:r w:rsidR="00D147C6" w:rsidRPr="008F74B9">
          <w:rPr>
            <w:rStyle w:val="Hipervnculo"/>
            <w:noProof/>
          </w:rPr>
          <w:t>4.1. Roles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_Toc133405543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13</w:t>
        </w:r>
        <w:r w:rsidR="00D147C6">
          <w:rPr>
            <w:noProof/>
            <w:webHidden/>
          </w:rPr>
          <w:fldChar w:fldCharType="end"/>
        </w:r>
      </w:hyperlink>
    </w:p>
    <w:p w14:paraId="112F736D" w14:textId="21FA8A75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44" w:history="1">
        <w:r w:rsidR="00D147C6" w:rsidRPr="008F74B9">
          <w:rPr>
            <w:rStyle w:val="Hipervnculo"/>
            <w:noProof/>
          </w:rPr>
          <w:t>4.2. Responsabilidades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_Toc133405544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14</w:t>
        </w:r>
        <w:r w:rsidR="00D147C6">
          <w:rPr>
            <w:noProof/>
            <w:webHidden/>
          </w:rPr>
          <w:fldChar w:fldCharType="end"/>
        </w:r>
      </w:hyperlink>
    </w:p>
    <w:p w14:paraId="646BE5A7" w14:textId="11E6658D" w:rsidR="00D147C6" w:rsidRDefault="0031039F" w:rsidP="00EB4092">
      <w:pPr>
        <w:pStyle w:val="TDC2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45" w:history="1">
        <w:r w:rsidR="00D147C6" w:rsidRPr="008F74B9">
          <w:rPr>
            <w:rStyle w:val="Hipervnculo"/>
            <w:noProof/>
          </w:rPr>
          <w:t>4.3. Coordinaciones en Fase de Ejecución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_Toc133405545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14</w:t>
        </w:r>
        <w:r w:rsidR="00D147C6">
          <w:rPr>
            <w:noProof/>
            <w:webHidden/>
          </w:rPr>
          <w:fldChar w:fldCharType="end"/>
        </w:r>
      </w:hyperlink>
    </w:p>
    <w:p w14:paraId="1A561555" w14:textId="7E880860" w:rsidR="00D147C6" w:rsidRDefault="0031039F" w:rsidP="00EB4092">
      <w:pPr>
        <w:pStyle w:val="TDC1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46" w:history="1">
        <w:r w:rsidR="00D147C6" w:rsidRPr="008F74B9">
          <w:rPr>
            <w:rStyle w:val="Hipervnculo"/>
            <w:noProof/>
          </w:rPr>
          <w:t>5. Presupuesto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_Toc133405546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14</w:t>
        </w:r>
        <w:r w:rsidR="00D147C6">
          <w:rPr>
            <w:noProof/>
            <w:webHidden/>
          </w:rPr>
          <w:fldChar w:fldCharType="end"/>
        </w:r>
      </w:hyperlink>
    </w:p>
    <w:p w14:paraId="737D134D" w14:textId="42FAF4FB" w:rsidR="00D147C6" w:rsidRDefault="0031039F" w:rsidP="00EB4092">
      <w:pPr>
        <w:pStyle w:val="TDC1"/>
        <w:rPr>
          <w:rFonts w:eastAsiaTheme="minorEastAsia" w:cstheme="minorBidi"/>
          <w:noProof/>
          <w:sz w:val="22"/>
          <w:szCs w:val="22"/>
          <w:lang w:eastAsia="es-AR"/>
        </w:rPr>
      </w:pPr>
      <w:hyperlink w:anchor="_Toc133405547" w:history="1">
        <w:r w:rsidR="00D147C6" w:rsidRPr="008F74B9">
          <w:rPr>
            <w:rStyle w:val="Hipervnculo"/>
            <w:noProof/>
          </w:rPr>
          <w:t>6. Riesgos</w:t>
        </w:r>
        <w:r w:rsidR="00D147C6">
          <w:rPr>
            <w:noProof/>
            <w:webHidden/>
          </w:rPr>
          <w:tab/>
        </w:r>
        <w:r w:rsidR="00D147C6">
          <w:rPr>
            <w:noProof/>
            <w:webHidden/>
          </w:rPr>
          <w:fldChar w:fldCharType="begin"/>
        </w:r>
        <w:r w:rsidR="00D147C6">
          <w:rPr>
            <w:noProof/>
            <w:webHidden/>
          </w:rPr>
          <w:instrText xml:space="preserve"> PAGEREF _Toc133405547 \h </w:instrText>
        </w:r>
        <w:r w:rsidR="00D147C6">
          <w:rPr>
            <w:noProof/>
            <w:webHidden/>
          </w:rPr>
        </w:r>
        <w:r w:rsidR="00D147C6">
          <w:rPr>
            <w:noProof/>
            <w:webHidden/>
          </w:rPr>
          <w:fldChar w:fldCharType="separate"/>
        </w:r>
        <w:r w:rsidR="00350101">
          <w:rPr>
            <w:noProof/>
            <w:webHidden/>
          </w:rPr>
          <w:t>15</w:t>
        </w:r>
        <w:r w:rsidR="00D147C6">
          <w:rPr>
            <w:noProof/>
            <w:webHidden/>
          </w:rPr>
          <w:fldChar w:fldCharType="end"/>
        </w:r>
      </w:hyperlink>
    </w:p>
    <w:p w14:paraId="1434DEC2" w14:textId="681E4103" w:rsidR="005054BF" w:rsidRDefault="004C439D" w:rsidP="00EB4092">
      <w:pPr>
        <w:pStyle w:val="Ttulo1"/>
        <w:numPr>
          <w:ilvl w:val="0"/>
          <w:numId w:val="0"/>
        </w:numPr>
        <w:rPr>
          <w:rFonts w:cs="Times New Roman"/>
          <w:sz w:val="22"/>
          <w:szCs w:val="22"/>
        </w:rPr>
      </w:pPr>
      <w:r w:rsidRPr="00722A1D">
        <w:rPr>
          <w:rFonts w:cs="Times New Roman"/>
          <w:sz w:val="22"/>
          <w:szCs w:val="22"/>
        </w:rPr>
        <w:fldChar w:fldCharType="end"/>
      </w:r>
    </w:p>
    <w:p w14:paraId="342F5F60" w14:textId="77777777" w:rsidR="005054BF" w:rsidRDefault="005054BF" w:rsidP="00EB4092">
      <w:pPr>
        <w:spacing w:after="0"/>
        <w:rPr>
          <w:rFonts w:eastAsia="Microsoft YaHei"/>
          <w:b/>
          <w:bCs/>
          <w:caps/>
          <w:sz w:val="22"/>
          <w:szCs w:val="22"/>
        </w:rPr>
      </w:pPr>
      <w:r>
        <w:rPr>
          <w:sz w:val="22"/>
          <w:szCs w:val="22"/>
        </w:rPr>
        <w:br w:type="page"/>
      </w:r>
    </w:p>
    <w:p w14:paraId="092350E1" w14:textId="4B526D13" w:rsidR="004C439D" w:rsidRPr="00661F19" w:rsidRDefault="004C439D" w:rsidP="00EB4092">
      <w:pPr>
        <w:pStyle w:val="Ttulo1"/>
        <w:numPr>
          <w:ilvl w:val="0"/>
          <w:numId w:val="0"/>
        </w:numPr>
      </w:pPr>
      <w:bookmarkStart w:id="1" w:name="_Toc133405529"/>
      <w:r w:rsidRPr="00661F19">
        <w:t>Generalidades</w:t>
      </w:r>
      <w:bookmarkEnd w:id="1"/>
    </w:p>
    <w:p w14:paraId="2AE28508" w14:textId="77777777" w:rsidR="004C439D" w:rsidRPr="00661F19" w:rsidRDefault="004C439D" w:rsidP="00EB4092">
      <w:pPr>
        <w:pStyle w:val="Ttulo2"/>
      </w:pPr>
      <w:bookmarkStart w:id="2" w:name="_Toc133405530"/>
      <w:r w:rsidRPr="00661F19">
        <w:t>Objetivo</w:t>
      </w:r>
      <w:bookmarkEnd w:id="2"/>
    </w:p>
    <w:p w14:paraId="4F164DB6" w14:textId="191725FD" w:rsidR="004C439D" w:rsidRPr="00661F19" w:rsidRDefault="004C439D" w:rsidP="00EB4092">
      <w:r w:rsidRPr="00661F19">
        <w:t xml:space="preserve">El objetivo de este documento es presentar el proyecto </w:t>
      </w:r>
      <w:r w:rsidR="00BC0E25">
        <w:t>para el retiro de las bases</w:t>
      </w:r>
      <w:r w:rsidRPr="00661F19">
        <w:t xml:space="preserve"> de </w:t>
      </w:r>
      <w:r w:rsidR="00BC0E25">
        <w:t>los</w:t>
      </w:r>
      <w:r w:rsidRPr="00661F19">
        <w:t xml:space="preserve"> ILS </w:t>
      </w:r>
      <w:r w:rsidR="004156CD">
        <w:t>desinstalados</w:t>
      </w:r>
      <w:r w:rsidRPr="00661F19">
        <w:t xml:space="preserve"> en </w:t>
      </w:r>
      <w:r w:rsidR="00BC0E25">
        <w:t>los</w:t>
      </w:r>
      <w:r w:rsidRPr="00661F19">
        <w:t xml:space="preserve"> aeropuerto</w:t>
      </w:r>
      <w:r w:rsidR="00BC0E25">
        <w:t>s</w:t>
      </w:r>
      <w:r w:rsidRPr="00661F19">
        <w:t xml:space="preserve"> </w:t>
      </w:r>
      <w:r w:rsidRPr="004E2162">
        <w:t xml:space="preserve">de </w:t>
      </w:r>
      <w:r w:rsidR="004E2162" w:rsidRPr="004E2162">
        <w:t>Córdoba</w:t>
      </w:r>
      <w:r w:rsidR="006871B3" w:rsidRPr="004E2162">
        <w:t xml:space="preserve"> </w:t>
      </w:r>
      <w:r w:rsidRPr="004E2162">
        <w:t>“</w:t>
      </w:r>
      <w:r w:rsidR="004E2162" w:rsidRPr="004E2162">
        <w:t xml:space="preserve">Ingeniero </w:t>
      </w:r>
      <w:r w:rsidR="004E2162">
        <w:t>Aeronáutico Ambrosio Taravella</w:t>
      </w:r>
      <w:r w:rsidR="004E2162" w:rsidRPr="00CE3BF3">
        <w:t>”</w:t>
      </w:r>
      <w:r w:rsidR="00BC0E25" w:rsidRPr="00CE3BF3">
        <w:t>,</w:t>
      </w:r>
      <w:r w:rsidR="00CE3BF3" w:rsidRPr="00CE3BF3">
        <w:t xml:space="preserve"> de Posada</w:t>
      </w:r>
      <w:r w:rsidR="00BC0E25" w:rsidRPr="00CE3BF3">
        <w:t xml:space="preserve"> </w:t>
      </w:r>
      <w:r w:rsidR="00CE3BF3" w:rsidRPr="00661F19">
        <w:t xml:space="preserve">“Libertador General José de San </w:t>
      </w:r>
      <w:r w:rsidR="00CE3BF3">
        <w:t>Martín”, y Resistencia “Aeropuerto Internacional José de San Martin”</w:t>
      </w:r>
    </w:p>
    <w:p w14:paraId="25B015BC" w14:textId="77777777" w:rsidR="004C439D" w:rsidRPr="00661F19" w:rsidRDefault="004C439D" w:rsidP="00EB4092">
      <w:pPr>
        <w:pStyle w:val="Ttulo2"/>
      </w:pPr>
      <w:bookmarkStart w:id="3" w:name="_Toc133405531"/>
      <w:r w:rsidRPr="00661F19">
        <w:t>Alcance</w:t>
      </w:r>
      <w:bookmarkEnd w:id="3"/>
    </w:p>
    <w:p w14:paraId="6F3EA63C" w14:textId="12126D2E" w:rsidR="004C439D" w:rsidRPr="00661F19" w:rsidRDefault="004C439D" w:rsidP="00EB4092">
      <w:pPr>
        <w:pStyle w:val="Default"/>
        <w:jc w:val="both"/>
      </w:pPr>
      <w:r w:rsidRPr="00661F19">
        <w:t xml:space="preserve">Este documento tiene alcance sobre la planificación y despliegue </w:t>
      </w:r>
      <w:r w:rsidR="004156CD">
        <w:t>del retiro de las bases de los ILS desinstalados, siendo este el último hito a cumplimentar del programa ILS.</w:t>
      </w:r>
    </w:p>
    <w:p w14:paraId="517C3CF0" w14:textId="33C371F3" w:rsidR="004C439D" w:rsidRDefault="004C439D" w:rsidP="00EB4092">
      <w:pPr>
        <w:pStyle w:val="Ttulo2"/>
      </w:pPr>
      <w:bookmarkStart w:id="4" w:name="_Toc133405532"/>
      <w:r w:rsidRPr="00661F19">
        <w:t>Referencias</w:t>
      </w:r>
      <w:bookmarkEnd w:id="4"/>
    </w:p>
    <w:p w14:paraId="6BF74B0B" w14:textId="09BD036E" w:rsidR="001B47F1" w:rsidRPr="001B47F1" w:rsidRDefault="0080486B" w:rsidP="00EB4092">
      <w:r>
        <w:t>TBD</w:t>
      </w:r>
    </w:p>
    <w:p w14:paraId="7BB1E1EF" w14:textId="77777777" w:rsidR="004C439D" w:rsidRPr="00661F19" w:rsidRDefault="004C439D" w:rsidP="00EB4092">
      <w:pPr>
        <w:pStyle w:val="Ttulo2"/>
      </w:pPr>
      <w:bookmarkStart w:id="5" w:name="_Toc133405533"/>
      <w:r w:rsidRPr="00661F19">
        <w:t>Siglas y Acrónimos</w:t>
      </w:r>
      <w:bookmarkEnd w:id="5"/>
    </w:p>
    <w:p w14:paraId="7235778C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AA2000</w:t>
      </w:r>
      <w:r w:rsidRPr="00661F19">
        <w:tab/>
        <w:t>Aeropuertos Argentina 2000 SA, Concesionario del Aeroparque Jorge Newbery</w:t>
      </w:r>
    </w:p>
    <w:p w14:paraId="08381B17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AAC</w:t>
      </w:r>
      <w:r w:rsidRPr="00661F19">
        <w:tab/>
        <w:t>Autoridad Aeronáutica Civil</w:t>
      </w:r>
    </w:p>
    <w:p w14:paraId="6B74041D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ARP</w:t>
      </w:r>
      <w:r w:rsidRPr="00661F19">
        <w:tab/>
      </w:r>
      <w:r w:rsidRPr="00661F19">
        <w:rPr>
          <w:i/>
        </w:rPr>
        <w:t xml:space="preserve">Airport Reference Point. </w:t>
      </w:r>
      <w:r w:rsidRPr="00661F19">
        <w:t>(Punto de referencia del aeródromo)</w:t>
      </w:r>
    </w:p>
    <w:p w14:paraId="5CCEC6AB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AIP</w:t>
      </w:r>
      <w:r w:rsidRPr="00661F19">
        <w:tab/>
      </w:r>
      <w:r w:rsidRPr="00661F19">
        <w:rPr>
          <w:i/>
        </w:rPr>
        <w:t xml:space="preserve">Aeronautical Information Publication </w:t>
      </w:r>
      <w:r w:rsidRPr="00661F19">
        <w:t>(Publicación de Información Aeronáutica)</w:t>
      </w:r>
    </w:p>
    <w:p w14:paraId="03A86AF6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ANS</w:t>
      </w:r>
      <w:r w:rsidRPr="00661F19">
        <w:tab/>
      </w:r>
      <w:r w:rsidRPr="00661F19">
        <w:rPr>
          <w:i/>
        </w:rPr>
        <w:t xml:space="preserve">Air Navigation Services </w:t>
      </w:r>
      <w:r w:rsidRPr="00661F19">
        <w:t>(Servicios de Navegación Aérea)</w:t>
      </w:r>
    </w:p>
    <w:p w14:paraId="6F1C14DD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ATCO</w:t>
      </w:r>
      <w:r w:rsidRPr="00661F19">
        <w:tab/>
      </w:r>
      <w:r w:rsidRPr="00661F19">
        <w:rPr>
          <w:i/>
        </w:rPr>
        <w:t xml:space="preserve">Air Traffic Controller </w:t>
      </w:r>
      <w:r w:rsidRPr="00661F19">
        <w:t>(Controlador de Tráfico Aéreo)</w:t>
      </w:r>
    </w:p>
    <w:p w14:paraId="235956A7" w14:textId="37BCD6AF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CNS</w:t>
      </w:r>
      <w:r w:rsidRPr="00661F19">
        <w:tab/>
      </w:r>
      <w:r w:rsidRPr="00661F19">
        <w:rPr>
          <w:i/>
        </w:rPr>
        <w:t>Communications, Navigation &amp; Surveillance</w:t>
      </w:r>
      <w:r w:rsidRPr="00661F19">
        <w:t xml:space="preserve"> (</w:t>
      </w:r>
      <w:r w:rsidR="00244393" w:rsidRPr="00661F19">
        <w:t>Comunicaciones</w:t>
      </w:r>
      <w:r w:rsidRPr="00661F19">
        <w:t>, Navegación y Vigilancia)</w:t>
      </w:r>
    </w:p>
    <w:p w14:paraId="355DFB97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DME</w:t>
      </w:r>
      <w:r w:rsidRPr="00661F19">
        <w:tab/>
      </w:r>
      <w:r w:rsidRPr="00661F19">
        <w:rPr>
          <w:i/>
        </w:rPr>
        <w:t xml:space="preserve">Distance Measurement Equipement </w:t>
      </w:r>
      <w:r w:rsidRPr="00661F19">
        <w:t>(Equipo Medidor de Distancia)</w:t>
      </w:r>
    </w:p>
    <w:p w14:paraId="7189AF29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FFM</w:t>
      </w:r>
      <w:r w:rsidRPr="00661F19">
        <w:tab/>
      </w:r>
      <w:r w:rsidRPr="00661F19">
        <w:rPr>
          <w:i/>
        </w:rPr>
        <w:t xml:space="preserve">Far Field Monitor (Antenna) </w:t>
      </w:r>
      <w:r w:rsidRPr="00661F19">
        <w:t>(-antena- Monitora de Campo Lejano)</w:t>
      </w:r>
    </w:p>
    <w:p w14:paraId="4A11B9E5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IFP</w:t>
      </w:r>
      <w:r w:rsidRPr="00661F19">
        <w:tab/>
      </w:r>
      <w:r w:rsidRPr="00661F19">
        <w:rPr>
          <w:i/>
        </w:rPr>
        <w:t xml:space="preserve">Instrumental Flight Procedure </w:t>
      </w:r>
      <w:r w:rsidRPr="00661F19">
        <w:t>(Procedimiento Instrumental de Vuelo)</w:t>
      </w:r>
    </w:p>
    <w:p w14:paraId="251565BA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ILS</w:t>
      </w:r>
      <w:r w:rsidRPr="00661F19">
        <w:tab/>
      </w:r>
      <w:r w:rsidRPr="00661F19">
        <w:rPr>
          <w:i/>
        </w:rPr>
        <w:t xml:space="preserve">Instrumental Landing System </w:t>
      </w:r>
      <w:r w:rsidRPr="00661F19">
        <w:t>(Sistema de Aterrizaje Instrumental)</w:t>
      </w:r>
    </w:p>
    <w:p w14:paraId="40EC5AC0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LOC</w:t>
      </w:r>
      <w:r w:rsidRPr="00661F19">
        <w:tab/>
        <w:t>Localizador. Parte del sistema ILS</w:t>
      </w:r>
    </w:p>
    <w:p w14:paraId="46624AD8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NFM</w:t>
      </w:r>
      <w:r w:rsidRPr="00661F19">
        <w:tab/>
      </w:r>
      <w:r w:rsidRPr="00661F19">
        <w:rPr>
          <w:i/>
        </w:rPr>
        <w:t xml:space="preserve">Near Field Monitor (Antenna) </w:t>
      </w:r>
      <w:r w:rsidRPr="00661F19">
        <w:t>(-antena- Monitora de Campo Cercano)</w:t>
      </w:r>
    </w:p>
    <w:p w14:paraId="43DE2B2B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OACI</w:t>
      </w:r>
      <w:r w:rsidRPr="00661F19">
        <w:tab/>
        <w:t>Organización de Aviación Civil Internacional</w:t>
      </w:r>
    </w:p>
    <w:p w14:paraId="3D2ADD46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ORSNA</w:t>
      </w:r>
      <w:r w:rsidRPr="00661F19">
        <w:tab/>
        <w:t>Organismo Regulador del Sistema Nacional de Aeropuertos</w:t>
      </w:r>
    </w:p>
    <w:p w14:paraId="3077994D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PMO</w:t>
      </w:r>
      <w:r w:rsidRPr="00661F19">
        <w:tab/>
      </w:r>
      <w:r w:rsidRPr="00661F19">
        <w:rPr>
          <w:i/>
        </w:rPr>
        <w:t xml:space="preserve">Project Managment Office </w:t>
      </w:r>
      <w:r w:rsidRPr="00661F19">
        <w:t>(Oficina de Gestión de Proyectos)</w:t>
      </w:r>
    </w:p>
    <w:p w14:paraId="7740F4C3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RESA</w:t>
      </w:r>
      <w:r w:rsidRPr="00661F19">
        <w:tab/>
      </w:r>
      <w:r w:rsidRPr="00661F19">
        <w:rPr>
          <w:i/>
        </w:rPr>
        <w:t xml:space="preserve">Runway End Safety Area </w:t>
      </w:r>
      <w:r w:rsidRPr="00661F19">
        <w:t>(Área de Seguridad de Extremo de Pista)</w:t>
      </w:r>
    </w:p>
    <w:p w14:paraId="11FADC39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RVR</w:t>
      </w:r>
      <w:r w:rsidRPr="00661F19">
        <w:tab/>
      </w:r>
      <w:r w:rsidRPr="00661F19">
        <w:rPr>
          <w:i/>
        </w:rPr>
        <w:t xml:space="preserve">Runway Visual Range </w:t>
      </w:r>
      <w:r w:rsidRPr="00661F19">
        <w:t>(Alcance Visual en Pista)</w:t>
      </w:r>
    </w:p>
    <w:p w14:paraId="5FDF2217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RWY</w:t>
      </w:r>
      <w:r w:rsidRPr="00661F19">
        <w:tab/>
      </w:r>
      <w:r w:rsidRPr="00661F19">
        <w:rPr>
          <w:i/>
        </w:rPr>
        <w:t xml:space="preserve">Runway </w:t>
      </w:r>
      <w:r w:rsidRPr="00661F19">
        <w:t>(Pista)</w:t>
      </w:r>
    </w:p>
    <w:p w14:paraId="0E2BACB7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SMN</w:t>
      </w:r>
      <w:r w:rsidRPr="00661F19">
        <w:tab/>
        <w:t>Servicio Meteorológico Nacional</w:t>
      </w:r>
    </w:p>
    <w:p w14:paraId="3C8DB296" w14:textId="77777777" w:rsidR="004C439D" w:rsidRPr="00061354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  <w:rPr>
          <w:lang w:val="en-US"/>
        </w:rPr>
      </w:pPr>
      <w:r w:rsidRPr="00061354">
        <w:rPr>
          <w:lang w:val="en-US"/>
        </w:rPr>
        <w:t>TBC</w:t>
      </w:r>
      <w:r w:rsidRPr="00061354">
        <w:rPr>
          <w:lang w:val="en-US"/>
        </w:rPr>
        <w:tab/>
      </w:r>
      <w:r w:rsidRPr="00061354">
        <w:rPr>
          <w:i/>
          <w:lang w:val="en-US"/>
        </w:rPr>
        <w:t xml:space="preserve">To Be Confirmed </w:t>
      </w:r>
      <w:r w:rsidRPr="00061354">
        <w:rPr>
          <w:lang w:val="en-US"/>
        </w:rPr>
        <w:t>(A confirmar)</w:t>
      </w:r>
    </w:p>
    <w:p w14:paraId="2308F09F" w14:textId="77777777" w:rsidR="004C439D" w:rsidRPr="00061354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  <w:rPr>
          <w:lang w:val="en-US"/>
        </w:rPr>
      </w:pPr>
      <w:r w:rsidRPr="00061354">
        <w:rPr>
          <w:lang w:val="en-US"/>
        </w:rPr>
        <w:t>TBD</w:t>
      </w:r>
      <w:r w:rsidRPr="00061354">
        <w:rPr>
          <w:lang w:val="en-US"/>
        </w:rPr>
        <w:tab/>
      </w:r>
      <w:r w:rsidRPr="00061354">
        <w:rPr>
          <w:i/>
          <w:lang w:val="en-US"/>
        </w:rPr>
        <w:t xml:space="preserve">To Be Defined </w:t>
      </w:r>
      <w:r w:rsidRPr="00061354">
        <w:rPr>
          <w:lang w:val="en-US"/>
        </w:rPr>
        <w:t>(A definir)</w:t>
      </w:r>
    </w:p>
    <w:p w14:paraId="2903CC38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TMA</w:t>
      </w:r>
      <w:r w:rsidRPr="00661F19">
        <w:tab/>
      </w:r>
      <w:r w:rsidRPr="00661F19">
        <w:rPr>
          <w:i/>
        </w:rPr>
        <w:t xml:space="preserve">Terminal Control Area </w:t>
      </w:r>
      <w:r w:rsidRPr="00661F19">
        <w:t>(Área de Control Terminal)</w:t>
      </w:r>
    </w:p>
    <w:p w14:paraId="11BE4CA0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TWR</w:t>
      </w:r>
      <w:r w:rsidRPr="00661F19">
        <w:tab/>
      </w:r>
      <w:r w:rsidRPr="00661F19">
        <w:rPr>
          <w:i/>
        </w:rPr>
        <w:t xml:space="preserve">Control Tower </w:t>
      </w:r>
      <w:r w:rsidRPr="00661F19">
        <w:t>(Torre de Control)</w:t>
      </w:r>
    </w:p>
    <w:p w14:paraId="4C8E4627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TWY</w:t>
      </w:r>
      <w:r w:rsidRPr="00661F19">
        <w:tab/>
      </w:r>
      <w:r w:rsidRPr="00661F19">
        <w:rPr>
          <w:i/>
        </w:rPr>
        <w:t xml:space="preserve">Taxiway </w:t>
      </w:r>
      <w:r w:rsidRPr="00661F19">
        <w:t>(Calle de Rodaje)</w:t>
      </w:r>
    </w:p>
    <w:p w14:paraId="09263092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UPS</w:t>
      </w:r>
      <w:r w:rsidRPr="00661F19">
        <w:tab/>
      </w:r>
      <w:r w:rsidRPr="00661F19">
        <w:rPr>
          <w:i/>
          <w:iCs/>
        </w:rPr>
        <w:t xml:space="preserve">Uninterruptible Power Supply </w:t>
      </w:r>
      <w:r w:rsidRPr="00661F19">
        <w:rPr>
          <w:iCs/>
        </w:rPr>
        <w:t>(</w:t>
      </w:r>
      <w:r w:rsidRPr="00661F19">
        <w:t>Sistemas de Alimentación Ininterrumpida)</w:t>
      </w:r>
    </w:p>
    <w:p w14:paraId="192201D2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UTC</w:t>
      </w:r>
      <w:r w:rsidRPr="00661F19">
        <w:tab/>
      </w:r>
      <w:r w:rsidRPr="00661F19">
        <w:rPr>
          <w:i/>
        </w:rPr>
        <w:t xml:space="preserve">Universal Time Coordinated </w:t>
      </w:r>
      <w:r w:rsidRPr="00661F19">
        <w:t>(Tiempo Universal Coordinado)</w:t>
      </w:r>
    </w:p>
    <w:p w14:paraId="48AC9248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WGS84</w:t>
      </w:r>
      <w:r w:rsidRPr="00661F19">
        <w:tab/>
      </w:r>
      <w:r w:rsidRPr="00661F19">
        <w:rPr>
          <w:i/>
        </w:rPr>
        <w:t xml:space="preserve">World Geodetic System 1984 </w:t>
      </w:r>
      <w:r w:rsidRPr="00661F19">
        <w:t>(Sistema Geodésico Mundial de 1984)</w:t>
      </w:r>
    </w:p>
    <w:p w14:paraId="1F74A874" w14:textId="77777777" w:rsidR="004C439D" w:rsidRPr="00661F19" w:rsidRDefault="004C439D" w:rsidP="00EB4092">
      <w:pPr>
        <w:pStyle w:val="Definiciones"/>
        <w:tabs>
          <w:tab w:val="clear" w:pos="2268"/>
          <w:tab w:val="left" w:pos="1418"/>
        </w:tabs>
        <w:ind w:left="1418" w:hanging="1418"/>
      </w:pPr>
      <w:r w:rsidRPr="00661F19">
        <w:t>THR</w:t>
      </w:r>
      <w:r w:rsidRPr="00661F19">
        <w:tab/>
      </w:r>
      <w:r w:rsidRPr="00661F19">
        <w:rPr>
          <w:i/>
        </w:rPr>
        <w:t xml:space="preserve">Threshold </w:t>
      </w:r>
      <w:r w:rsidRPr="00661F19">
        <w:t>(Umbral)</w:t>
      </w:r>
    </w:p>
    <w:p w14:paraId="596F2AE1" w14:textId="77777777" w:rsidR="004C439D" w:rsidRPr="00661F19" w:rsidRDefault="004C439D" w:rsidP="00EB4092">
      <w:pPr>
        <w:pStyle w:val="Ttulo2"/>
      </w:pPr>
      <w:bookmarkStart w:id="6" w:name="_Toc133405534"/>
      <w:r w:rsidRPr="00661F19">
        <w:t>Notación</w:t>
      </w:r>
      <w:bookmarkEnd w:id="6"/>
    </w:p>
    <w:p w14:paraId="18CCD12F" w14:textId="77777777" w:rsidR="004C439D" w:rsidRPr="00661F19" w:rsidRDefault="004C439D" w:rsidP="00EB4092">
      <w:pPr>
        <w:pBdr>
          <w:right w:val="single" w:sz="48" w:space="4" w:color="auto"/>
        </w:pBdr>
      </w:pPr>
      <w:r w:rsidRPr="00661F19">
        <w:t>La presencia de una barra vertical sobre el margen derecho de un párrafo, como en este caso, indica que el mismo tiene modificaciones con respecto a la revisión anterior del documento.</w:t>
      </w:r>
    </w:p>
    <w:p w14:paraId="0481AA94" w14:textId="77777777" w:rsidR="004C439D" w:rsidRPr="00661F19" w:rsidRDefault="004C439D" w:rsidP="00EB4092">
      <w:r w:rsidRPr="00661F19">
        <w:t xml:space="preserve">Cuando deba utilizarse una palabra o expresión de idioma extranjero, la misma será destacada mediante letra tipo </w:t>
      </w:r>
      <w:r w:rsidRPr="00661F19">
        <w:rPr>
          <w:i/>
        </w:rPr>
        <w:t>bastardilla</w:t>
      </w:r>
      <w:r w:rsidRPr="00661F19">
        <w:t>.</w:t>
      </w:r>
    </w:p>
    <w:p w14:paraId="7D79B393" w14:textId="77777777" w:rsidR="004C439D" w:rsidRPr="00661F19" w:rsidRDefault="004C439D" w:rsidP="00EB4092">
      <w:pPr>
        <w:spacing w:after="0"/>
        <w:rPr>
          <w:rFonts w:eastAsia="Microsoft YaHei" w:cs="Mangal"/>
          <w:b/>
          <w:bCs/>
          <w:caps/>
          <w:sz w:val="32"/>
          <w:szCs w:val="36"/>
        </w:rPr>
      </w:pPr>
      <w:r w:rsidRPr="00661F19">
        <w:br w:type="page"/>
      </w:r>
    </w:p>
    <w:p w14:paraId="40EAF701" w14:textId="77777777" w:rsidR="004C439D" w:rsidRPr="00661F19" w:rsidRDefault="004C439D" w:rsidP="00EB4092">
      <w:pPr>
        <w:pStyle w:val="Ttulo1"/>
      </w:pPr>
      <w:bookmarkStart w:id="7" w:name="_Toc133405535"/>
      <w:r w:rsidRPr="00661F19">
        <w:t>Introducción</w:t>
      </w:r>
      <w:bookmarkEnd w:id="7"/>
    </w:p>
    <w:p w14:paraId="745EC88C" w14:textId="14B6B604" w:rsidR="001B47F1" w:rsidRPr="001B47F1" w:rsidRDefault="004C439D" w:rsidP="00EB4092">
      <w:pPr>
        <w:pStyle w:val="Ttulo2"/>
      </w:pPr>
      <w:bookmarkStart w:id="8" w:name="_Toc133405536"/>
      <w:r w:rsidRPr="00661F19">
        <w:t>Propósito</w:t>
      </w:r>
      <w:bookmarkEnd w:id="8"/>
    </w:p>
    <w:p w14:paraId="688C7BFE" w14:textId="781D16C8" w:rsidR="00D44FE0" w:rsidRPr="00564DB6" w:rsidRDefault="005D6898" w:rsidP="00EB4092">
      <w:r w:rsidRPr="00564DB6">
        <w:t>El propósito de</w:t>
      </w:r>
      <w:r w:rsidR="00747DA8">
        <w:t xml:space="preserve"> </w:t>
      </w:r>
      <w:r w:rsidRPr="00564DB6">
        <w:t xml:space="preserve">recambio del ILS existente </w:t>
      </w:r>
      <w:r w:rsidR="0045778B">
        <w:t>tuvo</w:t>
      </w:r>
      <w:r w:rsidRPr="00564DB6">
        <w:t xml:space="preserve"> como objeto </w:t>
      </w:r>
      <w:r w:rsidR="00694482" w:rsidRPr="00564DB6">
        <w:t>la renovación tecnol</w:t>
      </w:r>
      <w:r w:rsidR="008800EE" w:rsidRPr="00564DB6">
        <w:t>ógica</w:t>
      </w:r>
      <w:r w:rsidR="00694482" w:rsidRPr="00564DB6">
        <w:t xml:space="preserve"> del instrumento optando</w:t>
      </w:r>
      <w:r w:rsidR="00564DB6" w:rsidRPr="00564DB6">
        <w:t>, además,</w:t>
      </w:r>
      <w:r w:rsidR="00694482" w:rsidRPr="00564DB6">
        <w:t xml:space="preserve"> por </w:t>
      </w:r>
      <w:r w:rsidRPr="00564DB6">
        <w:t xml:space="preserve">un aumento de la capacidad operacional del </w:t>
      </w:r>
      <w:r w:rsidR="008800EE" w:rsidRPr="00564DB6">
        <w:t>mismo</w:t>
      </w:r>
      <w:r w:rsidRPr="00564DB6">
        <w:t>, siendo el</w:t>
      </w:r>
      <w:r w:rsidR="0045778B">
        <w:t xml:space="preserve"> </w:t>
      </w:r>
      <w:r w:rsidR="00DD4DF2" w:rsidRPr="00564DB6">
        <w:t xml:space="preserve">nuevo </w:t>
      </w:r>
      <w:r w:rsidR="00E947D1" w:rsidRPr="00564DB6">
        <w:t>ILS</w:t>
      </w:r>
      <w:r w:rsidR="00DD4DF2" w:rsidRPr="00564DB6">
        <w:t xml:space="preserve"> de CAT II </w:t>
      </w:r>
      <w:r w:rsidR="008800EE" w:rsidRPr="00564DB6">
        <w:t>“NORMAC 7000B y DME LDB-103”</w:t>
      </w:r>
      <w:r w:rsidRPr="00564DB6">
        <w:t xml:space="preserve">. </w:t>
      </w:r>
    </w:p>
    <w:p w14:paraId="464449BB" w14:textId="6974C7CD" w:rsidR="005D6898" w:rsidRDefault="00747DA8" w:rsidP="00EB4092">
      <w:r>
        <w:t xml:space="preserve">Para poder dar por finalizado este proyecto, </w:t>
      </w:r>
      <w:r w:rsidR="00D96EC9">
        <w:t xml:space="preserve">una vez fueron instalados todos los nuevos sistemas en los aeropuertos correspondientes, se tiene la necesidad de </w:t>
      </w:r>
      <w:r>
        <w:t>retirar las bases que corre</w:t>
      </w:r>
      <w:r w:rsidR="00D96EC9">
        <w:t>sponden a los ILS desinstalados, siendo estas</w:t>
      </w:r>
      <w:r w:rsidR="0045778B">
        <w:t>:</w:t>
      </w:r>
    </w:p>
    <w:p w14:paraId="785E8C98" w14:textId="0CC36592" w:rsidR="0045778B" w:rsidRDefault="00D96EC9" w:rsidP="00EB4092">
      <w:pPr>
        <w:pStyle w:val="Prrafodelista"/>
        <w:numPr>
          <w:ilvl w:val="0"/>
          <w:numId w:val="36"/>
        </w:numPr>
      </w:pPr>
      <w:r>
        <w:t>La p</w:t>
      </w:r>
      <w:r w:rsidR="0045778B">
        <w:t>latea de antena de localizador.</w:t>
      </w:r>
    </w:p>
    <w:p w14:paraId="5C17BC71" w14:textId="615D67F7" w:rsidR="0045778B" w:rsidRDefault="00E5421D" w:rsidP="00EB4092">
      <w:pPr>
        <w:pStyle w:val="Prrafodelista"/>
        <w:numPr>
          <w:ilvl w:val="0"/>
          <w:numId w:val="36"/>
        </w:numPr>
      </w:pPr>
      <w:r>
        <w:t>La p</w:t>
      </w:r>
      <w:r w:rsidR="0045778B">
        <w:t>latea del shelter del localizador.</w:t>
      </w:r>
    </w:p>
    <w:p w14:paraId="48026885" w14:textId="4EDFCC58" w:rsidR="0045778B" w:rsidRDefault="00E5421D" w:rsidP="00EB4092">
      <w:pPr>
        <w:pStyle w:val="Prrafodelista"/>
        <w:numPr>
          <w:ilvl w:val="0"/>
          <w:numId w:val="36"/>
        </w:numPr>
      </w:pPr>
      <w:r>
        <w:t>La p</w:t>
      </w:r>
      <w:r w:rsidR="0045778B">
        <w:t>latea del shelter del GP.</w:t>
      </w:r>
    </w:p>
    <w:p w14:paraId="1CCE1BEA" w14:textId="5073F7E8" w:rsidR="0045778B" w:rsidRPr="00661F19" w:rsidRDefault="00E5421D" w:rsidP="00EB4092">
      <w:pPr>
        <w:pStyle w:val="Prrafodelista"/>
        <w:numPr>
          <w:ilvl w:val="0"/>
          <w:numId w:val="36"/>
        </w:numPr>
      </w:pPr>
      <w:r>
        <w:t>La p</w:t>
      </w:r>
      <w:r w:rsidR="0045778B">
        <w:t>latea de torre/antena de GP.</w:t>
      </w:r>
    </w:p>
    <w:p w14:paraId="34129702" w14:textId="2EA2FE39" w:rsidR="004C439D" w:rsidRDefault="004C439D" w:rsidP="00EB4092">
      <w:pPr>
        <w:pStyle w:val="Ttulo2"/>
      </w:pPr>
      <w:bookmarkStart w:id="9" w:name="_Toc133405537"/>
      <w:r w:rsidRPr="003601EE">
        <w:t>Contexto</w:t>
      </w:r>
      <w:bookmarkEnd w:id="9"/>
    </w:p>
    <w:p w14:paraId="3DFFAE71" w14:textId="64F4019B" w:rsidR="0045778B" w:rsidRPr="0045778B" w:rsidRDefault="00E5421D" w:rsidP="00EB4092">
      <w:r>
        <w:t>Entre los años 2020 y 2022 s</w:t>
      </w:r>
      <w:r w:rsidR="00EE1F21">
        <w:t xml:space="preserve">e </w:t>
      </w:r>
      <w:r w:rsidR="00FD0BE3">
        <w:t>ejecutó</w:t>
      </w:r>
      <w:r w:rsidR="00EE1F21">
        <w:t xml:space="preserve"> el programa ILS con el recambio de</w:t>
      </w:r>
      <w:r>
        <w:t xml:space="preserve"> estos</w:t>
      </w:r>
      <w:r w:rsidR="00EE1F21">
        <w:t xml:space="preserve"> equipamiento</w:t>
      </w:r>
      <w:r>
        <w:t>s</w:t>
      </w:r>
      <w:r w:rsidR="00EE1F21">
        <w:t xml:space="preserve"> en:</w:t>
      </w:r>
    </w:p>
    <w:p w14:paraId="5D6B4B4E" w14:textId="4C98D0DC" w:rsidR="004E2162" w:rsidRDefault="004E2162" w:rsidP="00EB4092">
      <w:pPr>
        <w:pStyle w:val="Prrafodelista"/>
        <w:numPr>
          <w:ilvl w:val="0"/>
          <w:numId w:val="46"/>
        </w:numPr>
        <w:spacing w:after="0"/>
      </w:pPr>
      <w:r w:rsidRPr="004E2162">
        <w:t>El Aeropuerto Internacional de Córdoba “Ingeniero Aer</w:t>
      </w:r>
      <w:r w:rsidR="00284DD0">
        <w:t>onáutico Ambrosio Taravella”</w:t>
      </w:r>
      <w:r w:rsidRPr="004E2162">
        <w:t xml:space="preserve"> ubicado en Av. </w:t>
      </w:r>
      <w:r w:rsidR="00284DD0">
        <w:t>L</w:t>
      </w:r>
      <w:r w:rsidRPr="004E2162">
        <w:t>a voz del interior 8500 al NNO de la ciudad de Córdoba, de la provincia homónima. (Ver Figura 1).</w:t>
      </w:r>
    </w:p>
    <w:p w14:paraId="2CBE7922" w14:textId="2BB694D9" w:rsidR="004E2162" w:rsidRDefault="004E2162" w:rsidP="00EB4092">
      <w:pPr>
        <w:spacing w:after="0"/>
      </w:pPr>
    </w:p>
    <w:p w14:paraId="16791B2E" w14:textId="7DA755CE" w:rsidR="004E2162" w:rsidRDefault="004E2162" w:rsidP="00EB4092">
      <w:pPr>
        <w:spacing w:after="0"/>
        <w:jc w:val="center"/>
      </w:pPr>
      <w:r>
        <w:rPr>
          <w:noProof/>
          <w:lang w:eastAsia="es-AR"/>
        </w:rPr>
        <w:drawing>
          <wp:inline distT="0" distB="0" distL="0" distR="0" wp14:anchorId="465C9CA2" wp14:editId="69F1CD83">
            <wp:extent cx="4105275" cy="35814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F391" w14:textId="77777777" w:rsidR="00CE3BF3" w:rsidRDefault="00CE3BF3" w:rsidP="00EB4092">
      <w:pPr>
        <w:pStyle w:val="Descripci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– Ubicación del Aeropuerto de Córdoba SACO</w:t>
      </w:r>
    </w:p>
    <w:p w14:paraId="3CAF1166" w14:textId="7B65BE13" w:rsidR="00CE3BF3" w:rsidRDefault="00CE3BF3" w:rsidP="00EB4092">
      <w:pPr>
        <w:spacing w:after="0"/>
      </w:pPr>
    </w:p>
    <w:p w14:paraId="0939D42B" w14:textId="76FE8A8B" w:rsidR="00CE3BF3" w:rsidRDefault="00CE3BF3" w:rsidP="00EB4092">
      <w:pPr>
        <w:spacing w:after="0"/>
      </w:pPr>
    </w:p>
    <w:p w14:paraId="1E15E76A" w14:textId="134D6408" w:rsidR="00CE3BF3" w:rsidRDefault="00CE3BF3" w:rsidP="00EB4092">
      <w:pPr>
        <w:spacing w:after="0"/>
        <w:jc w:val="center"/>
      </w:pPr>
      <w:r>
        <w:rPr>
          <w:noProof/>
          <w:lang w:eastAsia="es-AR"/>
        </w:rPr>
        <w:drawing>
          <wp:inline distT="0" distB="0" distL="0" distR="0" wp14:anchorId="005CA34A" wp14:editId="7CF0FEE2">
            <wp:extent cx="4410075" cy="26955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3DA5" w14:textId="784B4544" w:rsidR="00CE3BF3" w:rsidRDefault="00CE3BF3" w:rsidP="00EB4092">
      <w:pPr>
        <w:pStyle w:val="Descripci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– Orientación de pistas</w:t>
      </w:r>
    </w:p>
    <w:p w14:paraId="7AAD3072" w14:textId="77777777" w:rsidR="00EB4092" w:rsidRDefault="00EB4092" w:rsidP="00EB4092">
      <w:pPr>
        <w:pStyle w:val="Descripcin"/>
      </w:pPr>
    </w:p>
    <w:p w14:paraId="57082B08" w14:textId="77777777" w:rsidR="00CE3BF3" w:rsidRDefault="00CE3BF3" w:rsidP="00EB4092">
      <w:pPr>
        <w:spacing w:after="0"/>
      </w:pPr>
      <w:r>
        <w:t>Posee dos pistas cuyas orientaciones son 01-19 y 05-23 (Ver Figura 2). El ARP del aeródromo es el centro geométrico de la pista 01-19, y sus coordenadas son 31°18’ 36” S - 064° 12’ 30” O. La elevación en dicho punto es de 489 m y la temperatura de referencia es de 24,0 °C.</w:t>
      </w:r>
    </w:p>
    <w:p w14:paraId="6F67C811" w14:textId="77777777" w:rsidR="00CE3BF3" w:rsidRDefault="00CE3BF3" w:rsidP="00EB4092">
      <w:pPr>
        <w:spacing w:after="0"/>
      </w:pPr>
      <w:r>
        <w:t xml:space="preserve">Antes de la crisis por la pandemia de Coronavirus, el aeropuerto contaba con alrededor de 2433 movimientos mensuales, a febrero del 2020. </w:t>
      </w:r>
    </w:p>
    <w:p w14:paraId="1B034B8B" w14:textId="421803D3" w:rsidR="00CE3BF3" w:rsidRDefault="00CE3BF3" w:rsidP="00EB4092">
      <w:pPr>
        <w:spacing w:after="0"/>
      </w:pPr>
      <w:r>
        <w:t>Las distancias declaradas son las indicadas en la Tabla 1.</w:t>
      </w:r>
    </w:p>
    <w:p w14:paraId="2E5787A0" w14:textId="77777777" w:rsidR="00CE3BF3" w:rsidRDefault="00CE3BF3" w:rsidP="00EB4092">
      <w:pPr>
        <w:spacing w:after="0"/>
      </w:pPr>
    </w:p>
    <w:p w14:paraId="1D41D04F" w14:textId="4CAF7DE3" w:rsidR="00CE3BF3" w:rsidRDefault="00CE3BF3" w:rsidP="00EB4092">
      <w:pPr>
        <w:spacing w:after="0"/>
        <w:jc w:val="center"/>
      </w:pPr>
      <w:r>
        <w:rPr>
          <w:noProof/>
          <w:lang w:eastAsia="es-AR"/>
        </w:rPr>
        <w:drawing>
          <wp:inline distT="0" distB="0" distL="0" distR="0" wp14:anchorId="037D3D0B" wp14:editId="769B7EB9">
            <wp:extent cx="2657475" cy="15811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A98F" w14:textId="7DCCB05F" w:rsidR="004E2162" w:rsidRDefault="00CE3BF3" w:rsidP="00EB4092">
      <w:pPr>
        <w:pStyle w:val="Descripcin"/>
      </w:pPr>
      <w:r w:rsidRPr="006B5B71">
        <w:t xml:space="preserve">Tabla </w:t>
      </w:r>
      <w:r w:rsidRPr="006B5B71">
        <w:fldChar w:fldCharType="begin"/>
      </w:r>
      <w:r w:rsidRPr="006B5B71">
        <w:instrText xml:space="preserve"> SEQ Tabla \* ARABIC </w:instrText>
      </w:r>
      <w:r w:rsidRPr="006B5B71">
        <w:fldChar w:fldCharType="separate"/>
      </w:r>
      <w:r>
        <w:rPr>
          <w:noProof/>
        </w:rPr>
        <w:t>1</w:t>
      </w:r>
      <w:r w:rsidRPr="006B5B71">
        <w:fldChar w:fldCharType="end"/>
      </w:r>
      <w:r w:rsidRPr="006B5B71">
        <w:t>. Distancias Declaradas.</w:t>
      </w:r>
    </w:p>
    <w:p w14:paraId="5CEDFAAB" w14:textId="77777777" w:rsidR="004E2162" w:rsidRDefault="004E2162" w:rsidP="00EB4092">
      <w:pPr>
        <w:spacing w:after="0"/>
      </w:pPr>
    </w:p>
    <w:p w14:paraId="2C724CDC" w14:textId="1B77C91E" w:rsidR="00E5421D" w:rsidRDefault="00E5421D" w:rsidP="00EB4092">
      <w:pPr>
        <w:spacing w:after="0"/>
      </w:pPr>
      <w:r>
        <w:t>En el 2022,</w:t>
      </w:r>
      <w:r w:rsidR="00AD0C01" w:rsidRPr="0076496C">
        <w:t xml:space="preserve"> se realizó la implementación del nuevo ILS CAT II, quedando como único pendiente la </w:t>
      </w:r>
      <w:r w:rsidR="0045778B" w:rsidRPr="0076496C">
        <w:t>remoción</w:t>
      </w:r>
      <w:r w:rsidR="001B59DF" w:rsidRPr="0076496C">
        <w:t xml:space="preserve"> de las bases del antiguo ILS</w:t>
      </w:r>
      <w:r w:rsidR="009A2900">
        <w:t>,</w:t>
      </w:r>
      <w:r w:rsidR="0076496C">
        <w:t xml:space="preserve"> </w:t>
      </w:r>
      <w:r w:rsidR="00647FA0">
        <w:t xml:space="preserve">situándose los mismos en relación a la pista de la siguiente forma (ver </w:t>
      </w:r>
      <w:r w:rsidR="00647FA0">
        <w:fldChar w:fldCharType="begin"/>
      </w:r>
      <w:r w:rsidR="00647FA0">
        <w:instrText xml:space="preserve"> REF _Ref133259949 \h </w:instrText>
      </w:r>
      <w:r w:rsidR="001B47F1">
        <w:instrText xml:space="preserve"> \* MERGEFORMAT </w:instrText>
      </w:r>
      <w:r w:rsidR="00647FA0">
        <w:fldChar w:fldCharType="separate"/>
      </w:r>
      <w:r w:rsidR="007F1BC8" w:rsidRPr="00B258B7">
        <w:t xml:space="preserve">Figura </w:t>
      </w:r>
      <w:r w:rsidR="007F1BC8">
        <w:rPr>
          <w:noProof/>
        </w:rPr>
        <w:t>4</w:t>
      </w:r>
      <w:r w:rsidR="00647FA0">
        <w:fldChar w:fldCharType="end"/>
      </w:r>
      <w:r w:rsidR="00647FA0">
        <w:t xml:space="preserve">  ):</w:t>
      </w:r>
    </w:p>
    <w:p w14:paraId="29CB56B8" w14:textId="5C81A572" w:rsidR="00647FA0" w:rsidRDefault="00647FA0" w:rsidP="00EB4092">
      <w:pPr>
        <w:pStyle w:val="Prrafodelista"/>
        <w:numPr>
          <w:ilvl w:val="0"/>
          <w:numId w:val="42"/>
        </w:numPr>
        <w:spacing w:after="0"/>
      </w:pPr>
      <w:r>
        <w:t>Bases del Shelter y Torre/antenas del GP a 129 metros</w:t>
      </w:r>
      <w:r w:rsidR="00AB293C">
        <w:t xml:space="preserve"> del eje de la pista, cabecera 1</w:t>
      </w:r>
      <w:r>
        <w:t>9</w:t>
      </w:r>
    </w:p>
    <w:p w14:paraId="685DEF53" w14:textId="0B13712A" w:rsidR="00647FA0" w:rsidRDefault="00AB293C" w:rsidP="00EB4092">
      <w:pPr>
        <w:pStyle w:val="Prrafodelista"/>
        <w:numPr>
          <w:ilvl w:val="0"/>
          <w:numId w:val="42"/>
        </w:numPr>
        <w:spacing w:after="0"/>
      </w:pPr>
      <w:r>
        <w:t>Bases de las antenas LOC a 219</w:t>
      </w:r>
      <w:r w:rsidR="00647FA0">
        <w:t xml:space="preserve"> metros de</w:t>
      </w:r>
      <w:r>
        <w:t>l umbral de la pista, cabecera 0</w:t>
      </w:r>
      <w:r w:rsidR="00647FA0">
        <w:t>1</w:t>
      </w:r>
    </w:p>
    <w:p w14:paraId="742C0750" w14:textId="77777777" w:rsidR="00E5421D" w:rsidRDefault="00E5421D" w:rsidP="00EB4092">
      <w:pPr>
        <w:spacing w:after="0"/>
      </w:pPr>
    </w:p>
    <w:p w14:paraId="7AE17B1F" w14:textId="0457B217" w:rsidR="00061354" w:rsidRPr="00B258B7" w:rsidRDefault="00061354" w:rsidP="00EB4092">
      <w:pPr>
        <w:spacing w:after="0"/>
      </w:pPr>
    </w:p>
    <w:tbl>
      <w:tblPr>
        <w:tblStyle w:val="Tablaconcuadrcula"/>
        <w:tblpPr w:leftFromText="141" w:rightFromText="141" w:vertAnchor="text" w:horzAnchor="margin" w:tblpXSpec="center" w:tblpY="6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061354" w:rsidRPr="00B258B7" w14:paraId="7BFEE9B5" w14:textId="77777777" w:rsidTr="0031039F">
        <w:trPr>
          <w:trHeight w:val="5323"/>
        </w:trPr>
        <w:tc>
          <w:tcPr>
            <w:tcW w:w="9639" w:type="dxa"/>
          </w:tcPr>
          <w:p w14:paraId="01B7DF24" w14:textId="27311FCD" w:rsidR="003B7A84" w:rsidRPr="00B258B7" w:rsidRDefault="00023D64" w:rsidP="00EB4092">
            <w:pPr>
              <w:jc w:val="center"/>
            </w:pPr>
            <w:r>
              <w:rPr>
                <w:noProof/>
                <w:lang w:eastAsia="es-AR"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4171D94A" wp14:editId="05EEE654">
                      <wp:simplePos x="0" y="0"/>
                      <wp:positionH relativeFrom="column">
                        <wp:posOffset>4582795</wp:posOffset>
                      </wp:positionH>
                      <wp:positionV relativeFrom="paragraph">
                        <wp:posOffset>2002155</wp:posOffset>
                      </wp:positionV>
                      <wp:extent cx="206734" cy="246490"/>
                      <wp:effectExtent l="0" t="0" r="0" b="1270"/>
                      <wp:wrapNone/>
                      <wp:docPr id="9" name="Cuadro de text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6734" cy="2464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EF5FCCE" w14:textId="5DC24F8B" w:rsidR="0031039F" w:rsidRPr="00B5649D" w:rsidRDefault="0031039F" w:rsidP="00B5649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0"/>
                                      <w:lang w:val="es-MX"/>
                                    </w:rPr>
                                  </w:pPr>
                                  <w:r w:rsidRPr="00B5649D">
                                    <w:rPr>
                                      <w:b/>
                                      <w:color w:val="FFFFFF" w:themeColor="background1"/>
                                      <w:sz w:val="20"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171D94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9" o:spid="_x0000_s1026" type="#_x0000_t202" style="position:absolute;left:0;text-align:left;margin-left:360.85pt;margin-top:157.65pt;width:16.3pt;height:19.4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" filled="f" stroked="f" strokeweight=".5pt">
                      <v:textbox>
                        <w:txbxContent>
                          <w:p w14:paraId="7EF5FCCE" w14:textId="5DC24F8B" w:rsidR="0031039F" w:rsidRPr="00B5649D" w:rsidRDefault="0031039F" w:rsidP="00B5649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0"/>
                                <w:lang w:val="es-MX"/>
                              </w:rPr>
                            </w:pPr>
                            <w:r w:rsidRPr="00B5649D">
                              <w:rPr>
                                <w:b/>
                                <w:color w:val="FFFFFF" w:themeColor="background1"/>
                                <w:sz w:val="20"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649D">
              <w:rPr>
                <w:noProof/>
                <w:lang w:eastAsia="es-AR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78B22731" wp14:editId="229DB88B">
                      <wp:simplePos x="0" y="0"/>
                      <wp:positionH relativeFrom="column">
                        <wp:posOffset>1649068</wp:posOffset>
                      </wp:positionH>
                      <wp:positionV relativeFrom="paragraph">
                        <wp:posOffset>2175234</wp:posOffset>
                      </wp:positionV>
                      <wp:extent cx="198423" cy="270178"/>
                      <wp:effectExtent l="0" t="0" r="0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423" cy="27017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0F468C" w14:textId="577EB6D1" w:rsidR="0031039F" w:rsidRPr="00B5649D" w:rsidRDefault="0031039F" w:rsidP="00B5649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18"/>
                                      <w:lang w:val="es-MX"/>
                                    </w:rPr>
                                  </w:pPr>
                                  <w:r w:rsidRPr="00B5649D">
                                    <w:rPr>
                                      <w:b/>
                                      <w:color w:val="FFFFFF" w:themeColor="background1"/>
                                      <w:sz w:val="20"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22731" id="Cuadro de texto 10" o:spid="_x0000_s1027" type="#_x0000_t202" style="position:absolute;left:0;text-align:left;margin-left:129.85pt;margin-top:171.3pt;width:15.6pt;height:21.2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" filled="f" stroked="f" strokeweight=".5pt">
                      <v:textbox>
                        <w:txbxContent>
                          <w:p w14:paraId="100F468C" w14:textId="577EB6D1" w:rsidR="0031039F" w:rsidRPr="00B5649D" w:rsidRDefault="0031039F" w:rsidP="00B5649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18"/>
                                <w:lang w:val="es-MX"/>
                              </w:rPr>
                            </w:pPr>
                            <w:r w:rsidRPr="00B5649D">
                              <w:rPr>
                                <w:b/>
                                <w:color w:val="FFFFFF" w:themeColor="background1"/>
                                <w:sz w:val="20"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AR"/>
              </w:rPr>
              <w:drawing>
                <wp:inline distT="0" distB="0" distL="0" distR="0" wp14:anchorId="19EB6817" wp14:editId="7704FA0B">
                  <wp:extent cx="6124575" cy="3420110"/>
                  <wp:effectExtent l="0" t="0" r="9525" b="889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42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836114" w14:textId="234D112E" w:rsidR="00061354" w:rsidRDefault="003B7A84" w:rsidP="00EB4092">
            <w:pPr>
              <w:pStyle w:val="Descripcin"/>
            </w:pPr>
            <w:bookmarkStart w:id="10" w:name="_Ref133259949"/>
            <w:bookmarkStart w:id="11" w:name="_Ref55814003"/>
            <w:r w:rsidRPr="00B258B7">
              <w:t xml:space="preserve">Figura </w:t>
            </w:r>
            <w:bookmarkEnd w:id="10"/>
            <w:r w:rsidR="000D7906">
              <w:t>3</w:t>
            </w:r>
            <w:r w:rsidRPr="00B258B7">
              <w:t>. Ubicación de los elementos GP y LOC</w:t>
            </w:r>
            <w:bookmarkEnd w:id="11"/>
            <w:r w:rsidR="00307D56">
              <w:rPr>
                <w:szCs w:val="20"/>
              </w:rPr>
              <w:t xml:space="preserve"> </w:t>
            </w:r>
            <w:r w:rsidR="0031039F">
              <w:rPr>
                <w:szCs w:val="20"/>
              </w:rPr>
              <w:t>–</w:t>
            </w:r>
            <w:r w:rsidR="00307D56">
              <w:rPr>
                <w:szCs w:val="20"/>
              </w:rPr>
              <w:t xml:space="preserve"> </w:t>
            </w:r>
            <w:r w:rsidR="00023D64">
              <w:t>SACO</w:t>
            </w:r>
          </w:p>
          <w:p w14:paraId="65F4D0E6" w14:textId="72A42744" w:rsidR="0031039F" w:rsidRPr="00B258B7" w:rsidRDefault="0031039F" w:rsidP="00EB4092">
            <w:pPr>
              <w:pStyle w:val="Descripcin"/>
              <w:jc w:val="both"/>
              <w:rPr>
                <w:szCs w:val="20"/>
              </w:rPr>
            </w:pPr>
          </w:p>
        </w:tc>
      </w:tr>
    </w:tbl>
    <w:p w14:paraId="70321E59" w14:textId="733252F6" w:rsidR="000445ED" w:rsidRDefault="000445ED" w:rsidP="00EB4092">
      <w:pPr>
        <w:pStyle w:val="Prrafodelista"/>
        <w:numPr>
          <w:ilvl w:val="0"/>
          <w:numId w:val="48"/>
        </w:numPr>
        <w:spacing w:after="0"/>
      </w:pPr>
      <w:r>
        <w:t>El Aeropuerto Internacional de Posadas “Libertador General José de San Martin” se encuentra ubicado en sobre Ruta Nacional 12 km: 1336.5 a 7.5 km al NO de la ciudad de Posadas, en la provincia de Misiones. (Ver Figura 1).</w:t>
      </w:r>
    </w:p>
    <w:p w14:paraId="6CA5A039" w14:textId="06497045" w:rsidR="000445ED" w:rsidRDefault="000445ED" w:rsidP="00EB4092">
      <w:pPr>
        <w:spacing w:after="0"/>
      </w:pPr>
    </w:p>
    <w:p w14:paraId="4A64C016" w14:textId="4BB7A6AB" w:rsidR="000445ED" w:rsidRDefault="000445ED" w:rsidP="00EB4092">
      <w:pPr>
        <w:spacing w:after="0"/>
        <w:jc w:val="center"/>
      </w:pPr>
      <w:r w:rsidRPr="003601EE">
        <w:rPr>
          <w:noProof/>
          <w:lang w:eastAsia="es-AR"/>
        </w:rPr>
        <w:drawing>
          <wp:inline distT="0" distB="0" distL="0" distR="0" wp14:anchorId="5F81DD3D" wp14:editId="14115550">
            <wp:extent cx="4308917" cy="31813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642" cy="318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D85D4" w14:textId="05D378B9" w:rsidR="000445ED" w:rsidRDefault="000445ED" w:rsidP="00EB4092">
      <w:pPr>
        <w:pStyle w:val="Descripcin"/>
      </w:pPr>
      <w:r>
        <w:t xml:space="preserve">Figura </w:t>
      </w:r>
      <w:r w:rsidR="000D7906">
        <w:t>4</w:t>
      </w:r>
      <w:r>
        <w:t>. Ubicación del Aeropuerto de Posadas SARP</w:t>
      </w:r>
    </w:p>
    <w:p w14:paraId="1433FBC5" w14:textId="1350DF4C" w:rsidR="000445ED" w:rsidRDefault="000445ED" w:rsidP="00EB4092">
      <w:pPr>
        <w:spacing w:after="0"/>
      </w:pPr>
      <w:r>
        <w:t>Posee una pista de aterrizaje cuya orientación es 01-19 (Ver Figura 2). El ARP del aeródromo es el centro geométrico de la pista, y sus coordenadas son 27°23’09” S 55°58’14” W. La elevación en dicho punto es de 130.5 m y la temperatura de referencia es de 27.4°C.</w:t>
      </w:r>
    </w:p>
    <w:p w14:paraId="20931BF6" w14:textId="5B3D39A7" w:rsidR="000445ED" w:rsidRDefault="000445ED" w:rsidP="00EB4092">
      <w:pPr>
        <w:spacing w:after="0"/>
      </w:pPr>
    </w:p>
    <w:p w14:paraId="56D9A6AA" w14:textId="5EED017F" w:rsidR="000445ED" w:rsidRDefault="00B31609" w:rsidP="00EB4092">
      <w:pPr>
        <w:spacing w:after="0"/>
        <w:jc w:val="center"/>
      </w:pPr>
      <w:r>
        <w:rPr>
          <w:noProof/>
          <w:lang w:eastAsia="es-AR"/>
        </w:rPr>
        <w:drawing>
          <wp:inline distT="0" distB="0" distL="0" distR="0" wp14:anchorId="54B395EA" wp14:editId="1D5EF26F">
            <wp:extent cx="5693133" cy="1984534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4300" cy="20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5370" w14:textId="061A8674" w:rsidR="000445ED" w:rsidRDefault="000445ED" w:rsidP="00EB4092">
      <w:pPr>
        <w:pStyle w:val="Descripcin"/>
      </w:pPr>
      <w:r>
        <w:t xml:space="preserve">Figura </w:t>
      </w:r>
      <w:r w:rsidR="000D7906">
        <w:t>5</w:t>
      </w:r>
      <w:r>
        <w:t>. Orientación de pista</w:t>
      </w:r>
    </w:p>
    <w:p w14:paraId="10514F93" w14:textId="77777777" w:rsidR="000445ED" w:rsidRDefault="000445ED" w:rsidP="00EB4092">
      <w:pPr>
        <w:spacing w:after="0"/>
      </w:pPr>
    </w:p>
    <w:p w14:paraId="507AD31E" w14:textId="77777777" w:rsidR="000445ED" w:rsidRDefault="000445ED" w:rsidP="00EB4092">
      <w:pPr>
        <w:spacing w:after="0"/>
      </w:pPr>
      <w:r>
        <w:t>Hasta antes del cese de actividades aerocomerciales habituales, debido a la declaración de la pandemia por Coronavirus, el aeropuerto contaba con 393 movimientos mensuales, a febrero 2020.</w:t>
      </w:r>
    </w:p>
    <w:p w14:paraId="488E270B" w14:textId="7F0A06E7" w:rsidR="001B451B" w:rsidRDefault="000445ED" w:rsidP="00EB4092">
      <w:pPr>
        <w:spacing w:after="0"/>
      </w:pPr>
      <w:r>
        <w:t xml:space="preserve">Las distancias declaradas son las indicadas en la Tabla </w:t>
      </w:r>
      <w:r w:rsidR="00BB1F22">
        <w:t>2</w:t>
      </w:r>
      <w:r>
        <w:t>:</w:t>
      </w:r>
    </w:p>
    <w:p w14:paraId="4D7091A5" w14:textId="6D3E962E" w:rsidR="000445ED" w:rsidRDefault="000445ED" w:rsidP="00EB4092">
      <w:pPr>
        <w:spacing w:after="0"/>
      </w:pPr>
    </w:p>
    <w:tbl>
      <w:tblPr>
        <w:tblStyle w:val="Tablaconcuadrcul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14"/>
        <w:gridCol w:w="857"/>
        <w:gridCol w:w="857"/>
        <w:gridCol w:w="857"/>
        <w:gridCol w:w="857"/>
      </w:tblGrid>
      <w:tr w:rsidR="000445ED" w:rsidRPr="00661F19" w14:paraId="1A3A5D55" w14:textId="77777777" w:rsidTr="008F5324">
        <w:trPr>
          <w:jc w:val="center"/>
        </w:trPr>
        <w:tc>
          <w:tcPr>
            <w:tcW w:w="714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</w:tcPr>
          <w:p w14:paraId="250E5FB0" w14:textId="77777777" w:rsidR="000445ED" w:rsidRPr="00661F19" w:rsidRDefault="000445ED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661F19">
              <w:rPr>
                <w:b/>
                <w:color w:val="FFFFFF" w:themeColor="background1"/>
                <w:sz w:val="20"/>
                <w:szCs w:val="20"/>
              </w:rPr>
              <w:t>RWY</w:t>
            </w:r>
          </w:p>
        </w:tc>
        <w:tc>
          <w:tcPr>
            <w:tcW w:w="857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</w:tcPr>
          <w:p w14:paraId="3379A015" w14:textId="77777777" w:rsidR="000445ED" w:rsidRPr="00661F19" w:rsidRDefault="000445ED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661F19">
              <w:rPr>
                <w:b/>
                <w:color w:val="FFFFFF" w:themeColor="background1"/>
                <w:sz w:val="20"/>
                <w:szCs w:val="20"/>
              </w:rPr>
              <w:t>TORA [m]</w:t>
            </w:r>
          </w:p>
        </w:tc>
        <w:tc>
          <w:tcPr>
            <w:tcW w:w="857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</w:tcPr>
          <w:p w14:paraId="5BFF017F" w14:textId="77777777" w:rsidR="000445ED" w:rsidRPr="00661F19" w:rsidRDefault="000445ED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661F19">
              <w:rPr>
                <w:b/>
                <w:color w:val="FFFFFF" w:themeColor="background1"/>
                <w:sz w:val="20"/>
                <w:szCs w:val="20"/>
              </w:rPr>
              <w:t>TODA</w:t>
            </w:r>
          </w:p>
          <w:p w14:paraId="60E943FF" w14:textId="77777777" w:rsidR="000445ED" w:rsidRPr="00661F19" w:rsidRDefault="000445ED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661F19">
              <w:rPr>
                <w:b/>
                <w:color w:val="FFFFFF" w:themeColor="background1"/>
                <w:sz w:val="20"/>
                <w:szCs w:val="20"/>
              </w:rPr>
              <w:t>[m]</w:t>
            </w:r>
          </w:p>
        </w:tc>
        <w:tc>
          <w:tcPr>
            <w:tcW w:w="857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</w:tcPr>
          <w:p w14:paraId="6FE265D3" w14:textId="77777777" w:rsidR="000445ED" w:rsidRPr="00661F19" w:rsidRDefault="000445ED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661F19">
              <w:rPr>
                <w:b/>
                <w:color w:val="FFFFFF" w:themeColor="background1"/>
                <w:sz w:val="20"/>
                <w:szCs w:val="20"/>
              </w:rPr>
              <w:t>ASDA</w:t>
            </w:r>
          </w:p>
          <w:p w14:paraId="5B6947D6" w14:textId="77777777" w:rsidR="000445ED" w:rsidRPr="00661F19" w:rsidRDefault="000445ED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661F19">
              <w:rPr>
                <w:b/>
                <w:color w:val="FFFFFF" w:themeColor="background1"/>
                <w:sz w:val="20"/>
                <w:szCs w:val="20"/>
              </w:rPr>
              <w:t>[m]</w:t>
            </w:r>
          </w:p>
        </w:tc>
        <w:tc>
          <w:tcPr>
            <w:tcW w:w="857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</w:tcPr>
          <w:p w14:paraId="70F5C411" w14:textId="77777777" w:rsidR="000445ED" w:rsidRPr="00661F19" w:rsidRDefault="000445ED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661F19">
              <w:rPr>
                <w:b/>
                <w:color w:val="FFFFFF" w:themeColor="background1"/>
                <w:sz w:val="20"/>
                <w:szCs w:val="20"/>
              </w:rPr>
              <w:t>LDA</w:t>
            </w:r>
          </w:p>
          <w:p w14:paraId="1F6FAC86" w14:textId="77777777" w:rsidR="000445ED" w:rsidRPr="00661F19" w:rsidRDefault="000445ED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661F19">
              <w:rPr>
                <w:b/>
                <w:color w:val="FFFFFF" w:themeColor="background1"/>
                <w:sz w:val="20"/>
                <w:szCs w:val="20"/>
              </w:rPr>
              <w:t>[m]</w:t>
            </w:r>
          </w:p>
        </w:tc>
      </w:tr>
      <w:tr w:rsidR="000445ED" w:rsidRPr="00661F19" w14:paraId="66E8640C" w14:textId="77777777" w:rsidTr="008F5324">
        <w:trPr>
          <w:jc w:val="center"/>
        </w:trPr>
        <w:tc>
          <w:tcPr>
            <w:tcW w:w="714" w:type="dxa"/>
            <w:tcBorders>
              <w:top w:val="single" w:sz="4" w:space="0" w:color="0070C0"/>
              <w:bottom w:val="single" w:sz="4" w:space="0" w:color="auto"/>
            </w:tcBorders>
            <w:vAlign w:val="center"/>
          </w:tcPr>
          <w:p w14:paraId="4C1B58C0" w14:textId="77777777" w:rsidR="000445ED" w:rsidRPr="00661F19" w:rsidRDefault="000445ED" w:rsidP="00EB4092">
            <w:pPr>
              <w:spacing w:before="40" w:after="40"/>
              <w:rPr>
                <w:sz w:val="20"/>
                <w:szCs w:val="20"/>
              </w:rPr>
            </w:pPr>
            <w:r w:rsidRPr="00661F19">
              <w:rPr>
                <w:sz w:val="20"/>
                <w:szCs w:val="20"/>
              </w:rPr>
              <w:t>01</w:t>
            </w:r>
          </w:p>
        </w:tc>
        <w:tc>
          <w:tcPr>
            <w:tcW w:w="857" w:type="dxa"/>
            <w:tcBorders>
              <w:top w:val="single" w:sz="4" w:space="0" w:color="0070C0"/>
              <w:bottom w:val="single" w:sz="4" w:space="0" w:color="auto"/>
            </w:tcBorders>
          </w:tcPr>
          <w:p w14:paraId="5028938B" w14:textId="77777777" w:rsidR="000445ED" w:rsidRPr="00661F19" w:rsidRDefault="000445ED" w:rsidP="00EB4092">
            <w:pPr>
              <w:spacing w:before="40" w:after="40"/>
              <w:rPr>
                <w:sz w:val="20"/>
                <w:szCs w:val="20"/>
              </w:rPr>
            </w:pPr>
            <w:r w:rsidRPr="00661F19">
              <w:t xml:space="preserve">2252 </w:t>
            </w:r>
          </w:p>
        </w:tc>
        <w:tc>
          <w:tcPr>
            <w:tcW w:w="857" w:type="dxa"/>
            <w:tcBorders>
              <w:top w:val="single" w:sz="4" w:space="0" w:color="0070C0"/>
              <w:bottom w:val="single" w:sz="4" w:space="0" w:color="auto"/>
            </w:tcBorders>
          </w:tcPr>
          <w:p w14:paraId="3FB11483" w14:textId="77777777" w:rsidR="000445ED" w:rsidRPr="00661F19" w:rsidRDefault="000445ED" w:rsidP="00EB4092">
            <w:pPr>
              <w:spacing w:before="40" w:after="40"/>
              <w:rPr>
                <w:sz w:val="20"/>
                <w:szCs w:val="20"/>
              </w:rPr>
            </w:pPr>
            <w:r w:rsidRPr="00661F19">
              <w:t>2802</w:t>
            </w:r>
          </w:p>
        </w:tc>
        <w:tc>
          <w:tcPr>
            <w:tcW w:w="857" w:type="dxa"/>
            <w:tcBorders>
              <w:top w:val="single" w:sz="4" w:space="0" w:color="0070C0"/>
              <w:bottom w:val="single" w:sz="4" w:space="0" w:color="auto"/>
            </w:tcBorders>
          </w:tcPr>
          <w:p w14:paraId="076CB757" w14:textId="77777777" w:rsidR="000445ED" w:rsidRPr="00661F19" w:rsidRDefault="000445ED" w:rsidP="00EB4092">
            <w:pPr>
              <w:spacing w:before="40" w:after="40"/>
              <w:rPr>
                <w:sz w:val="20"/>
                <w:szCs w:val="20"/>
                <w:highlight w:val="yellow"/>
              </w:rPr>
            </w:pPr>
            <w:r w:rsidRPr="00661F19">
              <w:t>2252</w:t>
            </w:r>
          </w:p>
        </w:tc>
        <w:tc>
          <w:tcPr>
            <w:tcW w:w="857" w:type="dxa"/>
            <w:tcBorders>
              <w:top w:val="single" w:sz="4" w:space="0" w:color="0070C0"/>
              <w:bottom w:val="single" w:sz="4" w:space="0" w:color="auto"/>
            </w:tcBorders>
          </w:tcPr>
          <w:p w14:paraId="70C23E99" w14:textId="77777777" w:rsidR="000445ED" w:rsidRPr="00661F19" w:rsidRDefault="000445ED" w:rsidP="00EB4092">
            <w:pPr>
              <w:spacing w:before="40" w:after="40"/>
              <w:rPr>
                <w:sz w:val="20"/>
                <w:szCs w:val="20"/>
                <w:highlight w:val="yellow"/>
              </w:rPr>
            </w:pPr>
            <w:r w:rsidRPr="00661F19">
              <w:t>2252</w:t>
            </w:r>
          </w:p>
        </w:tc>
      </w:tr>
      <w:tr w:rsidR="000445ED" w:rsidRPr="00661F19" w14:paraId="3B67496C" w14:textId="77777777" w:rsidTr="008F5324">
        <w:trPr>
          <w:jc w:val="center"/>
        </w:trPr>
        <w:tc>
          <w:tcPr>
            <w:tcW w:w="71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5312EC" w14:textId="77777777" w:rsidR="000445ED" w:rsidRPr="00661F19" w:rsidRDefault="000445ED" w:rsidP="00EB4092">
            <w:pPr>
              <w:spacing w:before="40" w:after="40"/>
              <w:rPr>
                <w:sz w:val="20"/>
                <w:szCs w:val="20"/>
              </w:rPr>
            </w:pPr>
            <w:r w:rsidRPr="00661F19">
              <w:rPr>
                <w:sz w:val="20"/>
                <w:szCs w:val="20"/>
              </w:rPr>
              <w:t>19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</w:tcBorders>
          </w:tcPr>
          <w:p w14:paraId="1A09DD86" w14:textId="77777777" w:rsidR="000445ED" w:rsidRPr="00661F19" w:rsidRDefault="000445ED" w:rsidP="00EB4092">
            <w:pPr>
              <w:spacing w:before="40" w:after="40"/>
              <w:rPr>
                <w:sz w:val="20"/>
                <w:szCs w:val="20"/>
              </w:rPr>
            </w:pPr>
            <w:r w:rsidRPr="00661F19">
              <w:t>2252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</w:tcBorders>
          </w:tcPr>
          <w:p w14:paraId="078425D7" w14:textId="77777777" w:rsidR="000445ED" w:rsidRPr="00661F19" w:rsidRDefault="000445ED" w:rsidP="00EB4092">
            <w:pPr>
              <w:spacing w:before="40" w:after="40"/>
              <w:rPr>
                <w:sz w:val="20"/>
                <w:szCs w:val="20"/>
              </w:rPr>
            </w:pPr>
            <w:r w:rsidRPr="00661F19">
              <w:t>2252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</w:tcBorders>
          </w:tcPr>
          <w:p w14:paraId="73AC5982" w14:textId="77777777" w:rsidR="000445ED" w:rsidRPr="00661F19" w:rsidRDefault="000445ED" w:rsidP="00EB4092">
            <w:pPr>
              <w:spacing w:before="40" w:after="40"/>
              <w:rPr>
                <w:sz w:val="20"/>
                <w:szCs w:val="20"/>
                <w:highlight w:val="yellow"/>
              </w:rPr>
            </w:pPr>
            <w:r w:rsidRPr="00661F19">
              <w:t>2252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</w:tcBorders>
          </w:tcPr>
          <w:p w14:paraId="35F2B71B" w14:textId="77777777" w:rsidR="000445ED" w:rsidRPr="00661F19" w:rsidRDefault="000445ED" w:rsidP="00EB4092">
            <w:pPr>
              <w:spacing w:before="40" w:after="40"/>
              <w:rPr>
                <w:sz w:val="20"/>
                <w:szCs w:val="20"/>
                <w:highlight w:val="yellow"/>
              </w:rPr>
            </w:pPr>
            <w:r w:rsidRPr="00661F19">
              <w:t>2252</w:t>
            </w:r>
          </w:p>
        </w:tc>
      </w:tr>
    </w:tbl>
    <w:p w14:paraId="1162FECA" w14:textId="26D1830C" w:rsidR="000445ED" w:rsidRDefault="000445ED" w:rsidP="00EB4092">
      <w:pPr>
        <w:pStyle w:val="Descripcin"/>
        <w:keepNext/>
      </w:pPr>
      <w:bookmarkStart w:id="12" w:name="_Ref55814737"/>
      <w:r>
        <w:t xml:space="preserve">Tabla </w:t>
      </w:r>
      <w:r w:rsidR="000D7906">
        <w:t>2</w:t>
      </w:r>
      <w:r>
        <w:t xml:space="preserve">. </w:t>
      </w:r>
      <w:r w:rsidRPr="00861D28">
        <w:t>Distancias declaradas</w:t>
      </w:r>
      <w:bookmarkEnd w:id="12"/>
    </w:p>
    <w:p w14:paraId="4E9D3541" w14:textId="77777777" w:rsidR="00EB4092" w:rsidRDefault="00EB4092" w:rsidP="00EB4092">
      <w:pPr>
        <w:pStyle w:val="Descripcin"/>
        <w:keepNext/>
      </w:pPr>
    </w:p>
    <w:p w14:paraId="77CB505A" w14:textId="77F5E45E" w:rsidR="001958DF" w:rsidRDefault="001958DF" w:rsidP="00EB4092">
      <w:pPr>
        <w:spacing w:after="0"/>
      </w:pPr>
      <w:r>
        <w:t>En el 2022,</w:t>
      </w:r>
      <w:r w:rsidRPr="0076496C">
        <w:t xml:space="preserve"> se realizó la implementación del nuevo ILS CAT II, quedando como único pendiente la remoción de las bases del antiguo ILS</w:t>
      </w:r>
      <w:r>
        <w:t xml:space="preserve">, situándose los mismos en relación a la pista de la siguiente forma (ver </w:t>
      </w:r>
      <w:r w:rsidR="00307D56" w:rsidRPr="00307D56">
        <w:t xml:space="preserve">Figura </w:t>
      </w:r>
      <w:r w:rsidRPr="00307D56">
        <w:t>6</w:t>
      </w:r>
      <w:r w:rsidRPr="001958DF">
        <w:rPr>
          <w:highlight w:val="yellow"/>
        </w:rPr>
        <w:fldChar w:fldCharType="begin"/>
      </w:r>
      <w:r w:rsidRPr="001958DF">
        <w:rPr>
          <w:highlight w:val="yellow"/>
        </w:rPr>
        <w:instrText xml:space="preserve"> REF _Ref133259949 \h </w:instrText>
      </w:r>
      <w:r>
        <w:rPr>
          <w:highlight w:val="yellow"/>
        </w:rPr>
        <w:instrText xml:space="preserve"> \* MERGEFORMAT </w:instrText>
      </w:r>
      <w:r w:rsidRPr="001958DF">
        <w:rPr>
          <w:highlight w:val="yellow"/>
        </w:rPr>
      </w:r>
      <w:r w:rsidRPr="001958DF">
        <w:rPr>
          <w:highlight w:val="yellow"/>
        </w:rPr>
        <w:fldChar w:fldCharType="separate"/>
      </w:r>
      <w:r w:rsidR="007F1BC8" w:rsidRPr="00B258B7">
        <w:t xml:space="preserve">Figura </w:t>
      </w:r>
      <w:r w:rsidR="007F1BC8">
        <w:rPr>
          <w:noProof/>
        </w:rPr>
        <w:t>4</w:t>
      </w:r>
      <w:r w:rsidRPr="001958DF">
        <w:rPr>
          <w:highlight w:val="yellow"/>
        </w:rPr>
        <w:fldChar w:fldCharType="end"/>
      </w:r>
      <w:r>
        <w:t>):</w:t>
      </w:r>
    </w:p>
    <w:p w14:paraId="742A3EFE" w14:textId="3E721F1C" w:rsidR="00AE2163" w:rsidRDefault="00AE2163" w:rsidP="00EB4092">
      <w:pPr>
        <w:spacing w:after="0"/>
      </w:pPr>
    </w:p>
    <w:p w14:paraId="4DD6863A" w14:textId="602971B3" w:rsidR="001958DF" w:rsidRDefault="001958DF" w:rsidP="00EB4092">
      <w:pPr>
        <w:pStyle w:val="Prrafodelista"/>
        <w:numPr>
          <w:ilvl w:val="0"/>
          <w:numId w:val="43"/>
        </w:numPr>
        <w:spacing w:after="0"/>
      </w:pPr>
      <w:r>
        <w:t>Bases del Shel</w:t>
      </w:r>
      <w:r w:rsidR="00365E16">
        <w:t>ter y Torre/antenas del GP a 118</w:t>
      </w:r>
      <w:r>
        <w:t xml:space="preserve"> metros </w:t>
      </w:r>
      <w:r w:rsidR="00365E16">
        <w:t xml:space="preserve">del eje de la pista, cabecera </w:t>
      </w:r>
      <w:r w:rsidR="00B31609">
        <w:t>20</w:t>
      </w:r>
    </w:p>
    <w:p w14:paraId="39E850E3" w14:textId="43933A2F" w:rsidR="001958DF" w:rsidRDefault="00365E16" w:rsidP="00EB4092">
      <w:pPr>
        <w:pStyle w:val="Prrafodelista"/>
        <w:numPr>
          <w:ilvl w:val="0"/>
          <w:numId w:val="43"/>
        </w:numPr>
        <w:spacing w:after="0"/>
      </w:pPr>
      <w:r>
        <w:t>Bases de las antenas LOC a 148</w:t>
      </w:r>
      <w:r w:rsidR="001958DF">
        <w:t xml:space="preserve"> metros del umbral de la </w:t>
      </w:r>
      <w:r w:rsidR="00B31609">
        <w:t>pista, cabecera 02</w:t>
      </w:r>
    </w:p>
    <w:p w14:paraId="24F6DA71" w14:textId="2C83D61A" w:rsidR="00022547" w:rsidRPr="00F810C2" w:rsidRDefault="00022547" w:rsidP="00EB4092">
      <w:pPr>
        <w:spacing w:after="0"/>
      </w:pPr>
    </w:p>
    <w:tbl>
      <w:tblPr>
        <w:tblStyle w:val="Tablaconcuadrcula"/>
        <w:tblpPr w:leftFromText="141" w:rightFromText="141" w:vertAnchor="text" w:horzAnchor="margin" w:tblpXSpec="center" w:tblpY="6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022547" w:rsidRPr="00B258B7" w14:paraId="31385777" w14:textId="77777777" w:rsidTr="00022547">
        <w:tc>
          <w:tcPr>
            <w:tcW w:w="9629" w:type="dxa"/>
          </w:tcPr>
          <w:p w14:paraId="2D26D7C1" w14:textId="4D678CCE" w:rsidR="00022547" w:rsidRPr="00F810C2" w:rsidRDefault="00AE2163" w:rsidP="00EB4092">
            <w:pPr>
              <w:jc w:val="center"/>
            </w:pPr>
            <w:r>
              <w:rPr>
                <w:noProof/>
                <w:lang w:eastAsia="es-AR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3B752974" wp14:editId="6BEB7766">
                      <wp:simplePos x="0" y="0"/>
                      <wp:positionH relativeFrom="column">
                        <wp:posOffset>1455420</wp:posOffset>
                      </wp:positionH>
                      <wp:positionV relativeFrom="paragraph">
                        <wp:posOffset>2540000</wp:posOffset>
                      </wp:positionV>
                      <wp:extent cx="222250" cy="285750"/>
                      <wp:effectExtent l="0" t="0" r="0" b="0"/>
                      <wp:wrapNone/>
                      <wp:docPr id="21" name="Cuadro de texto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2250" cy="285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A4AF32" w14:textId="4DDD9643" w:rsidR="0031039F" w:rsidRPr="008236DF" w:rsidRDefault="0031039F" w:rsidP="008236D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0"/>
                                      <w:lang w:val="es-MX"/>
                                    </w:rPr>
                                  </w:pPr>
                                  <w:r w:rsidRPr="008236DF">
                                    <w:rPr>
                                      <w:b/>
                                      <w:color w:val="FFFFFF" w:themeColor="background1"/>
                                      <w:sz w:val="20"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752974" id="Cuadro de texto 21" o:spid="_x0000_s1028" type="#_x0000_t202" style="position:absolute;left:0;text-align:left;margin-left:114.6pt;margin-top:200pt;width:17.5pt;height:22.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" filled="f" stroked="f" strokeweight=".5pt">
                      <v:textbox>
                        <w:txbxContent>
                          <w:p w14:paraId="6FA4AF32" w14:textId="4DDD9643" w:rsidR="0031039F" w:rsidRPr="008236DF" w:rsidRDefault="0031039F" w:rsidP="008236D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0"/>
                                <w:lang w:val="es-MX"/>
                              </w:rPr>
                            </w:pPr>
                            <w:r w:rsidRPr="008236DF">
                              <w:rPr>
                                <w:b/>
                                <w:color w:val="FFFFFF" w:themeColor="background1"/>
                                <w:sz w:val="20"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AR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64B5C707" wp14:editId="59BC0142">
                      <wp:simplePos x="0" y="0"/>
                      <wp:positionH relativeFrom="column">
                        <wp:posOffset>4502150</wp:posOffset>
                      </wp:positionH>
                      <wp:positionV relativeFrom="paragraph">
                        <wp:posOffset>2574290</wp:posOffset>
                      </wp:positionV>
                      <wp:extent cx="230505" cy="222250"/>
                      <wp:effectExtent l="0" t="0" r="0" b="6350"/>
                      <wp:wrapNone/>
                      <wp:docPr id="19" name="Cuadro de texto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0505" cy="2222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9BF5DA" w14:textId="1021FEF0" w:rsidR="0031039F" w:rsidRPr="008236DF" w:rsidRDefault="0031039F" w:rsidP="008236D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0"/>
                                      <w:lang w:val="es-MX"/>
                                    </w:rPr>
                                  </w:pPr>
                                  <w:r w:rsidRPr="008236DF">
                                    <w:rPr>
                                      <w:b/>
                                      <w:color w:val="FFFFFF" w:themeColor="background1"/>
                                      <w:sz w:val="20"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B5C707" id="Cuadro de texto 19" o:spid="_x0000_s1029" type="#_x0000_t202" style="position:absolute;left:0;text-align:left;margin-left:354.5pt;margin-top:202.7pt;width:18.15pt;height:17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" filled="f" stroked="f" strokeweight=".5pt">
                      <v:textbox>
                        <w:txbxContent>
                          <w:p w14:paraId="329BF5DA" w14:textId="1021FEF0" w:rsidR="0031039F" w:rsidRPr="008236DF" w:rsidRDefault="0031039F" w:rsidP="008236D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0"/>
                                <w:lang w:val="es-MX"/>
                              </w:rPr>
                            </w:pPr>
                            <w:r w:rsidRPr="008236DF">
                              <w:rPr>
                                <w:b/>
                                <w:color w:val="FFFFFF" w:themeColor="background1"/>
                                <w:sz w:val="20"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AR"/>
              </w:rPr>
              <w:drawing>
                <wp:inline distT="0" distB="0" distL="0" distR="0" wp14:anchorId="638B9BE9" wp14:editId="7DE91547">
                  <wp:extent cx="6124575" cy="3845560"/>
                  <wp:effectExtent l="0" t="0" r="9525" b="254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84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FC228" w14:textId="4D0A8B9E" w:rsidR="00022547" w:rsidRPr="00B258B7" w:rsidRDefault="00022547" w:rsidP="00EB4092">
            <w:pPr>
              <w:pStyle w:val="Descripcin"/>
              <w:rPr>
                <w:szCs w:val="20"/>
              </w:rPr>
            </w:pPr>
            <w:r w:rsidRPr="00F810C2">
              <w:t>Figura</w:t>
            </w:r>
            <w:r w:rsidR="00307D56">
              <w:t xml:space="preserve"> 6</w:t>
            </w:r>
            <w:r w:rsidRPr="00F810C2">
              <w:t>. Ubicación de los elementos GP y LOC</w:t>
            </w:r>
            <w:r w:rsidR="001958DF">
              <w:rPr>
                <w:szCs w:val="20"/>
              </w:rPr>
              <w:t xml:space="preserve"> - SA</w:t>
            </w:r>
            <w:r w:rsidR="000D7906">
              <w:rPr>
                <w:szCs w:val="20"/>
              </w:rPr>
              <w:t>RP</w:t>
            </w:r>
          </w:p>
        </w:tc>
      </w:tr>
    </w:tbl>
    <w:p w14:paraId="1E38C03C" w14:textId="778BCCBC" w:rsidR="00A2124E" w:rsidRDefault="00A2124E" w:rsidP="00EB4092">
      <w:pPr>
        <w:spacing w:after="0"/>
      </w:pPr>
    </w:p>
    <w:p w14:paraId="042417BA" w14:textId="134681A2" w:rsidR="00022547" w:rsidRDefault="00C123E5" w:rsidP="00EB4092">
      <w:pPr>
        <w:pStyle w:val="Prrafodelista"/>
        <w:numPr>
          <w:ilvl w:val="0"/>
          <w:numId w:val="48"/>
        </w:numPr>
        <w:spacing w:after="0"/>
      </w:pPr>
      <w:r>
        <w:t>El Aeropuerto Internacional de Resistencia “Aeropuerto Internacional Jose de San Martin” se encuentra ubicado en sobre Ruta Nacional 11 km: 1003 a 5 km al SW de la ciudad de</w:t>
      </w:r>
      <w:r w:rsidR="00365E16">
        <w:t xml:space="preserve"> </w:t>
      </w:r>
      <w:r>
        <w:t>Resistencia,</w:t>
      </w:r>
      <w:r w:rsidR="00B31609">
        <w:t xml:space="preserve"> </w:t>
      </w:r>
      <w:r>
        <w:t xml:space="preserve">en la provincia del Chaco. </w:t>
      </w:r>
    </w:p>
    <w:p w14:paraId="12E7EB7C" w14:textId="1F513096" w:rsidR="00973B94" w:rsidRDefault="00973B94" w:rsidP="00EB4092">
      <w:pPr>
        <w:spacing w:after="0"/>
      </w:pPr>
    </w:p>
    <w:p w14:paraId="08C1BABE" w14:textId="289B1CDE" w:rsidR="00973B94" w:rsidRDefault="00973B94" w:rsidP="00EB4092">
      <w:pPr>
        <w:spacing w:after="0"/>
        <w:jc w:val="center"/>
      </w:pPr>
      <w:r>
        <w:rPr>
          <w:noProof/>
          <w:lang w:eastAsia="es-AR"/>
        </w:rPr>
        <w:drawing>
          <wp:inline distT="0" distB="0" distL="0" distR="0" wp14:anchorId="64A57B36" wp14:editId="2FA1DCDF">
            <wp:extent cx="2682313" cy="2905125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4686" cy="29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3CC6" w14:textId="49C4663E" w:rsidR="000D7906" w:rsidRDefault="000D7906" w:rsidP="00EB4092">
      <w:pPr>
        <w:pStyle w:val="Descripcin"/>
      </w:pPr>
      <w:r>
        <w:t>Figura 7. Ubicación del Aeropuerto de Posadas SARE</w:t>
      </w:r>
    </w:p>
    <w:p w14:paraId="0E932FD1" w14:textId="77777777" w:rsidR="00EB4092" w:rsidRPr="009D6C03" w:rsidRDefault="00EB4092" w:rsidP="00EB4092">
      <w:pPr>
        <w:pStyle w:val="Descripcin"/>
      </w:pPr>
    </w:p>
    <w:p w14:paraId="27603077" w14:textId="6042E7A3" w:rsidR="00365E16" w:rsidRDefault="00365E16" w:rsidP="00EB4092">
      <w:pPr>
        <w:spacing w:after="0"/>
      </w:pPr>
      <w:r>
        <w:t xml:space="preserve">Posee una pista de aterrizaje cuya orientación es 03-21 (Ver Figura </w:t>
      </w:r>
      <w:r w:rsidR="000D7906">
        <w:t>8</w:t>
      </w:r>
      <w:r>
        <w:t xml:space="preserve">. Orientación de pista). El ARP </w:t>
      </w:r>
    </w:p>
    <w:p w14:paraId="30301DA6" w14:textId="77777777" w:rsidR="00365E16" w:rsidRDefault="00365E16" w:rsidP="00EB4092">
      <w:pPr>
        <w:spacing w:after="0"/>
      </w:pPr>
      <w:r>
        <w:t xml:space="preserve">del aeródromo es el centro geométrico de la pista, y sus coordenadas son 27°27'00"S 59°03'22"W. </w:t>
      </w:r>
    </w:p>
    <w:p w14:paraId="1E810168" w14:textId="0690877B" w:rsidR="00365E16" w:rsidRDefault="00365E16" w:rsidP="00EB4092">
      <w:pPr>
        <w:spacing w:after="0"/>
      </w:pPr>
      <w:r>
        <w:t>La elevación en dicho punto es de 52.75 m y la temperatura de referencia es de 27.0°C.</w:t>
      </w:r>
    </w:p>
    <w:p w14:paraId="71AA27FD" w14:textId="77777777" w:rsidR="00973B94" w:rsidRDefault="00973B94" w:rsidP="00EB4092">
      <w:pPr>
        <w:spacing w:after="0"/>
      </w:pPr>
    </w:p>
    <w:p w14:paraId="65DF06A0" w14:textId="76F781D6" w:rsidR="00973B94" w:rsidRDefault="00973B94" w:rsidP="00EB4092">
      <w:pPr>
        <w:spacing w:after="0"/>
      </w:pPr>
      <w:r>
        <w:rPr>
          <w:noProof/>
          <w:lang w:eastAsia="es-AR"/>
        </w:rPr>
        <w:drawing>
          <wp:inline distT="0" distB="0" distL="0" distR="0" wp14:anchorId="103CF59E" wp14:editId="0DA76014">
            <wp:extent cx="5753100" cy="16192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2B2F" w14:textId="705CF1F5" w:rsidR="000D7906" w:rsidRPr="009D6C03" w:rsidRDefault="000D7906" w:rsidP="00EB4092">
      <w:pPr>
        <w:pStyle w:val="Descripcin"/>
        <w:jc w:val="both"/>
      </w:pPr>
      <w:r>
        <w:t xml:space="preserve">Figura </w:t>
      </w:r>
      <w:r w:rsidR="00BB1F22">
        <w:t>8</w:t>
      </w:r>
      <w:r>
        <w:t xml:space="preserve">. </w:t>
      </w:r>
      <w:r w:rsidR="00BB1F22">
        <w:t>Orientación de pista</w:t>
      </w:r>
      <w:r>
        <w:t xml:space="preserve"> SARE</w:t>
      </w:r>
    </w:p>
    <w:p w14:paraId="6253275C" w14:textId="77777777" w:rsidR="00973B94" w:rsidRDefault="00973B94" w:rsidP="00EB4092">
      <w:pPr>
        <w:spacing w:after="0"/>
      </w:pPr>
    </w:p>
    <w:p w14:paraId="044908F7" w14:textId="54A8946E" w:rsidR="00022547" w:rsidRPr="00E44703" w:rsidRDefault="00022547" w:rsidP="00EB4092">
      <w:pPr>
        <w:spacing w:after="0"/>
      </w:pPr>
      <w:r w:rsidRPr="00E44703">
        <w:t xml:space="preserve">Las distancias declaradas son las indicadas en la </w:t>
      </w:r>
      <w:r w:rsidR="001958DF" w:rsidRPr="00307D56">
        <w:t>tabla 3</w:t>
      </w:r>
      <w:r w:rsidRPr="00307D56">
        <w:t>:</w:t>
      </w:r>
    </w:p>
    <w:p w14:paraId="00E99BEA" w14:textId="77777777" w:rsidR="00022547" w:rsidRPr="006871B3" w:rsidRDefault="00022547" w:rsidP="00EB4092">
      <w:pPr>
        <w:spacing w:after="0"/>
        <w:rPr>
          <w:highlight w:val="yellow"/>
        </w:rPr>
      </w:pPr>
    </w:p>
    <w:tbl>
      <w:tblPr>
        <w:tblStyle w:val="Tablaconcuadrcula"/>
        <w:tblW w:w="0" w:type="auto"/>
        <w:jc w:val="center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714"/>
        <w:gridCol w:w="857"/>
        <w:gridCol w:w="857"/>
        <w:gridCol w:w="857"/>
        <w:gridCol w:w="857"/>
      </w:tblGrid>
      <w:tr w:rsidR="00022547" w:rsidRPr="006871B3" w14:paraId="563AA937" w14:textId="77777777" w:rsidTr="00022547">
        <w:trPr>
          <w:jc w:val="center"/>
        </w:trPr>
        <w:tc>
          <w:tcPr>
            <w:tcW w:w="714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</w:tcPr>
          <w:p w14:paraId="1D0F0B9E" w14:textId="77777777" w:rsidR="00022547" w:rsidRPr="00E44703" w:rsidRDefault="00022547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E44703">
              <w:rPr>
                <w:b/>
                <w:color w:val="FFFFFF" w:themeColor="background1"/>
                <w:sz w:val="20"/>
                <w:szCs w:val="20"/>
              </w:rPr>
              <w:t>RWY</w:t>
            </w:r>
          </w:p>
        </w:tc>
        <w:tc>
          <w:tcPr>
            <w:tcW w:w="857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</w:tcPr>
          <w:p w14:paraId="653D7B4C" w14:textId="77777777" w:rsidR="00022547" w:rsidRPr="00E44703" w:rsidRDefault="00022547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E44703">
              <w:rPr>
                <w:b/>
                <w:color w:val="FFFFFF" w:themeColor="background1"/>
                <w:sz w:val="20"/>
                <w:szCs w:val="20"/>
              </w:rPr>
              <w:t>TORA [m]</w:t>
            </w:r>
          </w:p>
        </w:tc>
        <w:tc>
          <w:tcPr>
            <w:tcW w:w="857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</w:tcPr>
          <w:p w14:paraId="02B00238" w14:textId="77777777" w:rsidR="00022547" w:rsidRPr="00E44703" w:rsidRDefault="00022547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E44703">
              <w:rPr>
                <w:b/>
                <w:color w:val="FFFFFF" w:themeColor="background1"/>
                <w:sz w:val="20"/>
                <w:szCs w:val="20"/>
              </w:rPr>
              <w:t>TODA</w:t>
            </w:r>
          </w:p>
          <w:p w14:paraId="3551D3D8" w14:textId="77777777" w:rsidR="00022547" w:rsidRPr="00E44703" w:rsidRDefault="00022547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E44703">
              <w:rPr>
                <w:b/>
                <w:color w:val="FFFFFF" w:themeColor="background1"/>
                <w:sz w:val="20"/>
                <w:szCs w:val="20"/>
              </w:rPr>
              <w:t>[m]</w:t>
            </w:r>
          </w:p>
        </w:tc>
        <w:tc>
          <w:tcPr>
            <w:tcW w:w="857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</w:tcPr>
          <w:p w14:paraId="1F38D379" w14:textId="77777777" w:rsidR="00022547" w:rsidRPr="00E44703" w:rsidRDefault="00022547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E44703">
              <w:rPr>
                <w:b/>
                <w:color w:val="FFFFFF" w:themeColor="background1"/>
                <w:sz w:val="20"/>
                <w:szCs w:val="20"/>
              </w:rPr>
              <w:t>ASDA</w:t>
            </w:r>
          </w:p>
          <w:p w14:paraId="621596CE" w14:textId="77777777" w:rsidR="00022547" w:rsidRPr="00E44703" w:rsidRDefault="00022547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E44703">
              <w:rPr>
                <w:b/>
                <w:color w:val="FFFFFF" w:themeColor="background1"/>
                <w:sz w:val="20"/>
                <w:szCs w:val="20"/>
              </w:rPr>
              <w:t>[m]</w:t>
            </w:r>
          </w:p>
        </w:tc>
        <w:tc>
          <w:tcPr>
            <w:tcW w:w="857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</w:tcPr>
          <w:p w14:paraId="71475278" w14:textId="77777777" w:rsidR="00022547" w:rsidRPr="00E44703" w:rsidRDefault="00022547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E44703">
              <w:rPr>
                <w:b/>
                <w:color w:val="FFFFFF" w:themeColor="background1"/>
                <w:sz w:val="20"/>
                <w:szCs w:val="20"/>
              </w:rPr>
              <w:t>LDA</w:t>
            </w:r>
          </w:p>
          <w:p w14:paraId="5833CC8A" w14:textId="77777777" w:rsidR="00022547" w:rsidRPr="00E44703" w:rsidRDefault="00022547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E44703">
              <w:rPr>
                <w:b/>
                <w:color w:val="FFFFFF" w:themeColor="background1"/>
                <w:sz w:val="20"/>
                <w:szCs w:val="20"/>
              </w:rPr>
              <w:t>[m]</w:t>
            </w:r>
          </w:p>
        </w:tc>
      </w:tr>
      <w:tr w:rsidR="00022547" w:rsidRPr="00E44703" w14:paraId="00D0E661" w14:textId="77777777" w:rsidTr="00022547">
        <w:trPr>
          <w:jc w:val="center"/>
        </w:trPr>
        <w:tc>
          <w:tcPr>
            <w:tcW w:w="714" w:type="dxa"/>
            <w:tcBorders>
              <w:top w:val="single" w:sz="4" w:space="0" w:color="0070C0"/>
              <w:bottom w:val="single" w:sz="4" w:space="0" w:color="auto"/>
            </w:tcBorders>
            <w:vAlign w:val="center"/>
          </w:tcPr>
          <w:p w14:paraId="237A9014" w14:textId="77777777" w:rsidR="00022547" w:rsidRPr="00E44703" w:rsidRDefault="00022547" w:rsidP="00EB4092">
            <w:pPr>
              <w:spacing w:before="40" w:after="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</w:t>
            </w:r>
          </w:p>
        </w:tc>
        <w:tc>
          <w:tcPr>
            <w:tcW w:w="857" w:type="dxa"/>
            <w:tcBorders>
              <w:top w:val="single" w:sz="4" w:space="0" w:color="0070C0"/>
              <w:bottom w:val="single" w:sz="4" w:space="0" w:color="auto"/>
            </w:tcBorders>
          </w:tcPr>
          <w:p w14:paraId="2FF614BA" w14:textId="77777777" w:rsidR="00022547" w:rsidRPr="00656684" w:rsidRDefault="00022547" w:rsidP="00EB4092">
            <w:pPr>
              <w:spacing w:before="40" w:after="40"/>
            </w:pPr>
            <w:r>
              <w:t>2300</w:t>
            </w:r>
          </w:p>
        </w:tc>
        <w:tc>
          <w:tcPr>
            <w:tcW w:w="857" w:type="dxa"/>
            <w:tcBorders>
              <w:top w:val="single" w:sz="4" w:space="0" w:color="0070C0"/>
              <w:bottom w:val="single" w:sz="4" w:space="0" w:color="auto"/>
            </w:tcBorders>
          </w:tcPr>
          <w:p w14:paraId="0E85E5A9" w14:textId="77777777" w:rsidR="00022547" w:rsidRPr="00E44703" w:rsidRDefault="00022547" w:rsidP="00EB4092">
            <w:pPr>
              <w:spacing w:before="40" w:after="40"/>
              <w:rPr>
                <w:sz w:val="20"/>
                <w:szCs w:val="20"/>
              </w:rPr>
            </w:pPr>
            <w:r>
              <w:t>2300</w:t>
            </w:r>
          </w:p>
        </w:tc>
        <w:tc>
          <w:tcPr>
            <w:tcW w:w="857" w:type="dxa"/>
            <w:tcBorders>
              <w:top w:val="single" w:sz="4" w:space="0" w:color="0070C0"/>
              <w:bottom w:val="single" w:sz="4" w:space="0" w:color="auto"/>
            </w:tcBorders>
          </w:tcPr>
          <w:p w14:paraId="41C83FD0" w14:textId="77777777" w:rsidR="00022547" w:rsidRPr="00E44703" w:rsidRDefault="00022547" w:rsidP="00EB4092">
            <w:pPr>
              <w:spacing w:before="40" w:after="40"/>
              <w:rPr>
                <w:sz w:val="20"/>
                <w:szCs w:val="20"/>
              </w:rPr>
            </w:pPr>
            <w:r>
              <w:t>2300</w:t>
            </w:r>
          </w:p>
        </w:tc>
        <w:tc>
          <w:tcPr>
            <w:tcW w:w="857" w:type="dxa"/>
            <w:tcBorders>
              <w:top w:val="single" w:sz="4" w:space="0" w:color="0070C0"/>
              <w:bottom w:val="single" w:sz="4" w:space="0" w:color="auto"/>
            </w:tcBorders>
          </w:tcPr>
          <w:p w14:paraId="3A44E9FA" w14:textId="77777777" w:rsidR="00022547" w:rsidRPr="00E44703" w:rsidRDefault="00022547" w:rsidP="00EB4092">
            <w:pPr>
              <w:spacing w:before="40" w:after="40"/>
              <w:rPr>
                <w:sz w:val="20"/>
                <w:szCs w:val="20"/>
              </w:rPr>
            </w:pPr>
            <w:r>
              <w:t>2300</w:t>
            </w:r>
          </w:p>
        </w:tc>
      </w:tr>
      <w:tr w:rsidR="00022547" w:rsidRPr="009D6C03" w14:paraId="26FA8F28" w14:textId="77777777" w:rsidTr="00022547">
        <w:trPr>
          <w:jc w:val="center"/>
        </w:trPr>
        <w:tc>
          <w:tcPr>
            <w:tcW w:w="71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22C072" w14:textId="77777777" w:rsidR="00022547" w:rsidRPr="009D6C03" w:rsidRDefault="00022547" w:rsidP="00EB4092">
            <w:pPr>
              <w:spacing w:before="40" w:after="40"/>
              <w:rPr>
                <w:sz w:val="20"/>
                <w:szCs w:val="20"/>
              </w:rPr>
            </w:pPr>
            <w:r w:rsidRPr="009D6C03">
              <w:rPr>
                <w:sz w:val="20"/>
                <w:szCs w:val="20"/>
              </w:rPr>
              <w:t>19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</w:tcBorders>
          </w:tcPr>
          <w:p w14:paraId="753DD1DE" w14:textId="77777777" w:rsidR="00022547" w:rsidRPr="009D6C03" w:rsidRDefault="00022547" w:rsidP="00EB4092">
            <w:pPr>
              <w:spacing w:before="40" w:after="40"/>
              <w:rPr>
                <w:sz w:val="20"/>
                <w:szCs w:val="20"/>
              </w:rPr>
            </w:pPr>
            <w:r w:rsidRPr="009D6C03">
              <w:t>2300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</w:tcBorders>
          </w:tcPr>
          <w:p w14:paraId="5FA93200" w14:textId="77777777" w:rsidR="00022547" w:rsidRPr="009D6C03" w:rsidRDefault="00022547" w:rsidP="00EB4092">
            <w:pPr>
              <w:spacing w:before="40" w:after="40"/>
              <w:rPr>
                <w:sz w:val="20"/>
                <w:szCs w:val="20"/>
              </w:rPr>
            </w:pPr>
            <w:r w:rsidRPr="009D6C03">
              <w:t>2300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</w:tcBorders>
          </w:tcPr>
          <w:p w14:paraId="78F009AE" w14:textId="77777777" w:rsidR="00022547" w:rsidRPr="009D6C03" w:rsidRDefault="00022547" w:rsidP="00EB4092">
            <w:pPr>
              <w:spacing w:before="40" w:after="40"/>
              <w:rPr>
                <w:sz w:val="20"/>
                <w:szCs w:val="20"/>
              </w:rPr>
            </w:pPr>
            <w:r w:rsidRPr="009D6C03">
              <w:t>2300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</w:tcBorders>
          </w:tcPr>
          <w:p w14:paraId="2BB056B1" w14:textId="77777777" w:rsidR="00022547" w:rsidRPr="009D6C03" w:rsidRDefault="00022547" w:rsidP="00EB4092">
            <w:pPr>
              <w:spacing w:before="40" w:after="40"/>
              <w:rPr>
                <w:sz w:val="20"/>
                <w:szCs w:val="20"/>
              </w:rPr>
            </w:pPr>
            <w:r w:rsidRPr="009D6C03">
              <w:t>2300</w:t>
            </w:r>
          </w:p>
        </w:tc>
      </w:tr>
    </w:tbl>
    <w:p w14:paraId="7552B69D" w14:textId="2255F83B" w:rsidR="00022547" w:rsidRDefault="00022547" w:rsidP="00EB4092">
      <w:pPr>
        <w:pStyle w:val="Descripcin"/>
        <w:keepNext/>
      </w:pPr>
      <w:r w:rsidRPr="00307D56">
        <w:t xml:space="preserve">Tabla </w:t>
      </w:r>
      <w:r w:rsidR="001958DF" w:rsidRPr="00307D56">
        <w:t>3</w:t>
      </w:r>
      <w:r w:rsidRPr="009D6C03">
        <w:t>. Distancias declaradas</w:t>
      </w:r>
    </w:p>
    <w:p w14:paraId="38BA6168" w14:textId="77777777" w:rsidR="00973B94" w:rsidRDefault="00973B94" w:rsidP="00EB4092">
      <w:pPr>
        <w:spacing w:after="0"/>
      </w:pPr>
    </w:p>
    <w:p w14:paraId="57FF0E2E" w14:textId="57678085" w:rsidR="001958DF" w:rsidRDefault="001958DF" w:rsidP="00EB4092">
      <w:pPr>
        <w:spacing w:after="0"/>
      </w:pPr>
      <w:r>
        <w:t>En el 2021,</w:t>
      </w:r>
      <w:r w:rsidRPr="0076496C">
        <w:t xml:space="preserve"> se realizó la implementación del nuevo ILS CAT II, quedando como único pendiente la remoción de las bases del antiguo ILS</w:t>
      </w:r>
      <w:r>
        <w:t>, situándose los mismos en relación a la pista de la siguiente forma (</w:t>
      </w:r>
      <w:r w:rsidRPr="00307D56">
        <w:t>ver</w:t>
      </w:r>
      <w:r w:rsidR="00307D56" w:rsidRPr="00307D56">
        <w:t xml:space="preserve"> </w:t>
      </w:r>
      <w:r w:rsidR="00307D56">
        <w:t>F</w:t>
      </w:r>
      <w:r w:rsidR="00307D56" w:rsidRPr="00307D56">
        <w:t>igura</w:t>
      </w:r>
      <w:r w:rsidRPr="00307D56">
        <w:t xml:space="preserve"> 9</w:t>
      </w:r>
      <w:r>
        <w:t>):</w:t>
      </w:r>
    </w:p>
    <w:p w14:paraId="6ECFD140" w14:textId="16A64940" w:rsidR="001958DF" w:rsidRDefault="001958DF" w:rsidP="00EB4092">
      <w:pPr>
        <w:pStyle w:val="Prrafodelista"/>
        <w:numPr>
          <w:ilvl w:val="0"/>
          <w:numId w:val="44"/>
        </w:numPr>
        <w:spacing w:after="0"/>
      </w:pPr>
      <w:r>
        <w:t>Bases del Shel</w:t>
      </w:r>
      <w:r w:rsidR="00365E16">
        <w:t>ter y Torre/antenas del GP a 118</w:t>
      </w:r>
      <w:r>
        <w:t xml:space="preserve"> metros </w:t>
      </w:r>
      <w:r w:rsidR="00BF45C2">
        <w:t>del eje de la pista, cabecera 21</w:t>
      </w:r>
    </w:p>
    <w:p w14:paraId="57A14F05" w14:textId="67854528" w:rsidR="001958DF" w:rsidRPr="00B258B7" w:rsidRDefault="00365E16" w:rsidP="00EB4092">
      <w:pPr>
        <w:pStyle w:val="Prrafodelista"/>
        <w:numPr>
          <w:ilvl w:val="0"/>
          <w:numId w:val="44"/>
        </w:numPr>
        <w:spacing w:after="0"/>
      </w:pPr>
      <w:r>
        <w:t>Bases de las antenas LOC a 263</w:t>
      </w:r>
      <w:r w:rsidR="001958DF">
        <w:t xml:space="preserve"> metros del</w:t>
      </w:r>
      <w:r w:rsidR="00BF45C2">
        <w:t xml:space="preserve"> umbral de la pista, cabecera 03</w:t>
      </w:r>
    </w:p>
    <w:p w14:paraId="58ABC9D3" w14:textId="31F51E24" w:rsidR="00022547" w:rsidRPr="009D6C03" w:rsidRDefault="0031039F" w:rsidP="00EB4092">
      <w:pPr>
        <w:spacing w:after="0"/>
        <w:jc w:val="center"/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0307D278" wp14:editId="54A69B7B">
                <wp:simplePos x="0" y="0"/>
                <wp:positionH relativeFrom="column">
                  <wp:posOffset>1209344</wp:posOffset>
                </wp:positionH>
                <wp:positionV relativeFrom="paragraph">
                  <wp:posOffset>3157358</wp:posOffset>
                </wp:positionV>
                <wp:extent cx="419100" cy="63817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638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E5ADD" id="Rectangle 5" o:spid="_x0000_s1026" style="position:absolute;margin-left:95.2pt;margin-top:248.6pt;width:33pt;height:50.2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" filled="f" strokecolor="red" strokeweight="2pt"/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7A12F2A" wp14:editId="1869E901">
                <wp:simplePos x="0" y="0"/>
                <wp:positionH relativeFrom="column">
                  <wp:posOffset>4306211</wp:posOffset>
                </wp:positionH>
                <wp:positionV relativeFrom="paragraph">
                  <wp:posOffset>2832459</wp:posOffset>
                </wp:positionV>
                <wp:extent cx="304800" cy="47625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0FBC31" id="Rectangle 4" o:spid="_x0000_s1026" style="position:absolute;margin-left:339.05pt;margin-top:223.05pt;width:24pt;height:37.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" filled="f" strokecolor="red" strokeweight="2pt"/>
            </w:pict>
          </mc:Fallback>
        </mc:AlternateContent>
      </w:r>
      <w:r w:rsidR="00BB1F22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2D3E1CEE" wp14:editId="3EE6F445">
                <wp:simplePos x="0" y="0"/>
                <wp:positionH relativeFrom="column">
                  <wp:posOffset>1318260</wp:posOffset>
                </wp:positionH>
                <wp:positionV relativeFrom="paragraph">
                  <wp:posOffset>2037715</wp:posOffset>
                </wp:positionV>
                <wp:extent cx="230505" cy="222250"/>
                <wp:effectExtent l="0" t="0" r="0" b="6350"/>
                <wp:wrapNone/>
                <wp:docPr id="8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" cy="222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23C69" w14:textId="31738FE1" w:rsidR="0031039F" w:rsidRPr="008236DF" w:rsidRDefault="0031039F" w:rsidP="008F5324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0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E1CEE" id="_x0000_s1030" type="#_x0000_t202" style="position:absolute;left:0;text-align:left;margin-left:103.8pt;margin-top:160.45pt;width:18.15pt;height:17.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" filled="f" stroked="f" strokeweight=".5pt">
                <v:textbox>
                  <w:txbxContent>
                    <w:p w14:paraId="2E223C69" w14:textId="31738FE1" w:rsidR="0031039F" w:rsidRPr="008236DF" w:rsidRDefault="0031039F" w:rsidP="008F5324">
                      <w:pPr>
                        <w:jc w:val="center"/>
                        <w:rPr>
                          <w:b/>
                          <w:color w:val="FFFFFF" w:themeColor="background1"/>
                          <w:sz w:val="20"/>
                          <w:lang w:val="es-MX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0"/>
                          <w:lang w:val="es-MX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B1F22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57173FB" wp14:editId="73D831A4">
                <wp:simplePos x="0" y="0"/>
                <wp:positionH relativeFrom="column">
                  <wp:posOffset>3387090</wp:posOffset>
                </wp:positionH>
                <wp:positionV relativeFrom="paragraph">
                  <wp:posOffset>2120265</wp:posOffset>
                </wp:positionV>
                <wp:extent cx="230505" cy="222250"/>
                <wp:effectExtent l="0" t="0" r="0" b="6350"/>
                <wp:wrapNone/>
                <wp:docPr id="7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" cy="222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7B5134" w14:textId="77777777" w:rsidR="0031039F" w:rsidRPr="008236DF" w:rsidRDefault="0031039F" w:rsidP="008F5324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0"/>
                                <w:lang w:val="es-MX"/>
                              </w:rPr>
                            </w:pPr>
                            <w:r w:rsidRPr="008236DF">
                              <w:rPr>
                                <w:b/>
                                <w:color w:val="FFFFFF" w:themeColor="background1"/>
                                <w:sz w:val="20"/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173FB" id="_x0000_s1031" type="#_x0000_t202" style="position:absolute;left:0;text-align:left;margin-left:266.7pt;margin-top:166.95pt;width:18.15pt;height:17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" filled="f" stroked="f" strokeweight=".5pt">
                <v:textbox>
                  <w:txbxContent>
                    <w:p w14:paraId="437B5134" w14:textId="77777777" w:rsidR="0031039F" w:rsidRPr="008236DF" w:rsidRDefault="0031039F" w:rsidP="008F5324">
                      <w:pPr>
                        <w:jc w:val="center"/>
                        <w:rPr>
                          <w:b/>
                          <w:color w:val="FFFFFF" w:themeColor="background1"/>
                          <w:sz w:val="20"/>
                          <w:lang w:val="es-MX"/>
                        </w:rPr>
                      </w:pPr>
                      <w:r w:rsidRPr="008236DF">
                        <w:rPr>
                          <w:b/>
                          <w:color w:val="FFFFFF" w:themeColor="background1"/>
                          <w:sz w:val="20"/>
                          <w:lang w:val="es-MX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3B94">
        <w:rPr>
          <w:noProof/>
          <w:lang w:eastAsia="es-AR"/>
        </w:rPr>
        <w:drawing>
          <wp:inline distT="0" distB="0" distL="0" distR="0" wp14:anchorId="5A246100" wp14:editId="075478AD">
            <wp:extent cx="5955527" cy="4001369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0232" cy="401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58D4" w14:textId="060CB75B" w:rsidR="0031039F" w:rsidRDefault="00BB1F22" w:rsidP="004F6776">
      <w:pPr>
        <w:pStyle w:val="Descripcin"/>
        <w:rPr>
          <w:szCs w:val="20"/>
        </w:rPr>
      </w:pPr>
      <w:r w:rsidRPr="00F810C2">
        <w:t>Figura</w:t>
      </w:r>
      <w:r>
        <w:t xml:space="preserve"> 9</w:t>
      </w:r>
      <w:r w:rsidRPr="00F810C2">
        <w:t>. Ubicación de los elementos GP y LOC</w:t>
      </w:r>
      <w:r>
        <w:rPr>
          <w:szCs w:val="20"/>
        </w:rPr>
        <w:t xml:space="preserve"> </w:t>
      </w:r>
      <w:r w:rsidR="0031039F">
        <w:rPr>
          <w:szCs w:val="20"/>
        </w:rPr>
        <w:t>–</w:t>
      </w:r>
      <w:r>
        <w:rPr>
          <w:szCs w:val="20"/>
        </w:rPr>
        <w:t xml:space="preserve"> SARE</w:t>
      </w:r>
    </w:p>
    <w:p w14:paraId="30E2C1E0" w14:textId="77777777" w:rsidR="004F6776" w:rsidRPr="004F6776" w:rsidRDefault="004F6776" w:rsidP="004F6776">
      <w:pPr>
        <w:pStyle w:val="Descripcin"/>
        <w:rPr>
          <w:szCs w:val="20"/>
        </w:rPr>
      </w:pPr>
    </w:p>
    <w:p w14:paraId="6C9685E4" w14:textId="5F7CA6FB" w:rsidR="004C439D" w:rsidRPr="00661F19" w:rsidRDefault="004C439D" w:rsidP="00EB4092">
      <w:pPr>
        <w:pStyle w:val="Ttulo1"/>
      </w:pPr>
      <w:bookmarkStart w:id="13" w:name="_Toc133405538"/>
      <w:r w:rsidRPr="00661F19">
        <w:t>Desarrollo</w:t>
      </w:r>
      <w:bookmarkEnd w:id="13"/>
    </w:p>
    <w:p w14:paraId="659B7762" w14:textId="39964D87" w:rsidR="004C439D" w:rsidRDefault="00BC1E07" w:rsidP="00EB4092">
      <w:pPr>
        <w:pStyle w:val="Ttulo2"/>
      </w:pPr>
      <w:bookmarkStart w:id="14" w:name="_Toc133405539"/>
      <w:r>
        <w:t>ingreso y circulacion en obra</w:t>
      </w:r>
      <w:bookmarkEnd w:id="14"/>
    </w:p>
    <w:p w14:paraId="3F69FC5A" w14:textId="6DB603AB" w:rsidR="00EB4092" w:rsidRDefault="00BC1E07" w:rsidP="00EB4092">
      <w:r w:rsidRPr="00BC1E07">
        <w:t xml:space="preserve">El ingreso de personal y equipos se realizará a través de </w:t>
      </w:r>
      <w:r w:rsidR="00E346FC">
        <w:t xml:space="preserve">los </w:t>
      </w:r>
      <w:r w:rsidR="00E346FC" w:rsidRPr="00BC1E07">
        <w:t>porton</w:t>
      </w:r>
      <w:r w:rsidR="00E346FC">
        <w:t>es</w:t>
      </w:r>
      <w:r w:rsidRPr="00BC1E07">
        <w:t xml:space="preserve"> lateral</w:t>
      </w:r>
      <w:r w:rsidR="00E346FC">
        <w:t>es</w:t>
      </w:r>
      <w:r w:rsidR="00E640E4">
        <w:t xml:space="preserve"> (Ver Figuras 10 – 11-12</w:t>
      </w:r>
      <w:r w:rsidRPr="00BC1E07">
        <w:t>. Identificación del portón de ingreso), previa coordinación con personal de EANA y PSA. Los horarios de trabajo serán diurnos. En la medida de lo posible se coordinarán para minimizar el impacto de las operaciones normales del aeropuerto.</w:t>
      </w:r>
    </w:p>
    <w:p w14:paraId="4EBD553A" w14:textId="189CBE2A" w:rsidR="00E640E4" w:rsidRDefault="00D84918" w:rsidP="00EB4092">
      <w:pPr>
        <w:jc w:val="center"/>
      </w:pPr>
      <w:r>
        <w:rPr>
          <w:noProof/>
          <w:lang w:eastAsia="es-AR"/>
        </w:rPr>
        <w:drawing>
          <wp:inline distT="0" distB="0" distL="0" distR="0" wp14:anchorId="4B5D5DEB" wp14:editId="531E0A23">
            <wp:extent cx="4397072" cy="2264910"/>
            <wp:effectExtent l="0" t="0" r="38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4043" cy="227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ADB3" w14:textId="58E47C7D" w:rsidR="00E640E4" w:rsidRDefault="00E640E4" w:rsidP="00EB4092">
      <w:pPr>
        <w:jc w:val="center"/>
        <w:rPr>
          <w:rFonts w:cs="Mangal"/>
          <w:iCs/>
          <w:sz w:val="20"/>
        </w:rPr>
      </w:pPr>
      <w:r w:rsidRPr="00E640E4">
        <w:rPr>
          <w:rFonts w:cs="Mangal"/>
          <w:iCs/>
          <w:sz w:val="20"/>
        </w:rPr>
        <w:t>Figura</w:t>
      </w:r>
      <w:r>
        <w:rPr>
          <w:rFonts w:cs="Mangal"/>
          <w:iCs/>
          <w:sz w:val="20"/>
        </w:rPr>
        <w:t xml:space="preserve"> 10. Identificación del portón de ingreso</w:t>
      </w:r>
      <w:r w:rsidRPr="00E640E4">
        <w:rPr>
          <w:rFonts w:cs="Mangal"/>
          <w:iCs/>
          <w:sz w:val="20"/>
        </w:rPr>
        <w:t xml:space="preserve"> </w:t>
      </w:r>
      <w:r>
        <w:rPr>
          <w:rFonts w:cs="Mangal"/>
          <w:iCs/>
          <w:sz w:val="20"/>
        </w:rPr>
        <w:t>–</w:t>
      </w:r>
      <w:r w:rsidRPr="00E640E4">
        <w:rPr>
          <w:rFonts w:cs="Mangal"/>
          <w:iCs/>
          <w:sz w:val="20"/>
        </w:rPr>
        <w:t xml:space="preserve"> </w:t>
      </w:r>
      <w:r w:rsidR="000D7906">
        <w:rPr>
          <w:rFonts w:cs="Mangal"/>
          <w:iCs/>
          <w:sz w:val="20"/>
        </w:rPr>
        <w:t>SACO</w:t>
      </w:r>
    </w:p>
    <w:p w14:paraId="0F42DCE1" w14:textId="49EBFAC4" w:rsidR="00E640E4" w:rsidRDefault="00E640E4" w:rsidP="00EB4092">
      <w:pPr>
        <w:jc w:val="center"/>
        <w:rPr>
          <w:rFonts w:cs="Mangal"/>
          <w:iCs/>
          <w:sz w:val="20"/>
        </w:rPr>
      </w:pPr>
    </w:p>
    <w:p w14:paraId="7D001022" w14:textId="05CDFDAB" w:rsidR="00E640E4" w:rsidRDefault="00DA34FD" w:rsidP="00EB4092">
      <w:pPr>
        <w:jc w:val="center"/>
        <w:rPr>
          <w:rFonts w:cs="Mangal"/>
          <w:iCs/>
          <w:sz w:val="20"/>
        </w:rPr>
      </w:pPr>
      <w:r>
        <w:rPr>
          <w:rFonts w:cs="Mangal"/>
          <w:iCs/>
          <w:noProof/>
          <w:sz w:val="20"/>
          <w:lang w:eastAsia="es-AR"/>
        </w:rPr>
        <w:drawing>
          <wp:inline distT="0" distB="0" distL="0" distR="0" wp14:anchorId="1C984C48" wp14:editId="6A1DE396">
            <wp:extent cx="4118776" cy="217155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983" cy="218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949B" w14:textId="6B686BB5" w:rsidR="00E640E4" w:rsidRDefault="00E640E4" w:rsidP="00EB4092">
      <w:pPr>
        <w:jc w:val="center"/>
        <w:rPr>
          <w:rFonts w:cs="Mangal"/>
          <w:iCs/>
          <w:sz w:val="20"/>
        </w:rPr>
      </w:pPr>
      <w:r w:rsidRPr="00E640E4">
        <w:rPr>
          <w:rFonts w:cs="Mangal"/>
          <w:iCs/>
          <w:sz w:val="20"/>
        </w:rPr>
        <w:t>Figura</w:t>
      </w:r>
      <w:r>
        <w:rPr>
          <w:rFonts w:cs="Mangal"/>
          <w:iCs/>
          <w:sz w:val="20"/>
        </w:rPr>
        <w:t xml:space="preserve"> 11. Identificación del portón de ingreso</w:t>
      </w:r>
      <w:r w:rsidRPr="00E640E4">
        <w:rPr>
          <w:rFonts w:cs="Mangal"/>
          <w:iCs/>
          <w:sz w:val="20"/>
        </w:rPr>
        <w:t xml:space="preserve"> </w:t>
      </w:r>
      <w:r>
        <w:rPr>
          <w:rFonts w:cs="Mangal"/>
          <w:iCs/>
          <w:sz w:val="20"/>
        </w:rPr>
        <w:t>– SA</w:t>
      </w:r>
      <w:r w:rsidR="000D7906">
        <w:rPr>
          <w:rFonts w:cs="Mangal"/>
          <w:iCs/>
          <w:sz w:val="20"/>
        </w:rPr>
        <w:t>RP</w:t>
      </w:r>
    </w:p>
    <w:p w14:paraId="1FF8EC60" w14:textId="77777777" w:rsidR="0031039F" w:rsidRDefault="0031039F" w:rsidP="00EB4092">
      <w:pPr>
        <w:rPr>
          <w:rFonts w:cs="Mangal"/>
          <w:iCs/>
          <w:sz w:val="20"/>
        </w:rPr>
      </w:pPr>
    </w:p>
    <w:p w14:paraId="59ADE51A" w14:textId="41B6DE57" w:rsidR="00E640E4" w:rsidRDefault="000D7906" w:rsidP="00EB4092">
      <w:pPr>
        <w:jc w:val="center"/>
        <w:rPr>
          <w:rFonts w:cs="Mangal"/>
          <w:iCs/>
          <w:sz w:val="20"/>
        </w:rPr>
      </w:pPr>
      <w:r>
        <w:rPr>
          <w:noProof/>
          <w:lang w:eastAsia="es-AR"/>
        </w:rPr>
        <w:drawing>
          <wp:inline distT="0" distB="0" distL="0" distR="0" wp14:anchorId="4887C38A" wp14:editId="62C5D148">
            <wp:extent cx="4154632" cy="2649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6231" cy="265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519C" w14:textId="01AC2B66" w:rsidR="00F73A3D" w:rsidRDefault="00F73A3D" w:rsidP="00EB4092">
      <w:pPr>
        <w:jc w:val="center"/>
        <w:rPr>
          <w:rFonts w:cs="Mangal"/>
          <w:iCs/>
          <w:sz w:val="20"/>
        </w:rPr>
      </w:pPr>
      <w:r w:rsidRPr="00E640E4">
        <w:rPr>
          <w:rFonts w:cs="Mangal"/>
          <w:iCs/>
          <w:sz w:val="20"/>
        </w:rPr>
        <w:t>Figura</w:t>
      </w:r>
      <w:r>
        <w:rPr>
          <w:rFonts w:cs="Mangal"/>
          <w:iCs/>
          <w:sz w:val="20"/>
        </w:rPr>
        <w:t xml:space="preserve"> 12. Identificación del portón de ingreso</w:t>
      </w:r>
      <w:r w:rsidRPr="00E640E4">
        <w:rPr>
          <w:rFonts w:cs="Mangal"/>
          <w:iCs/>
          <w:sz w:val="20"/>
        </w:rPr>
        <w:t xml:space="preserve"> </w:t>
      </w:r>
      <w:r>
        <w:rPr>
          <w:rFonts w:cs="Mangal"/>
          <w:iCs/>
          <w:sz w:val="20"/>
        </w:rPr>
        <w:t>– SA</w:t>
      </w:r>
      <w:r w:rsidR="000D7906">
        <w:rPr>
          <w:rFonts w:cs="Mangal"/>
          <w:iCs/>
          <w:sz w:val="20"/>
        </w:rPr>
        <w:t>RE</w:t>
      </w:r>
    </w:p>
    <w:p w14:paraId="38443452" w14:textId="751A7F3F" w:rsidR="009A2900" w:rsidRPr="00F73A3D" w:rsidRDefault="009A2900" w:rsidP="00EB4092">
      <w:pPr>
        <w:rPr>
          <w:rFonts w:cs="Mangal"/>
          <w:iCs/>
          <w:sz w:val="20"/>
        </w:rPr>
      </w:pPr>
    </w:p>
    <w:p w14:paraId="1D1D12FB" w14:textId="42570FEF" w:rsidR="004C439D" w:rsidRDefault="00BC1E07" w:rsidP="00EB4092">
      <w:pPr>
        <w:pStyle w:val="Ttulo2"/>
      </w:pPr>
      <w:bookmarkStart w:id="15" w:name="_Toc133405540"/>
      <w:r>
        <w:t>descripcion de tareas</w:t>
      </w:r>
      <w:bookmarkEnd w:id="15"/>
      <w:r>
        <w:t xml:space="preserve"> </w:t>
      </w:r>
    </w:p>
    <w:p w14:paraId="0EBED9E6" w14:textId="77777777" w:rsidR="00BC1E07" w:rsidRPr="009A2900" w:rsidRDefault="00BC1E07" w:rsidP="00EB4092">
      <w:pPr>
        <w:numPr>
          <w:ilvl w:val="2"/>
          <w:numId w:val="37"/>
        </w:numPr>
        <w:rPr>
          <w:lang w:val="es-VE"/>
        </w:rPr>
      </w:pPr>
      <w:r w:rsidRPr="009A2900">
        <w:rPr>
          <w:lang w:val="es-MX"/>
        </w:rPr>
        <w:t>Perimetrar la zona con cinta de peligro.</w:t>
      </w:r>
    </w:p>
    <w:p w14:paraId="4ABA1396" w14:textId="77777777" w:rsidR="00BC1E07" w:rsidRPr="009A2900" w:rsidRDefault="00BC1E07" w:rsidP="00EB4092">
      <w:pPr>
        <w:numPr>
          <w:ilvl w:val="2"/>
          <w:numId w:val="37"/>
        </w:numPr>
        <w:rPr>
          <w:lang w:val="es-VE"/>
        </w:rPr>
      </w:pPr>
      <w:r w:rsidRPr="009A2900">
        <w:rPr>
          <w:lang w:val="es-MX"/>
        </w:rPr>
        <w:t>Con una cortadora de hormigón se harán varios cortes sobre la platea.</w:t>
      </w:r>
    </w:p>
    <w:p w14:paraId="5F8E42D3" w14:textId="77777777" w:rsidR="00BC1E07" w:rsidRPr="009A2900" w:rsidRDefault="00BC1E07" w:rsidP="00EB4092">
      <w:pPr>
        <w:numPr>
          <w:ilvl w:val="2"/>
          <w:numId w:val="37"/>
        </w:numPr>
        <w:rPr>
          <w:lang w:val="es-VE"/>
        </w:rPr>
      </w:pPr>
      <w:r w:rsidRPr="009A2900">
        <w:rPr>
          <w:lang w:val="es-MX"/>
        </w:rPr>
        <w:t>Con los martillos neumáticos se hará la demolición sectorizada de la platea.</w:t>
      </w:r>
    </w:p>
    <w:p w14:paraId="6FA6709E" w14:textId="77777777" w:rsidR="00BC1E07" w:rsidRPr="009A2900" w:rsidRDefault="00BC1E07" w:rsidP="00EB4092">
      <w:pPr>
        <w:numPr>
          <w:ilvl w:val="2"/>
          <w:numId w:val="37"/>
        </w:numPr>
        <w:rPr>
          <w:lang w:val="es-VE"/>
        </w:rPr>
      </w:pPr>
      <w:r w:rsidRPr="009A2900">
        <w:rPr>
          <w:lang w:val="es-MX"/>
        </w:rPr>
        <w:t>A medida que se vayan generando escombros estos serán cargados en bolsas/contenedores.</w:t>
      </w:r>
    </w:p>
    <w:p w14:paraId="5F3B40AD" w14:textId="77777777" w:rsidR="00BC1E07" w:rsidRPr="009A2900" w:rsidRDefault="00BC1E07" w:rsidP="00EB4092">
      <w:pPr>
        <w:numPr>
          <w:ilvl w:val="2"/>
          <w:numId w:val="37"/>
        </w:numPr>
        <w:rPr>
          <w:lang w:val="es-VE"/>
        </w:rPr>
      </w:pPr>
      <w:r w:rsidRPr="009A2900">
        <w:rPr>
          <w:lang w:val="es-MX"/>
        </w:rPr>
        <w:t>Estas bolsas serán cargadas en el camión y luego de haber llenado el camión o removido todos los escombros los mismos serán retirados fuera del aeropuerto.</w:t>
      </w:r>
    </w:p>
    <w:p w14:paraId="712120CD" w14:textId="0336596C" w:rsidR="00BE6730" w:rsidRPr="0031039F" w:rsidRDefault="00BC1E07" w:rsidP="00EB4092">
      <w:pPr>
        <w:numPr>
          <w:ilvl w:val="2"/>
          <w:numId w:val="37"/>
        </w:numPr>
        <w:rPr>
          <w:lang w:val="es-VE"/>
        </w:rPr>
      </w:pPr>
      <w:r w:rsidRPr="009A2900">
        <w:rPr>
          <w:lang w:val="es-MX"/>
        </w:rPr>
        <w:t>Enrasado del terreno</w:t>
      </w:r>
      <w:r>
        <w:rPr>
          <w:lang w:val="es-MX"/>
        </w:rPr>
        <w:t>.</w:t>
      </w:r>
    </w:p>
    <w:p w14:paraId="0D7AC083" w14:textId="4CE4ACD9" w:rsidR="0031039F" w:rsidRDefault="00BE6730" w:rsidP="00EB4092">
      <w:pPr>
        <w:rPr>
          <w:lang w:val="es-VE"/>
        </w:rPr>
      </w:pPr>
      <w:r>
        <w:rPr>
          <w:lang w:val="es-VE"/>
        </w:rPr>
        <w:t>Las actividades se realizarán ajustándose a las</w:t>
      </w:r>
      <w:r w:rsidR="00E24EB9">
        <w:rPr>
          <w:lang w:val="es-VE"/>
        </w:rPr>
        <w:t xml:space="preserve"> operaciones de los aeropuertos, siendo necesario contar con ventanas mínimas de 4 horas. </w:t>
      </w:r>
    </w:p>
    <w:p w14:paraId="06285FFA" w14:textId="3EA5CD4B" w:rsidR="004C439D" w:rsidRPr="004C5045" w:rsidRDefault="00BC1E07" w:rsidP="00EB4092">
      <w:pPr>
        <w:pStyle w:val="Ttulo2"/>
      </w:pPr>
      <w:bookmarkStart w:id="16" w:name="_Toc133405541"/>
      <w:r>
        <w:t>CRONOGRAMA</w:t>
      </w:r>
      <w:bookmarkEnd w:id="16"/>
    </w:p>
    <w:tbl>
      <w:tblPr>
        <w:tblW w:w="4700" w:type="dxa"/>
        <w:jc w:val="center"/>
        <w:tblBorders>
          <w:insideH w:val="single" w:sz="8" w:space="0" w:color="auto"/>
          <w:insideV w:val="single" w:sz="8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80"/>
        <w:gridCol w:w="2920"/>
      </w:tblGrid>
      <w:tr w:rsidR="00BC1E07" w:rsidRPr="00FD21C3" w14:paraId="60366BC9" w14:textId="77777777" w:rsidTr="00E346FC">
        <w:trPr>
          <w:trHeight w:val="315"/>
          <w:jc w:val="center"/>
        </w:trPr>
        <w:tc>
          <w:tcPr>
            <w:tcW w:w="1780" w:type="dxa"/>
            <w:shd w:val="clear" w:color="auto" w:fill="auto"/>
            <w:vAlign w:val="center"/>
            <w:hideMark/>
          </w:tcPr>
          <w:p w14:paraId="055C02C5" w14:textId="77777777" w:rsidR="00BC1E07" w:rsidRPr="00FF6E27" w:rsidRDefault="00BC1E07" w:rsidP="00EB4092">
            <w:pPr>
              <w:spacing w:after="0"/>
              <w:rPr>
                <w:rFonts w:ascii="Calibri" w:hAnsi="Calibri"/>
                <w:b/>
                <w:color w:val="000000"/>
                <w:sz w:val="22"/>
                <w:szCs w:val="22"/>
                <w:lang w:val="es-VE" w:eastAsia="es-VE"/>
              </w:rPr>
            </w:pPr>
            <w:r w:rsidRPr="00FF6E27">
              <w:rPr>
                <w:rFonts w:ascii="Calibri" w:hAnsi="Calibri"/>
                <w:b/>
                <w:color w:val="000000"/>
                <w:sz w:val="22"/>
                <w:szCs w:val="22"/>
                <w:lang w:val="es-VE" w:eastAsia="es-VE"/>
              </w:rPr>
              <w:t>Actividad</w:t>
            </w:r>
          </w:p>
        </w:tc>
        <w:tc>
          <w:tcPr>
            <w:tcW w:w="2920" w:type="dxa"/>
            <w:shd w:val="clear" w:color="auto" w:fill="auto"/>
            <w:vAlign w:val="center"/>
            <w:hideMark/>
          </w:tcPr>
          <w:p w14:paraId="35E2FDFC" w14:textId="77777777" w:rsidR="00BC1E07" w:rsidRPr="00FF6E27" w:rsidRDefault="00BC1E07" w:rsidP="00EB4092">
            <w:pPr>
              <w:spacing w:after="0"/>
              <w:rPr>
                <w:rFonts w:ascii="Calibri" w:hAnsi="Calibri"/>
                <w:b/>
                <w:color w:val="000000"/>
                <w:sz w:val="22"/>
                <w:szCs w:val="22"/>
                <w:lang w:val="es-VE" w:eastAsia="es-VE"/>
              </w:rPr>
            </w:pPr>
            <w:r w:rsidRPr="00FF6E27">
              <w:rPr>
                <w:rFonts w:ascii="Calibri" w:hAnsi="Calibri"/>
                <w:b/>
                <w:color w:val="000000"/>
                <w:sz w:val="22"/>
                <w:szCs w:val="22"/>
                <w:lang w:val="es-VE" w:eastAsia="es-VE"/>
              </w:rPr>
              <w:t>Tiempo aproximado</w:t>
            </w:r>
          </w:p>
        </w:tc>
      </w:tr>
      <w:tr w:rsidR="00BC1E07" w:rsidRPr="00FD21C3" w14:paraId="2500FB8E" w14:textId="77777777" w:rsidTr="00E346FC">
        <w:trPr>
          <w:trHeight w:val="600"/>
          <w:jc w:val="center"/>
        </w:trPr>
        <w:tc>
          <w:tcPr>
            <w:tcW w:w="1780" w:type="dxa"/>
            <w:shd w:val="clear" w:color="auto" w:fill="auto"/>
            <w:vAlign w:val="center"/>
            <w:hideMark/>
          </w:tcPr>
          <w:p w14:paraId="22D1E38D" w14:textId="77777777" w:rsidR="00BC1E07" w:rsidRPr="00FD21C3" w:rsidRDefault="00BC1E07" w:rsidP="00EB4092">
            <w:pPr>
              <w:spacing w:after="0"/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</w:pPr>
            <w:r w:rsidRPr="00FD21C3"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  <w:t>Platea de antena del LOC</w:t>
            </w:r>
          </w:p>
        </w:tc>
        <w:tc>
          <w:tcPr>
            <w:tcW w:w="2920" w:type="dxa"/>
            <w:shd w:val="clear" w:color="auto" w:fill="auto"/>
            <w:vAlign w:val="center"/>
            <w:hideMark/>
          </w:tcPr>
          <w:p w14:paraId="6913506B" w14:textId="77777777" w:rsidR="00BC1E07" w:rsidRPr="00FD21C3" w:rsidRDefault="00BC1E07" w:rsidP="00EB4092">
            <w:pPr>
              <w:spacing w:after="0"/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</w:pPr>
            <w:r w:rsidRPr="00FD21C3"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  <w:t>2 días</w:t>
            </w:r>
          </w:p>
        </w:tc>
      </w:tr>
      <w:tr w:rsidR="00BC1E07" w:rsidRPr="00FD21C3" w14:paraId="65FF2114" w14:textId="77777777" w:rsidTr="00E346FC">
        <w:trPr>
          <w:trHeight w:val="600"/>
          <w:jc w:val="center"/>
        </w:trPr>
        <w:tc>
          <w:tcPr>
            <w:tcW w:w="1780" w:type="dxa"/>
            <w:shd w:val="clear" w:color="auto" w:fill="auto"/>
            <w:vAlign w:val="center"/>
            <w:hideMark/>
          </w:tcPr>
          <w:p w14:paraId="31BF3288" w14:textId="77777777" w:rsidR="00BC1E07" w:rsidRPr="00FD21C3" w:rsidRDefault="00BC1E07" w:rsidP="00EB4092">
            <w:pPr>
              <w:spacing w:after="0"/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</w:pPr>
            <w:r w:rsidRPr="00FD21C3"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  <w:t>Platea del Shelter del LOC</w:t>
            </w:r>
          </w:p>
        </w:tc>
        <w:tc>
          <w:tcPr>
            <w:tcW w:w="2920" w:type="dxa"/>
            <w:shd w:val="clear" w:color="auto" w:fill="auto"/>
            <w:vAlign w:val="center"/>
            <w:hideMark/>
          </w:tcPr>
          <w:p w14:paraId="0F024AE0" w14:textId="77777777" w:rsidR="00BC1E07" w:rsidRPr="00FD21C3" w:rsidRDefault="00BC1E07" w:rsidP="00EB4092">
            <w:pPr>
              <w:spacing w:after="0"/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</w:pPr>
            <w:r w:rsidRPr="00FD21C3"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  <w:t>1.5 días</w:t>
            </w:r>
          </w:p>
        </w:tc>
      </w:tr>
      <w:tr w:rsidR="00BC1E07" w:rsidRPr="00FD21C3" w14:paraId="6A3D2E3E" w14:textId="77777777" w:rsidTr="00E346FC">
        <w:trPr>
          <w:trHeight w:val="615"/>
          <w:jc w:val="center"/>
        </w:trPr>
        <w:tc>
          <w:tcPr>
            <w:tcW w:w="1780" w:type="dxa"/>
            <w:shd w:val="clear" w:color="auto" w:fill="auto"/>
            <w:vAlign w:val="center"/>
            <w:hideMark/>
          </w:tcPr>
          <w:p w14:paraId="07A4F4D4" w14:textId="77777777" w:rsidR="00BC1E07" w:rsidRPr="00FD21C3" w:rsidRDefault="00BC1E07" w:rsidP="00EB4092">
            <w:pPr>
              <w:spacing w:after="0"/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</w:pPr>
            <w:r w:rsidRPr="00FD21C3"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  <w:t>Platea del shelter y antena GP</w:t>
            </w:r>
          </w:p>
        </w:tc>
        <w:tc>
          <w:tcPr>
            <w:tcW w:w="2920" w:type="dxa"/>
            <w:shd w:val="clear" w:color="auto" w:fill="auto"/>
            <w:vAlign w:val="center"/>
            <w:hideMark/>
          </w:tcPr>
          <w:p w14:paraId="5E512675" w14:textId="77777777" w:rsidR="00BC1E07" w:rsidRPr="00FD21C3" w:rsidRDefault="00BC1E07" w:rsidP="00EB4092">
            <w:pPr>
              <w:spacing w:after="0"/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</w:pPr>
            <w:r w:rsidRPr="00FD21C3">
              <w:rPr>
                <w:rFonts w:ascii="Calibri" w:hAnsi="Calibri"/>
                <w:color w:val="000000"/>
                <w:sz w:val="22"/>
                <w:szCs w:val="22"/>
                <w:lang w:val="es-VE" w:eastAsia="es-VE"/>
              </w:rPr>
              <w:t>2.5 días</w:t>
            </w:r>
          </w:p>
        </w:tc>
      </w:tr>
    </w:tbl>
    <w:p w14:paraId="4823F543" w14:textId="77777777" w:rsidR="00BC1E07" w:rsidRDefault="00BC1E07" w:rsidP="00EB4092"/>
    <w:p w14:paraId="2684E508" w14:textId="100F34DE" w:rsidR="00BC1E07" w:rsidRPr="00CE6612" w:rsidRDefault="00BC1E07" w:rsidP="00EB4092">
      <w:r>
        <w:t xml:space="preserve">Las fechas de inicio estarán sujetas, a las aprobaciones y autorizaciones para el inicio de obra, siendo </w:t>
      </w:r>
      <w:r w:rsidR="00EB7AE3" w:rsidRPr="00EB7AE3">
        <w:t>el aeropuerto de Córdoba</w:t>
      </w:r>
      <w:r w:rsidRPr="00EB7AE3">
        <w:t xml:space="preserve"> el primer sitio a ejecutar, seguidam</w:t>
      </w:r>
      <w:r w:rsidR="00EB7AE3" w:rsidRPr="00EB7AE3">
        <w:t>ente por el aeropuerto de Posada</w:t>
      </w:r>
      <w:r w:rsidRPr="00EB7AE3">
        <w:t xml:space="preserve"> y finalizando</w:t>
      </w:r>
      <w:r w:rsidR="00EB7AE3" w:rsidRPr="00EB7AE3">
        <w:t xml:space="preserve"> con el aeropuerto de Resistencia</w:t>
      </w:r>
      <w:r w:rsidRPr="00EB7AE3">
        <w:t xml:space="preserve"> en esta primera etapa.</w:t>
      </w:r>
      <w:r w:rsidR="00BB1F22">
        <w:t xml:space="preserve"> La fecha estimada para poder realizar las actividades es durante el mes de agosto, y el orden de ejecución de los sitios puede flexibilizarse dependiendo de la operatividad de los aeropuertos.</w:t>
      </w:r>
    </w:p>
    <w:p w14:paraId="7401272A" w14:textId="32562D65" w:rsidR="004C439D" w:rsidRPr="00661F19" w:rsidRDefault="004C439D" w:rsidP="00EB4092"/>
    <w:p w14:paraId="566B393C" w14:textId="77777777" w:rsidR="004C439D" w:rsidRPr="00661F19" w:rsidRDefault="004C439D" w:rsidP="00EB4092">
      <w:pPr>
        <w:pStyle w:val="Ttulo1"/>
        <w:ind w:left="4330" w:hanging="4330"/>
      </w:pPr>
      <w:bookmarkStart w:id="17" w:name="_Toc133405542"/>
      <w:r w:rsidRPr="00661F19">
        <w:t>Recursos Humanos</w:t>
      </w:r>
      <w:bookmarkEnd w:id="17"/>
    </w:p>
    <w:p w14:paraId="6A7FA31D" w14:textId="77777777" w:rsidR="004C439D" w:rsidRPr="00661F19" w:rsidRDefault="004C439D" w:rsidP="00EB4092">
      <w:r w:rsidRPr="00661F19">
        <w:t>En esta sección se describirán los roles y responsabilidades en el contexto del proyecto.</w:t>
      </w:r>
    </w:p>
    <w:p w14:paraId="3DA17417" w14:textId="77777777" w:rsidR="004C439D" w:rsidRPr="00661F19" w:rsidRDefault="004C439D" w:rsidP="00EB4092">
      <w:pPr>
        <w:pStyle w:val="Ttulo2"/>
      </w:pPr>
      <w:bookmarkStart w:id="18" w:name="_Toc133405543"/>
      <w:r w:rsidRPr="00661F19">
        <w:t>Roles</w:t>
      </w:r>
      <w:bookmarkEnd w:id="18"/>
    </w:p>
    <w:p w14:paraId="25571DEF" w14:textId="2F897836" w:rsidR="00F24F68" w:rsidRPr="00661F19" w:rsidRDefault="00F24F68" w:rsidP="00EB4092">
      <w:r w:rsidRPr="00661F19">
        <w:t xml:space="preserve">En la </w:t>
      </w:r>
      <w:r w:rsidR="00852CC2">
        <w:t xml:space="preserve">tabla 4 </w:t>
      </w:r>
      <w:r w:rsidRPr="00661F19">
        <w:t>se detallan los roles involucrados en la gestión de este proyecto.</w:t>
      </w:r>
    </w:p>
    <w:tbl>
      <w:tblPr>
        <w:tblStyle w:val="Tablaconcuadrcula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689"/>
        <w:gridCol w:w="1984"/>
        <w:gridCol w:w="4956"/>
      </w:tblGrid>
      <w:tr w:rsidR="004C439D" w:rsidRPr="006871B3" w14:paraId="658F425F" w14:textId="77777777" w:rsidTr="00307D56">
        <w:tc>
          <w:tcPr>
            <w:tcW w:w="2689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</w:tcPr>
          <w:p w14:paraId="7C514F9C" w14:textId="77777777" w:rsidR="004C439D" w:rsidRPr="002F1EAC" w:rsidRDefault="004C439D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2F1EAC">
              <w:rPr>
                <w:b/>
                <w:color w:val="FFFFFF" w:themeColor="background1"/>
                <w:sz w:val="20"/>
                <w:szCs w:val="20"/>
              </w:rPr>
              <w:t>Rol</w:t>
            </w:r>
          </w:p>
        </w:tc>
        <w:tc>
          <w:tcPr>
            <w:tcW w:w="1984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</w:tcPr>
          <w:p w14:paraId="56681778" w14:textId="77777777" w:rsidR="004C439D" w:rsidRPr="002F1EAC" w:rsidRDefault="004C439D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2F1EAC">
              <w:rPr>
                <w:b/>
                <w:color w:val="FFFFFF" w:themeColor="background1"/>
                <w:sz w:val="20"/>
                <w:szCs w:val="20"/>
              </w:rPr>
              <w:t>Nombre</w:t>
            </w:r>
          </w:p>
        </w:tc>
        <w:tc>
          <w:tcPr>
            <w:tcW w:w="4956" w:type="dxa"/>
            <w:tcBorders>
              <w:top w:val="single" w:sz="4" w:space="0" w:color="0070C0"/>
              <w:left w:val="single" w:sz="4" w:space="0" w:color="0070C0"/>
              <w:bottom w:val="single" w:sz="4" w:space="0" w:color="0070C0"/>
              <w:right w:val="single" w:sz="4" w:space="0" w:color="0070C0"/>
            </w:tcBorders>
            <w:shd w:val="clear" w:color="auto" w:fill="0070C0"/>
            <w:vAlign w:val="center"/>
          </w:tcPr>
          <w:p w14:paraId="725943E9" w14:textId="77777777" w:rsidR="004C439D" w:rsidRPr="002F1EAC" w:rsidRDefault="004C439D" w:rsidP="00EB4092">
            <w:pPr>
              <w:spacing w:before="40" w:after="40"/>
              <w:rPr>
                <w:b/>
                <w:color w:val="FFFFFF" w:themeColor="background1"/>
                <w:sz w:val="20"/>
                <w:szCs w:val="20"/>
              </w:rPr>
            </w:pPr>
            <w:r w:rsidRPr="002F1EAC">
              <w:rPr>
                <w:b/>
                <w:color w:val="FFFFFF" w:themeColor="background1"/>
                <w:sz w:val="20"/>
                <w:szCs w:val="20"/>
              </w:rPr>
              <w:t>Área</w:t>
            </w:r>
          </w:p>
        </w:tc>
      </w:tr>
      <w:tr w:rsidR="00CA3AB7" w:rsidRPr="006871B3" w14:paraId="6265E3D8" w14:textId="77777777" w:rsidTr="00307D56">
        <w:tc>
          <w:tcPr>
            <w:tcW w:w="2689" w:type="dxa"/>
            <w:tcBorders>
              <w:top w:val="single" w:sz="4" w:space="0" w:color="0070C0"/>
              <w:bottom w:val="single" w:sz="4" w:space="0" w:color="auto"/>
            </w:tcBorders>
            <w:shd w:val="clear" w:color="auto" w:fill="auto"/>
            <w:vAlign w:val="center"/>
          </w:tcPr>
          <w:p w14:paraId="43F212C0" w14:textId="2D8BDBC3" w:rsidR="00CA3AB7" w:rsidRPr="002F1EAC" w:rsidRDefault="00CA3AB7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2F1EAC">
              <w:rPr>
                <w:i/>
                <w:sz w:val="20"/>
                <w:szCs w:val="20"/>
              </w:rPr>
              <w:t>Project Manager</w:t>
            </w:r>
          </w:p>
        </w:tc>
        <w:tc>
          <w:tcPr>
            <w:tcW w:w="1984" w:type="dxa"/>
            <w:tcBorders>
              <w:top w:val="single" w:sz="4" w:space="0" w:color="0070C0"/>
              <w:bottom w:val="single" w:sz="4" w:space="0" w:color="auto"/>
            </w:tcBorders>
            <w:shd w:val="clear" w:color="auto" w:fill="auto"/>
            <w:vAlign w:val="center"/>
          </w:tcPr>
          <w:p w14:paraId="38C61A3B" w14:textId="787B06BE" w:rsidR="00CA3AB7" w:rsidRPr="002F1EAC" w:rsidRDefault="00FD21C3" w:rsidP="00EB4092">
            <w:pPr>
              <w:spacing w:before="40" w:after="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Karen Martin</w:t>
            </w:r>
          </w:p>
        </w:tc>
        <w:tc>
          <w:tcPr>
            <w:tcW w:w="4956" w:type="dxa"/>
            <w:tcBorders>
              <w:top w:val="single" w:sz="4" w:space="0" w:color="0070C0"/>
              <w:bottom w:val="single" w:sz="4" w:space="0" w:color="auto"/>
            </w:tcBorders>
            <w:shd w:val="clear" w:color="auto" w:fill="auto"/>
            <w:vAlign w:val="center"/>
          </w:tcPr>
          <w:p w14:paraId="22E9120B" w14:textId="20B060DA" w:rsidR="00CA3AB7" w:rsidRPr="002F1EAC" w:rsidRDefault="00CA3AB7" w:rsidP="00EB4092">
            <w:pPr>
              <w:spacing w:before="40" w:after="40"/>
              <w:rPr>
                <w:sz w:val="20"/>
                <w:szCs w:val="20"/>
              </w:rPr>
            </w:pPr>
            <w:r w:rsidRPr="002F1EAC">
              <w:rPr>
                <w:sz w:val="20"/>
                <w:szCs w:val="20"/>
              </w:rPr>
              <w:t>Dpto. de Ingeniería y Gestión de Proyectos, Unidad Estratégica Operacional, EANA S.E.</w:t>
            </w:r>
          </w:p>
        </w:tc>
      </w:tr>
      <w:tr w:rsidR="00CA3AB7" w:rsidRPr="006871B3" w14:paraId="24267033" w14:textId="77777777" w:rsidTr="00307D56">
        <w:tc>
          <w:tcPr>
            <w:tcW w:w="2689" w:type="dxa"/>
            <w:tcBorders>
              <w:top w:val="single" w:sz="4" w:space="0" w:color="0070C0"/>
              <w:bottom w:val="single" w:sz="4" w:space="0" w:color="auto"/>
            </w:tcBorders>
            <w:shd w:val="clear" w:color="auto" w:fill="auto"/>
            <w:vAlign w:val="center"/>
          </w:tcPr>
          <w:p w14:paraId="34772B33" w14:textId="2980439E" w:rsidR="00CA3AB7" w:rsidRPr="00E1546A" w:rsidRDefault="00CA3AB7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E1546A">
              <w:rPr>
                <w:i/>
                <w:sz w:val="20"/>
                <w:szCs w:val="20"/>
              </w:rPr>
              <w:t>Project Manager</w:t>
            </w:r>
          </w:p>
        </w:tc>
        <w:tc>
          <w:tcPr>
            <w:tcW w:w="1984" w:type="dxa"/>
            <w:tcBorders>
              <w:top w:val="single" w:sz="4" w:space="0" w:color="0070C0"/>
              <w:bottom w:val="single" w:sz="4" w:space="0" w:color="auto"/>
            </w:tcBorders>
            <w:shd w:val="clear" w:color="auto" w:fill="auto"/>
            <w:vAlign w:val="center"/>
          </w:tcPr>
          <w:p w14:paraId="5AC1253C" w14:textId="542F291C" w:rsidR="00CA3AB7" w:rsidRPr="00E1546A" w:rsidRDefault="00FD21C3" w:rsidP="00EB4092">
            <w:pPr>
              <w:spacing w:before="40" w:after="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Maikel Guerrero</w:t>
            </w:r>
          </w:p>
        </w:tc>
        <w:tc>
          <w:tcPr>
            <w:tcW w:w="4956" w:type="dxa"/>
            <w:tcBorders>
              <w:top w:val="single" w:sz="4" w:space="0" w:color="0070C0"/>
              <w:bottom w:val="single" w:sz="4" w:space="0" w:color="auto"/>
            </w:tcBorders>
            <w:shd w:val="clear" w:color="auto" w:fill="auto"/>
            <w:vAlign w:val="center"/>
          </w:tcPr>
          <w:p w14:paraId="3EBE433E" w14:textId="26460AB5" w:rsidR="00CA3AB7" w:rsidRPr="00E1546A" w:rsidRDefault="00CA3AB7" w:rsidP="00EB4092">
            <w:pPr>
              <w:spacing w:before="40" w:after="40"/>
              <w:rPr>
                <w:sz w:val="20"/>
                <w:szCs w:val="20"/>
              </w:rPr>
            </w:pPr>
            <w:r w:rsidRPr="00E1546A">
              <w:rPr>
                <w:sz w:val="20"/>
                <w:szCs w:val="20"/>
              </w:rPr>
              <w:t>Dpto. de Ingeniería y Gestión de Proyectos, Unidad Estratégica Operacional, EANA S.E.</w:t>
            </w:r>
          </w:p>
        </w:tc>
      </w:tr>
      <w:tr w:rsidR="00CA3AB7" w:rsidRPr="006871B3" w14:paraId="0EBAEE54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4868A56" w14:textId="55856EB4" w:rsidR="00CA3AB7" w:rsidRPr="00E1546A" w:rsidRDefault="00CA3AB7" w:rsidP="00EB4092">
            <w:pPr>
              <w:spacing w:before="40" w:after="40"/>
              <w:rPr>
                <w:i/>
                <w:iCs/>
                <w:sz w:val="20"/>
                <w:szCs w:val="20"/>
              </w:rPr>
            </w:pPr>
            <w:r w:rsidRPr="00E1546A">
              <w:rPr>
                <w:i/>
                <w:iCs/>
                <w:sz w:val="20"/>
                <w:szCs w:val="20"/>
              </w:rPr>
              <w:t>Punto Focal de CNS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875F03E" w14:textId="0DC9C408" w:rsidR="00CA3AB7" w:rsidRPr="00E1546A" w:rsidRDefault="00822007" w:rsidP="00EB4092">
            <w:pPr>
              <w:spacing w:before="40" w:after="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Gabriel Salvarrey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F8E3CAE" w14:textId="5C099AC8" w:rsidR="00CA3AB7" w:rsidRPr="00E1546A" w:rsidRDefault="00822007" w:rsidP="00EB4092">
            <w:pPr>
              <w:spacing w:before="40" w:after="40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 xml:space="preserve">Jefe de Dpto. de </w:t>
            </w:r>
            <w:r w:rsidRPr="00822007">
              <w:rPr>
                <w:sz w:val="20"/>
                <w:szCs w:val="20"/>
              </w:rPr>
              <w:t>navegación</w:t>
            </w:r>
            <w:r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  <w:lang w:val="pt-BR"/>
              </w:rPr>
              <w:t xml:space="preserve"> </w:t>
            </w:r>
            <w:r w:rsidR="00CA3AB7" w:rsidRPr="00E1546A">
              <w:rPr>
                <w:sz w:val="20"/>
                <w:szCs w:val="20"/>
                <w:lang w:val="pt-BR"/>
              </w:rPr>
              <w:t>Gerencia CNS</w:t>
            </w:r>
            <w:r>
              <w:rPr>
                <w:sz w:val="20"/>
                <w:szCs w:val="20"/>
                <w:lang w:val="pt-BR"/>
              </w:rPr>
              <w:t>E</w:t>
            </w:r>
            <w:r w:rsidR="00CA3AB7" w:rsidRPr="00E1546A">
              <w:rPr>
                <w:sz w:val="20"/>
                <w:szCs w:val="20"/>
                <w:lang w:val="pt-BR"/>
              </w:rPr>
              <w:t>, EANA S.E.</w:t>
            </w:r>
          </w:p>
        </w:tc>
      </w:tr>
      <w:tr w:rsidR="00867828" w:rsidRPr="006871B3" w14:paraId="020C0D57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B63A7AC" w14:textId="690D102A" w:rsidR="00867828" w:rsidRPr="00E1546A" w:rsidRDefault="00285EF6" w:rsidP="00EB4092">
            <w:pPr>
              <w:spacing w:before="40" w:after="40"/>
              <w:rPr>
                <w:i/>
                <w:iCs/>
                <w:sz w:val="20"/>
                <w:szCs w:val="20"/>
              </w:rPr>
            </w:pPr>
            <w:r w:rsidRPr="00E1546A">
              <w:rPr>
                <w:i/>
                <w:iCs/>
                <w:sz w:val="20"/>
                <w:szCs w:val="20"/>
              </w:rPr>
              <w:t>Punto Focal de CNS (Laboratorio de Radioayudas)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9246B3E" w14:textId="1ABC4FC1" w:rsidR="00867828" w:rsidRPr="00E1546A" w:rsidRDefault="00822007" w:rsidP="00EB4092">
            <w:pPr>
              <w:spacing w:before="40" w:after="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Hernán Garabato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53309CF" w14:textId="680716FF" w:rsidR="00867828" w:rsidRPr="00E1546A" w:rsidRDefault="00285EF6" w:rsidP="00EB4092">
            <w:pPr>
              <w:spacing w:before="40" w:after="40"/>
              <w:rPr>
                <w:sz w:val="20"/>
                <w:szCs w:val="20"/>
              </w:rPr>
            </w:pPr>
            <w:r w:rsidRPr="00E1546A">
              <w:rPr>
                <w:sz w:val="20"/>
                <w:szCs w:val="20"/>
              </w:rPr>
              <w:t>Jefe de Laboratorio de Radioayudas, Gerencia de CNS</w:t>
            </w:r>
            <w:r w:rsidR="00822007">
              <w:rPr>
                <w:sz w:val="20"/>
                <w:szCs w:val="20"/>
              </w:rPr>
              <w:t>E</w:t>
            </w:r>
            <w:r w:rsidRPr="00E1546A">
              <w:rPr>
                <w:sz w:val="20"/>
                <w:szCs w:val="20"/>
              </w:rPr>
              <w:t>, EANA S.A.</w:t>
            </w:r>
          </w:p>
        </w:tc>
      </w:tr>
      <w:tr w:rsidR="00822007" w:rsidRPr="006871B3" w14:paraId="16A86513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455BD98" w14:textId="0D249629" w:rsidR="00822007" w:rsidRPr="00E1546A" w:rsidRDefault="00822007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E1546A">
              <w:rPr>
                <w:i/>
                <w:sz w:val="20"/>
                <w:szCs w:val="20"/>
              </w:rPr>
              <w:t xml:space="preserve">Punto Focal de CNS 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8574915" w14:textId="4690D98D" w:rsidR="00822007" w:rsidRPr="00E1546A" w:rsidRDefault="00822007" w:rsidP="00EB4092">
            <w:pPr>
              <w:spacing w:before="40" w:after="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Adrián Terreni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79B94CE" w14:textId="5AEC76AF" w:rsidR="00822007" w:rsidRPr="00E1546A" w:rsidRDefault="00822007" w:rsidP="00EB4092">
            <w:pPr>
              <w:spacing w:before="40" w:after="40"/>
              <w:rPr>
                <w:sz w:val="20"/>
                <w:szCs w:val="20"/>
                <w:lang w:val="pt-BR"/>
              </w:rPr>
            </w:pPr>
            <w:r w:rsidRPr="00822007">
              <w:rPr>
                <w:sz w:val="20"/>
                <w:szCs w:val="20"/>
              </w:rPr>
              <w:t>Coordinador</w:t>
            </w:r>
            <w:r>
              <w:rPr>
                <w:sz w:val="20"/>
                <w:szCs w:val="20"/>
                <w:lang w:val="pt-BR"/>
              </w:rPr>
              <w:t xml:space="preserve"> de Dpto. de </w:t>
            </w:r>
            <w:r w:rsidRPr="00822007">
              <w:rPr>
                <w:sz w:val="20"/>
                <w:szCs w:val="20"/>
              </w:rPr>
              <w:t>navegación</w:t>
            </w:r>
            <w:r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  <w:lang w:val="pt-BR"/>
              </w:rPr>
              <w:t xml:space="preserve"> </w:t>
            </w:r>
            <w:r w:rsidRPr="00E1546A">
              <w:rPr>
                <w:sz w:val="20"/>
                <w:szCs w:val="20"/>
                <w:lang w:val="pt-BR"/>
              </w:rPr>
              <w:t>Gerencia CNS</w:t>
            </w:r>
            <w:r>
              <w:rPr>
                <w:sz w:val="20"/>
                <w:szCs w:val="20"/>
                <w:lang w:val="pt-BR"/>
              </w:rPr>
              <w:t>E</w:t>
            </w:r>
            <w:r w:rsidRPr="00E1546A">
              <w:rPr>
                <w:sz w:val="20"/>
                <w:szCs w:val="20"/>
                <w:lang w:val="pt-BR"/>
              </w:rPr>
              <w:t>, EANA S.E.</w:t>
            </w:r>
          </w:p>
        </w:tc>
      </w:tr>
      <w:tr w:rsidR="00822007" w:rsidRPr="006871B3" w14:paraId="6642B1B3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3A5342" w14:textId="6606B48B" w:rsidR="00822007" w:rsidRPr="00803C0F" w:rsidRDefault="00822007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803C0F">
              <w:rPr>
                <w:i/>
                <w:sz w:val="20"/>
                <w:szCs w:val="20"/>
              </w:rPr>
              <w:t>Punto Focal de CNS (Regional-FIR-</w:t>
            </w:r>
            <w:r w:rsidR="00141DA6" w:rsidRPr="00803C0F">
              <w:rPr>
                <w:i/>
                <w:sz w:val="20"/>
                <w:szCs w:val="20"/>
              </w:rPr>
              <w:t>CÓRDOBA</w:t>
            </w:r>
            <w:r w:rsidRPr="00803C0F">
              <w:rPr>
                <w:i/>
                <w:sz w:val="20"/>
                <w:szCs w:val="20"/>
              </w:rPr>
              <w:t>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998DE26" w14:textId="4FF6F5D9" w:rsidR="00822007" w:rsidRPr="00803C0F" w:rsidRDefault="00141DA6" w:rsidP="00EB4092">
            <w:pPr>
              <w:spacing w:before="40" w:after="40"/>
              <w:rPr>
                <w:sz w:val="20"/>
                <w:szCs w:val="20"/>
              </w:rPr>
            </w:pPr>
            <w:r w:rsidRPr="00803C0F">
              <w:rPr>
                <w:sz w:val="20"/>
                <w:szCs w:val="20"/>
              </w:rPr>
              <w:t xml:space="preserve">Javier </w:t>
            </w:r>
            <w:r w:rsidR="00BD4F75" w:rsidRPr="00803C0F">
              <w:rPr>
                <w:sz w:val="20"/>
                <w:szCs w:val="20"/>
              </w:rPr>
              <w:t>Bastián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8F231C" w14:textId="315C26AF" w:rsidR="00822007" w:rsidRPr="00803C0F" w:rsidRDefault="00822007" w:rsidP="00EB4092">
            <w:pPr>
              <w:spacing w:before="40" w:after="40"/>
              <w:rPr>
                <w:sz w:val="20"/>
                <w:szCs w:val="20"/>
                <w:lang w:val="pt-BR"/>
              </w:rPr>
            </w:pPr>
            <w:r w:rsidRPr="00803C0F">
              <w:rPr>
                <w:sz w:val="20"/>
                <w:szCs w:val="20"/>
                <w:lang w:val="pt-BR"/>
              </w:rPr>
              <w:t>Gerencia de CNSE, EANA S.E.</w:t>
            </w:r>
          </w:p>
        </w:tc>
      </w:tr>
      <w:tr w:rsidR="00822007" w:rsidRPr="006871B3" w14:paraId="0182C599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8AF9129" w14:textId="004D6A95" w:rsidR="00822007" w:rsidRPr="00803C0F" w:rsidRDefault="00822007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803C0F">
              <w:rPr>
                <w:i/>
                <w:sz w:val="20"/>
                <w:szCs w:val="20"/>
              </w:rPr>
              <w:t>Punto Focal de CNS (Local-</w:t>
            </w:r>
            <w:r w:rsidR="00D84918" w:rsidRPr="00803C0F">
              <w:rPr>
                <w:i/>
                <w:sz w:val="20"/>
                <w:szCs w:val="20"/>
              </w:rPr>
              <w:t>CBA</w:t>
            </w:r>
            <w:r w:rsidRPr="00803C0F">
              <w:rPr>
                <w:i/>
                <w:sz w:val="20"/>
                <w:szCs w:val="20"/>
              </w:rPr>
              <w:t>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260ABA9" w14:textId="6F2DEF64" w:rsidR="00822007" w:rsidRPr="00803C0F" w:rsidRDefault="00D84918" w:rsidP="00EB4092">
            <w:pPr>
              <w:spacing w:before="40" w:after="40"/>
              <w:rPr>
                <w:sz w:val="20"/>
                <w:szCs w:val="20"/>
              </w:rPr>
            </w:pPr>
            <w:r w:rsidRPr="00803C0F">
              <w:rPr>
                <w:sz w:val="20"/>
                <w:szCs w:val="20"/>
              </w:rPr>
              <w:t>Horacio Baigorria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A63D1A" w14:textId="0517206A" w:rsidR="00822007" w:rsidRPr="00803C0F" w:rsidRDefault="00822007" w:rsidP="00EB4092">
            <w:pPr>
              <w:spacing w:before="40" w:after="40"/>
              <w:rPr>
                <w:sz w:val="20"/>
                <w:szCs w:val="20"/>
                <w:lang w:val="pt-BR"/>
              </w:rPr>
            </w:pPr>
            <w:r w:rsidRPr="00803C0F">
              <w:rPr>
                <w:sz w:val="20"/>
                <w:szCs w:val="20"/>
                <w:lang w:val="pt-BR"/>
              </w:rPr>
              <w:t>Gerencia de CNSE, EANA S.E.</w:t>
            </w:r>
          </w:p>
        </w:tc>
      </w:tr>
      <w:tr w:rsidR="00822007" w:rsidRPr="006871B3" w14:paraId="40B46A8E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BF9939" w14:textId="5F652E5D" w:rsidR="00822007" w:rsidRPr="00803C0F" w:rsidRDefault="00822007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803C0F">
              <w:rPr>
                <w:i/>
                <w:sz w:val="20"/>
                <w:szCs w:val="20"/>
              </w:rPr>
              <w:t>Punto Focal de CNS (Regional-FIR-</w:t>
            </w:r>
            <w:r w:rsidR="005B588D" w:rsidRPr="00803C0F">
              <w:rPr>
                <w:i/>
                <w:sz w:val="20"/>
                <w:szCs w:val="20"/>
              </w:rPr>
              <w:t>RESISTENCIA</w:t>
            </w:r>
            <w:r w:rsidRPr="00803C0F">
              <w:rPr>
                <w:i/>
                <w:sz w:val="20"/>
                <w:szCs w:val="20"/>
              </w:rPr>
              <w:t>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865CE89" w14:textId="30546915" w:rsidR="00822007" w:rsidRPr="00803C0F" w:rsidRDefault="005B588D" w:rsidP="00EB4092">
            <w:pPr>
              <w:spacing w:before="40" w:after="40"/>
              <w:rPr>
                <w:sz w:val="20"/>
                <w:szCs w:val="20"/>
              </w:rPr>
            </w:pPr>
            <w:r w:rsidRPr="00803C0F">
              <w:rPr>
                <w:sz w:val="20"/>
                <w:szCs w:val="20"/>
              </w:rPr>
              <w:t>Martin Altamirano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4B14BC4" w14:textId="3527333A" w:rsidR="00822007" w:rsidRPr="00803C0F" w:rsidRDefault="00822007" w:rsidP="00EB4092">
            <w:pPr>
              <w:spacing w:before="40" w:after="40"/>
              <w:rPr>
                <w:sz w:val="20"/>
                <w:szCs w:val="20"/>
                <w:lang w:val="pt-BR"/>
              </w:rPr>
            </w:pPr>
            <w:r w:rsidRPr="00803C0F">
              <w:rPr>
                <w:sz w:val="20"/>
                <w:szCs w:val="20"/>
                <w:lang w:val="pt-BR"/>
              </w:rPr>
              <w:t>Gerencia de CNSE, EANA S.E.</w:t>
            </w:r>
          </w:p>
        </w:tc>
      </w:tr>
      <w:tr w:rsidR="00822007" w:rsidRPr="006871B3" w14:paraId="5B4994E4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5BF4E42" w14:textId="0649CC87" w:rsidR="00822007" w:rsidRPr="00DC74B1" w:rsidRDefault="00822007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DC74B1">
              <w:rPr>
                <w:i/>
                <w:sz w:val="20"/>
                <w:szCs w:val="20"/>
              </w:rPr>
              <w:t>Punto Focal de CNS (Local-</w:t>
            </w:r>
            <w:r w:rsidR="005B588D" w:rsidRPr="00DC74B1">
              <w:rPr>
                <w:i/>
                <w:sz w:val="20"/>
                <w:szCs w:val="20"/>
              </w:rPr>
              <w:t>PSS</w:t>
            </w:r>
            <w:r w:rsidRPr="00DC74B1">
              <w:rPr>
                <w:i/>
                <w:sz w:val="20"/>
                <w:szCs w:val="20"/>
              </w:rPr>
              <w:t>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72A2007" w14:textId="5A843F55" w:rsidR="00822007" w:rsidRPr="00DC74B1" w:rsidRDefault="00DC74B1" w:rsidP="00EB4092">
            <w:pPr>
              <w:spacing w:before="40" w:after="40"/>
              <w:rPr>
                <w:sz w:val="20"/>
                <w:szCs w:val="20"/>
              </w:rPr>
            </w:pPr>
            <w:r w:rsidRPr="00DC74B1">
              <w:rPr>
                <w:sz w:val="20"/>
                <w:szCs w:val="20"/>
              </w:rPr>
              <w:t>Marcelo Miranda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61B95AB" w14:textId="6E5C6950" w:rsidR="00822007" w:rsidRPr="00DC74B1" w:rsidRDefault="00822007" w:rsidP="00EB4092">
            <w:pPr>
              <w:spacing w:before="40" w:after="40"/>
              <w:rPr>
                <w:sz w:val="20"/>
                <w:szCs w:val="20"/>
                <w:lang w:val="pt-BR"/>
              </w:rPr>
            </w:pPr>
            <w:r w:rsidRPr="00DC74B1">
              <w:rPr>
                <w:sz w:val="20"/>
                <w:szCs w:val="20"/>
                <w:lang w:val="pt-BR"/>
              </w:rPr>
              <w:t>Gerencia de CNSE, EANA S.E.</w:t>
            </w:r>
          </w:p>
        </w:tc>
      </w:tr>
      <w:tr w:rsidR="005B588D" w:rsidRPr="006871B3" w14:paraId="6107EAE9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9963DEB" w14:textId="746F6FB1" w:rsidR="005B588D" w:rsidRPr="00803C0F" w:rsidRDefault="005B588D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803C0F">
              <w:rPr>
                <w:i/>
                <w:sz w:val="20"/>
                <w:szCs w:val="20"/>
              </w:rPr>
              <w:t>Punto Focal de CNS (Local-</w:t>
            </w:r>
            <w:r w:rsidR="00803C0F" w:rsidRPr="00803C0F">
              <w:rPr>
                <w:i/>
                <w:sz w:val="20"/>
                <w:szCs w:val="20"/>
              </w:rPr>
              <w:t>SIS</w:t>
            </w:r>
            <w:r w:rsidRPr="00803C0F">
              <w:rPr>
                <w:i/>
                <w:sz w:val="20"/>
                <w:szCs w:val="20"/>
              </w:rPr>
              <w:t>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3D23916" w14:textId="4A5A3FDF" w:rsidR="005B588D" w:rsidRPr="00803C0F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803C0F">
              <w:rPr>
                <w:sz w:val="20"/>
                <w:szCs w:val="20"/>
              </w:rPr>
              <w:t xml:space="preserve">Roberto </w:t>
            </w:r>
            <w:r w:rsidR="00BD4F75" w:rsidRPr="00803C0F">
              <w:rPr>
                <w:sz w:val="20"/>
                <w:szCs w:val="20"/>
              </w:rPr>
              <w:t>Martínez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2E4DD3B" w14:textId="5FB3796B" w:rsidR="005B588D" w:rsidRPr="00803C0F" w:rsidRDefault="005B588D" w:rsidP="00EB4092">
            <w:pPr>
              <w:spacing w:before="40" w:after="40"/>
              <w:rPr>
                <w:sz w:val="20"/>
                <w:szCs w:val="20"/>
                <w:lang w:val="pt-BR"/>
              </w:rPr>
            </w:pPr>
            <w:r w:rsidRPr="00803C0F">
              <w:rPr>
                <w:sz w:val="20"/>
                <w:szCs w:val="20"/>
                <w:lang w:val="pt-BR"/>
              </w:rPr>
              <w:t>Gerencia de CNSE, EANA S.E.</w:t>
            </w:r>
          </w:p>
        </w:tc>
      </w:tr>
      <w:tr w:rsidR="00822007" w:rsidRPr="006871B3" w14:paraId="280962FC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7A819A3" w14:textId="5FAC26F3" w:rsidR="00822007" w:rsidRPr="00BE5273" w:rsidRDefault="00822007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BE5273">
              <w:rPr>
                <w:i/>
                <w:sz w:val="20"/>
                <w:szCs w:val="20"/>
              </w:rPr>
              <w:t>Punto Focal de Operaciones (Regional</w:t>
            </w:r>
            <w:r w:rsidR="00BA56FD" w:rsidRPr="00BE5273">
              <w:rPr>
                <w:i/>
                <w:sz w:val="20"/>
                <w:szCs w:val="20"/>
              </w:rPr>
              <w:t>-FIR-</w:t>
            </w:r>
            <w:r w:rsidR="00DC74B1" w:rsidRPr="00BE5273">
              <w:rPr>
                <w:i/>
                <w:sz w:val="20"/>
                <w:szCs w:val="20"/>
              </w:rPr>
              <w:t>Córdoba</w:t>
            </w:r>
            <w:r w:rsidRPr="00BE5273">
              <w:rPr>
                <w:i/>
                <w:sz w:val="20"/>
                <w:szCs w:val="20"/>
              </w:rPr>
              <w:t>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6EC547C" w14:textId="143F58A4" w:rsidR="00822007" w:rsidRPr="00BE5273" w:rsidRDefault="00BE5273" w:rsidP="00EB4092">
            <w:pPr>
              <w:spacing w:before="40" w:after="40"/>
              <w:rPr>
                <w:sz w:val="20"/>
                <w:szCs w:val="20"/>
              </w:rPr>
            </w:pPr>
            <w:r w:rsidRPr="00BE5273">
              <w:rPr>
                <w:sz w:val="20"/>
                <w:szCs w:val="20"/>
              </w:rPr>
              <w:t>Leandro Castellanos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37203D1" w14:textId="02AA2420" w:rsidR="00822007" w:rsidRPr="00BE5273" w:rsidRDefault="00822007" w:rsidP="00EB4092">
            <w:pPr>
              <w:spacing w:before="40" w:after="40"/>
              <w:rPr>
                <w:sz w:val="20"/>
                <w:szCs w:val="20"/>
              </w:rPr>
            </w:pPr>
            <w:r w:rsidRPr="00BE5273">
              <w:rPr>
                <w:sz w:val="20"/>
                <w:szCs w:val="20"/>
              </w:rPr>
              <w:t>Gerencia de Operaciones, EANA S.E.</w:t>
            </w:r>
          </w:p>
        </w:tc>
      </w:tr>
      <w:tr w:rsidR="00BA56FD" w:rsidRPr="006871B3" w14:paraId="7A5CB81B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D72F3A7" w14:textId="7B624563" w:rsidR="00BA56FD" w:rsidRPr="00BE5273" w:rsidRDefault="00BA56FD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BE5273">
              <w:rPr>
                <w:i/>
                <w:sz w:val="20"/>
                <w:szCs w:val="20"/>
              </w:rPr>
              <w:t>Punto Focal de Operaciones (Local-</w:t>
            </w:r>
            <w:r w:rsidR="00803C0F" w:rsidRPr="00BE5273">
              <w:rPr>
                <w:i/>
                <w:sz w:val="20"/>
                <w:szCs w:val="20"/>
              </w:rPr>
              <w:t>CBA</w:t>
            </w:r>
            <w:r w:rsidRPr="00BE5273">
              <w:rPr>
                <w:i/>
                <w:sz w:val="20"/>
                <w:szCs w:val="20"/>
              </w:rPr>
              <w:t>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FA37D8" w14:textId="65E448B5" w:rsidR="00BA56FD" w:rsidRPr="00BE5273" w:rsidRDefault="00BD4F75" w:rsidP="00EB4092">
            <w:pPr>
              <w:spacing w:before="40" w:after="40"/>
              <w:rPr>
                <w:sz w:val="20"/>
                <w:szCs w:val="20"/>
              </w:rPr>
            </w:pPr>
            <w:r w:rsidRPr="00BE5273">
              <w:rPr>
                <w:sz w:val="20"/>
                <w:szCs w:val="20"/>
              </w:rPr>
              <w:t>Marcela Jaime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33D1BB5" w14:textId="3F337E61" w:rsidR="00BA56FD" w:rsidRPr="00BE5273" w:rsidRDefault="00BA56FD" w:rsidP="00EB4092">
            <w:pPr>
              <w:spacing w:before="40" w:after="40"/>
              <w:rPr>
                <w:sz w:val="20"/>
                <w:szCs w:val="20"/>
              </w:rPr>
            </w:pPr>
            <w:r w:rsidRPr="00BE5273">
              <w:rPr>
                <w:sz w:val="20"/>
                <w:szCs w:val="20"/>
              </w:rPr>
              <w:t>Jefe de ANS de SA</w:t>
            </w:r>
            <w:r w:rsidR="00803C0F" w:rsidRPr="00BE5273">
              <w:rPr>
                <w:sz w:val="20"/>
                <w:szCs w:val="20"/>
              </w:rPr>
              <w:t>CO</w:t>
            </w:r>
            <w:r w:rsidRPr="00BE5273">
              <w:rPr>
                <w:sz w:val="20"/>
                <w:szCs w:val="20"/>
              </w:rPr>
              <w:t>, Gerencia de Operaciones, EANA S.E.</w:t>
            </w:r>
          </w:p>
        </w:tc>
      </w:tr>
      <w:tr w:rsidR="00803C0F" w:rsidRPr="006871B3" w14:paraId="38C7749B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41CF965" w14:textId="666EF136" w:rsidR="00803C0F" w:rsidRPr="00803C0F" w:rsidRDefault="00803C0F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803C0F">
              <w:rPr>
                <w:i/>
                <w:sz w:val="20"/>
                <w:szCs w:val="20"/>
              </w:rPr>
              <w:t>Punto Focal de Operaciones (Regional-FIR-Resistencia)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6986AB7" w14:textId="7226DAA0" w:rsidR="00803C0F" w:rsidRPr="00803C0F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803C0F">
              <w:rPr>
                <w:sz w:val="20"/>
                <w:szCs w:val="20"/>
              </w:rPr>
              <w:t>Marcelino Terraza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042ABD9" w14:textId="4854A538" w:rsidR="00803C0F" w:rsidRPr="00803C0F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803C0F">
              <w:rPr>
                <w:sz w:val="20"/>
                <w:szCs w:val="20"/>
              </w:rPr>
              <w:t>Gerencia de Operaciones, EANA S.E.</w:t>
            </w:r>
          </w:p>
        </w:tc>
      </w:tr>
      <w:tr w:rsidR="00803C0F" w:rsidRPr="006871B3" w14:paraId="52B82EAB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13CEBCA" w14:textId="0C4A112F" w:rsidR="00803C0F" w:rsidRPr="00BD4F75" w:rsidRDefault="00803C0F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BD4F75">
              <w:rPr>
                <w:i/>
                <w:sz w:val="20"/>
                <w:szCs w:val="20"/>
              </w:rPr>
              <w:t>Punto Focal de Operaciones (Local-PSS)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92E535E" w14:textId="5B1C6BBF" w:rsidR="00803C0F" w:rsidRPr="00BD4F75" w:rsidRDefault="00BD4F75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Rodrigo Martínez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40EC5B" w14:textId="416EEF6D" w:rsidR="00803C0F" w:rsidRPr="00BD4F75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Jefe de ANS de SARP, Gerencia de Operaciones, EANA S.E.</w:t>
            </w:r>
          </w:p>
        </w:tc>
      </w:tr>
      <w:tr w:rsidR="00803C0F" w:rsidRPr="006871B3" w14:paraId="7AAF2633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757DE6A" w14:textId="2DC9845D" w:rsidR="00803C0F" w:rsidRPr="00BD4F75" w:rsidRDefault="00803C0F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BD4F75">
              <w:rPr>
                <w:i/>
                <w:sz w:val="20"/>
                <w:szCs w:val="20"/>
              </w:rPr>
              <w:t>Punto Focal de Operaciones (Local-SIS)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0FC4978" w14:textId="265B2A97" w:rsidR="00803C0F" w:rsidRPr="00BD4F75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Roberto Da Silva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99B6CF1" w14:textId="37627B5A" w:rsidR="00803C0F" w:rsidRPr="00BD4F75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Jefe de ANS de SARE, Gerencia de Operaciones, EANA S.E.</w:t>
            </w:r>
          </w:p>
        </w:tc>
      </w:tr>
      <w:tr w:rsidR="00803C0F" w:rsidRPr="006871B3" w14:paraId="2F2A1359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F1CD8D" w14:textId="15723BD5" w:rsidR="00803C0F" w:rsidRPr="00BD4F75" w:rsidRDefault="00803C0F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BD4F75">
              <w:rPr>
                <w:i/>
                <w:sz w:val="20"/>
                <w:szCs w:val="20"/>
              </w:rPr>
              <w:t>Punto Focal CHSMA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67824A" w14:textId="18B97011" w:rsidR="00803C0F" w:rsidRPr="00BD4F75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Ana Pappalardo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FE26FA" w14:textId="18D4E86A" w:rsidR="00803C0F" w:rsidRPr="00BD4F75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Dpto. Seguridad e Higiene y Medio Ambiente, EANA S.E.</w:t>
            </w:r>
          </w:p>
        </w:tc>
      </w:tr>
      <w:tr w:rsidR="00803C0F" w:rsidRPr="006871B3" w14:paraId="5CE5FEB4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A91DF0" w14:textId="6008CDE0" w:rsidR="00803C0F" w:rsidRPr="00BD4F75" w:rsidRDefault="00803C0F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BD4F75">
              <w:rPr>
                <w:i/>
                <w:sz w:val="20"/>
                <w:szCs w:val="20"/>
              </w:rPr>
              <w:t>Punto Focal CHSMA (Central)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EE474C" w14:textId="7CEA9ED8" w:rsidR="00803C0F" w:rsidRPr="00BD4F75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Ana Carparelli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31F08B" w14:textId="5CF23239" w:rsidR="00803C0F" w:rsidRPr="00BD4F75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Coordinadora, Dpto. Seguridad e Higiene y Medio Ambiente, EANA S.E.</w:t>
            </w:r>
          </w:p>
        </w:tc>
      </w:tr>
      <w:tr w:rsidR="00803C0F" w:rsidRPr="006871B3" w14:paraId="7105A782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F5AE830" w14:textId="5A6E0829" w:rsidR="00803C0F" w:rsidRPr="00BD4F75" w:rsidRDefault="00803C0F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BD4F75">
              <w:rPr>
                <w:i/>
                <w:sz w:val="20"/>
                <w:szCs w:val="20"/>
              </w:rPr>
              <w:t>Punto Focal de Seguridad Operacional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8A3740" w14:textId="75055955" w:rsidR="00803C0F" w:rsidRPr="00BD4F75" w:rsidRDefault="00DC74B1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Carla Grispi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768CD5" w14:textId="5AD40E26" w:rsidR="00803C0F" w:rsidRPr="00BD4F75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Dpto. de Gestión de Riesgo, Gerencia de Seguridad Operacional, EANA S.E.</w:t>
            </w:r>
          </w:p>
        </w:tc>
      </w:tr>
      <w:tr w:rsidR="00803C0F" w:rsidRPr="006871B3" w14:paraId="223F6BF1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72CED9" w14:textId="35870236" w:rsidR="00803C0F" w:rsidRPr="00BD4F75" w:rsidRDefault="00803C0F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BD4F75">
              <w:rPr>
                <w:i/>
                <w:sz w:val="20"/>
                <w:szCs w:val="20"/>
              </w:rPr>
              <w:t>Punto Focal de Seguridad Operacional (</w:t>
            </w:r>
            <w:r w:rsidR="00BD4F75" w:rsidRPr="00BD4F75">
              <w:rPr>
                <w:i/>
                <w:sz w:val="20"/>
                <w:szCs w:val="20"/>
              </w:rPr>
              <w:t>Córdoba</w:t>
            </w:r>
            <w:r w:rsidRPr="00BD4F75">
              <w:rPr>
                <w:i/>
                <w:sz w:val="20"/>
                <w:szCs w:val="20"/>
              </w:rPr>
              <w:t>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7606BE" w14:textId="6E238E2E" w:rsidR="00803C0F" w:rsidRPr="00BD4F75" w:rsidRDefault="00BD4F75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Andrés Toranzo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ED6B70" w14:textId="5B6F69E5" w:rsidR="00803C0F" w:rsidRPr="00BD4F75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Gerencia de Seguridad Operacional, EANA S.E.</w:t>
            </w:r>
          </w:p>
        </w:tc>
      </w:tr>
      <w:tr w:rsidR="00803C0F" w:rsidRPr="006871B3" w14:paraId="21ABAA94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DF2338" w14:textId="79557552" w:rsidR="00803C0F" w:rsidRPr="00BD4F75" w:rsidRDefault="00803C0F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BD4F75">
              <w:rPr>
                <w:i/>
                <w:sz w:val="20"/>
                <w:szCs w:val="20"/>
              </w:rPr>
              <w:t>Punto Focal de Seguridad Operacional (</w:t>
            </w:r>
            <w:r w:rsidR="00BD4F75" w:rsidRPr="00BD4F75">
              <w:rPr>
                <w:i/>
                <w:sz w:val="20"/>
                <w:szCs w:val="20"/>
              </w:rPr>
              <w:t>Resistencia</w:t>
            </w:r>
            <w:r w:rsidRPr="00BD4F75">
              <w:rPr>
                <w:i/>
                <w:sz w:val="20"/>
                <w:szCs w:val="20"/>
              </w:rPr>
              <w:t>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56DEB5" w14:textId="5379A2B9" w:rsidR="00803C0F" w:rsidRPr="00BD4F75" w:rsidRDefault="00BD4F75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Rocío Carneiro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AA848B" w14:textId="5C3E58DF" w:rsidR="00803C0F" w:rsidRPr="00BD4F75" w:rsidRDefault="00803C0F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Gerencia de Seguridad Operacional, EANA S.E.</w:t>
            </w:r>
          </w:p>
        </w:tc>
      </w:tr>
      <w:tr w:rsidR="00803C0F" w:rsidRPr="00661F19" w14:paraId="2010BE2D" w14:textId="77777777" w:rsidTr="00307D56">
        <w:tc>
          <w:tcPr>
            <w:tcW w:w="268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E9BFDC" w14:textId="0C7970CB" w:rsidR="00803C0F" w:rsidRPr="00BD4F75" w:rsidRDefault="00BD4F75" w:rsidP="00EB4092">
            <w:pPr>
              <w:spacing w:before="40" w:after="40"/>
              <w:rPr>
                <w:i/>
                <w:sz w:val="20"/>
                <w:szCs w:val="20"/>
              </w:rPr>
            </w:pPr>
            <w:r w:rsidRPr="00BD4F75">
              <w:rPr>
                <w:i/>
                <w:sz w:val="20"/>
                <w:szCs w:val="20"/>
              </w:rPr>
              <w:t>Punto Focal de Seguridad Operacional (Posadas)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72470C" w14:textId="06385BD4" w:rsidR="00803C0F" w:rsidRPr="00BD4F75" w:rsidRDefault="00BD4F75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Silvio Sarkirian</w:t>
            </w:r>
          </w:p>
        </w:tc>
        <w:tc>
          <w:tcPr>
            <w:tcW w:w="49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1C4F07" w14:textId="4303655B" w:rsidR="00803C0F" w:rsidRPr="00BD4F75" w:rsidRDefault="00BD4F75" w:rsidP="00EB4092">
            <w:pPr>
              <w:spacing w:before="40" w:after="40"/>
              <w:rPr>
                <w:sz w:val="20"/>
                <w:szCs w:val="20"/>
              </w:rPr>
            </w:pPr>
            <w:r w:rsidRPr="00BD4F75">
              <w:rPr>
                <w:sz w:val="20"/>
                <w:szCs w:val="20"/>
              </w:rPr>
              <w:t>Gerencia de Seguridad Operacional, EANA S.E.</w:t>
            </w:r>
          </w:p>
        </w:tc>
      </w:tr>
    </w:tbl>
    <w:p w14:paraId="7C34FE97" w14:textId="54A0FEED" w:rsidR="004C439D" w:rsidRDefault="00205BB0" w:rsidP="00EB4092">
      <w:pPr>
        <w:pStyle w:val="Descripcin"/>
      </w:pPr>
      <w:bookmarkStart w:id="19" w:name="_Ref55814883"/>
      <w:r w:rsidRPr="00307D56">
        <w:t xml:space="preserve">Tabla </w:t>
      </w:r>
      <w:r w:rsidR="00852CC2" w:rsidRPr="00307D56">
        <w:t>4</w:t>
      </w:r>
      <w:r w:rsidRPr="00307D56">
        <w:t>.</w:t>
      </w:r>
      <w:r>
        <w:t xml:space="preserve"> </w:t>
      </w:r>
      <w:r w:rsidRPr="00344D68">
        <w:t>Roles involucrados en la gestión del proyecto.</w:t>
      </w:r>
      <w:bookmarkEnd w:id="19"/>
    </w:p>
    <w:p w14:paraId="3F60B073" w14:textId="77777777" w:rsidR="00EB4092" w:rsidRPr="00661F19" w:rsidRDefault="00EB4092" w:rsidP="00EB4092">
      <w:pPr>
        <w:pStyle w:val="Descripcin"/>
      </w:pPr>
    </w:p>
    <w:p w14:paraId="1817EF14" w14:textId="77777777" w:rsidR="004C439D" w:rsidRPr="00661F19" w:rsidRDefault="004C439D" w:rsidP="00EB4092">
      <w:pPr>
        <w:pStyle w:val="Ttulo2"/>
      </w:pPr>
      <w:bookmarkStart w:id="20" w:name="_Toc133405544"/>
      <w:r w:rsidRPr="00661F19">
        <w:t>Responsabilidades</w:t>
      </w:r>
      <w:bookmarkEnd w:id="20"/>
    </w:p>
    <w:p w14:paraId="20FBE886" w14:textId="79C69BC7" w:rsidR="00EF39F0" w:rsidRDefault="00860E39" w:rsidP="00EB4092">
      <w:bookmarkStart w:id="21" w:name="_Hlk57279204"/>
      <w:r w:rsidRPr="005727B1">
        <w:t>TBD</w:t>
      </w:r>
    </w:p>
    <w:p w14:paraId="53530F36" w14:textId="77777777" w:rsidR="004F6776" w:rsidRDefault="004F6776" w:rsidP="00EB4092"/>
    <w:p w14:paraId="6C2967F2" w14:textId="6E69FAE4" w:rsidR="004C439D" w:rsidRPr="00661F19" w:rsidRDefault="004C439D" w:rsidP="00EB4092">
      <w:pPr>
        <w:pStyle w:val="Ttulo2"/>
      </w:pPr>
      <w:bookmarkStart w:id="22" w:name="_Toc133405545"/>
      <w:bookmarkEnd w:id="21"/>
      <w:r w:rsidRPr="00661F19">
        <w:t xml:space="preserve">Coordinaciones </w:t>
      </w:r>
      <w:r w:rsidR="00300CDE" w:rsidRPr="00661F19">
        <w:t>en Fase de Ejecución</w:t>
      </w:r>
      <w:bookmarkEnd w:id="22"/>
    </w:p>
    <w:p w14:paraId="0B859EA3" w14:textId="77777777" w:rsidR="004C439D" w:rsidRPr="00661F19" w:rsidRDefault="004C439D" w:rsidP="00EB4092">
      <w:r w:rsidRPr="00661F19">
        <w:t>Durante la ejecución de la Obra, la coordinación de las tareas y los movimientos se realizará localmente, asumiendo La PMO y los Puntos Focales de EANA Central un rol de supervisión.</w:t>
      </w:r>
    </w:p>
    <w:p w14:paraId="3F2091B8" w14:textId="6F4555FB" w:rsidR="005727B1" w:rsidRDefault="004C439D" w:rsidP="00EB4092">
      <w:r w:rsidRPr="00661F19">
        <w:t xml:space="preserve">Se deberá velar por una comunicación fluida de las tareas a realizar diariamente entre todos los interesados, y particularmente a los ATCOS, los cuales deberán conocer con antelación los movimientos a realizarse en </w:t>
      </w:r>
      <w:r w:rsidR="005727B1">
        <w:t>los aeropuertos</w:t>
      </w:r>
      <w:r w:rsidRPr="00661F19">
        <w:t xml:space="preserve"> como consecuencia de la obra de </w:t>
      </w:r>
      <w:r w:rsidR="005727B1">
        <w:t>retiro de las bases de los antiguos ILS</w:t>
      </w:r>
      <w:r w:rsidRPr="00661F19">
        <w:t>.</w:t>
      </w:r>
    </w:p>
    <w:p w14:paraId="520067AF" w14:textId="77777777" w:rsidR="004F6776" w:rsidRPr="00661F19" w:rsidRDefault="004F6776" w:rsidP="00EB4092"/>
    <w:p w14:paraId="1065A9C8" w14:textId="77777777" w:rsidR="004C439D" w:rsidRPr="00661F19" w:rsidRDefault="004C439D" w:rsidP="00EB4092">
      <w:pPr>
        <w:pStyle w:val="Ttulo1"/>
      </w:pPr>
      <w:bookmarkStart w:id="23" w:name="_Toc133405546"/>
      <w:r w:rsidRPr="00661F19">
        <w:t>Presupuesto</w:t>
      </w:r>
      <w:bookmarkEnd w:id="23"/>
    </w:p>
    <w:p w14:paraId="0DFC23E6" w14:textId="69654B96" w:rsidR="00F24F68" w:rsidRDefault="00852CC2" w:rsidP="00EB4092">
      <w:r>
        <w:t>N/A</w:t>
      </w:r>
    </w:p>
    <w:p w14:paraId="6E11A83C" w14:textId="77777777" w:rsidR="004F6776" w:rsidRPr="00661F19" w:rsidRDefault="004F6776" w:rsidP="00EB4092"/>
    <w:p w14:paraId="76260EA4" w14:textId="51E95538" w:rsidR="004C439D" w:rsidRPr="00661F19" w:rsidRDefault="004C439D" w:rsidP="00EB4092">
      <w:pPr>
        <w:pStyle w:val="Ttulo1"/>
      </w:pPr>
      <w:bookmarkStart w:id="24" w:name="_Toc133405547"/>
      <w:r w:rsidRPr="00661F19">
        <w:t>Riesgos</w:t>
      </w:r>
      <w:bookmarkEnd w:id="24"/>
    </w:p>
    <w:p w14:paraId="43456F84" w14:textId="77777777" w:rsidR="009E785A" w:rsidRPr="00CB3326" w:rsidRDefault="009E785A" w:rsidP="00EB4092">
      <w:bookmarkStart w:id="25" w:name="_Toc518293946"/>
      <w:bookmarkStart w:id="26" w:name="_Toc518295016"/>
      <w:bookmarkStart w:id="27" w:name="_Toc518297782"/>
      <w:bookmarkStart w:id="28" w:name="_Toc518298504"/>
      <w:bookmarkStart w:id="29" w:name="_Toc514237148"/>
      <w:bookmarkStart w:id="30" w:name="_Toc514237493"/>
      <w:bookmarkStart w:id="31" w:name="_Toc514338663"/>
      <w:bookmarkStart w:id="32" w:name="_Toc514399612"/>
      <w:bookmarkStart w:id="33" w:name="_Toc514402280"/>
      <w:bookmarkStart w:id="34" w:name="_Toc514417445"/>
      <w:bookmarkStart w:id="35" w:name="_Toc514237149"/>
      <w:bookmarkStart w:id="36" w:name="_Toc514237494"/>
      <w:bookmarkStart w:id="37" w:name="_Toc514338664"/>
      <w:bookmarkStart w:id="38" w:name="_Toc514399613"/>
      <w:bookmarkStart w:id="39" w:name="_Toc514402281"/>
      <w:bookmarkStart w:id="40" w:name="_Toc514417446"/>
      <w:bookmarkStart w:id="41" w:name="_Toc514237150"/>
      <w:bookmarkStart w:id="42" w:name="_Toc514237495"/>
      <w:bookmarkStart w:id="43" w:name="_Toc514338665"/>
      <w:bookmarkStart w:id="44" w:name="_Toc514399614"/>
      <w:bookmarkStart w:id="45" w:name="_Toc514402282"/>
      <w:bookmarkStart w:id="46" w:name="_Toc514417447"/>
      <w:bookmarkStart w:id="47" w:name="_Toc514237151"/>
      <w:bookmarkStart w:id="48" w:name="_Toc514237496"/>
      <w:bookmarkStart w:id="49" w:name="_Toc514338666"/>
      <w:bookmarkStart w:id="50" w:name="_Toc514399615"/>
      <w:bookmarkStart w:id="51" w:name="_Toc514402283"/>
      <w:bookmarkStart w:id="52" w:name="_Toc514417448"/>
      <w:bookmarkStart w:id="53" w:name="_Toc514237152"/>
      <w:bookmarkStart w:id="54" w:name="_Toc514237497"/>
      <w:bookmarkStart w:id="55" w:name="_Toc514338667"/>
      <w:bookmarkStart w:id="56" w:name="_Toc514399616"/>
      <w:bookmarkStart w:id="57" w:name="_Toc514402284"/>
      <w:bookmarkStart w:id="58" w:name="_Toc514417449"/>
      <w:bookmarkStart w:id="59" w:name="_Toc514237153"/>
      <w:bookmarkStart w:id="60" w:name="_Toc514237498"/>
      <w:bookmarkStart w:id="61" w:name="_Toc514338668"/>
      <w:bookmarkStart w:id="62" w:name="_Toc514399617"/>
      <w:bookmarkStart w:id="63" w:name="_Toc514402285"/>
      <w:bookmarkStart w:id="64" w:name="_Toc514417450"/>
      <w:bookmarkStart w:id="65" w:name="_Toc514237154"/>
      <w:bookmarkStart w:id="66" w:name="_Toc514237499"/>
      <w:bookmarkStart w:id="67" w:name="_Toc514338669"/>
      <w:bookmarkStart w:id="68" w:name="_Toc514399618"/>
      <w:bookmarkStart w:id="69" w:name="_Toc514402286"/>
      <w:bookmarkStart w:id="70" w:name="_Toc514417451"/>
      <w:bookmarkStart w:id="71" w:name="_Toc514237155"/>
      <w:bookmarkStart w:id="72" w:name="_Toc514237500"/>
      <w:bookmarkStart w:id="73" w:name="_Toc514338670"/>
      <w:bookmarkStart w:id="74" w:name="_Toc514399619"/>
      <w:bookmarkStart w:id="75" w:name="_Toc514402287"/>
      <w:bookmarkStart w:id="76" w:name="_Toc514417452"/>
      <w:bookmarkStart w:id="77" w:name="_Toc514237156"/>
      <w:bookmarkStart w:id="78" w:name="_Toc514237501"/>
      <w:bookmarkStart w:id="79" w:name="_Toc514338671"/>
      <w:bookmarkStart w:id="80" w:name="_Toc514399620"/>
      <w:bookmarkStart w:id="81" w:name="_Toc514402288"/>
      <w:bookmarkStart w:id="82" w:name="_Toc514417453"/>
      <w:bookmarkStart w:id="83" w:name="_Toc514237157"/>
      <w:bookmarkStart w:id="84" w:name="_Toc514237502"/>
      <w:bookmarkStart w:id="85" w:name="_Toc514338672"/>
      <w:bookmarkStart w:id="86" w:name="_Toc514399621"/>
      <w:bookmarkStart w:id="87" w:name="_Toc514402289"/>
      <w:bookmarkStart w:id="88" w:name="_Toc51441745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r w:rsidRPr="00CB3326">
        <w:t>A continuación, se describen los riesgos del proyecto que presentarían mayor relevancia. Esta descripción abarca los aspectos proyectuales únicamente, a modo informativo, y no reemplaza ni complementa los Estudios de Seguridad Operacional correspondientes.</w:t>
      </w:r>
    </w:p>
    <w:p w14:paraId="6561E54C" w14:textId="77777777" w:rsidR="009E785A" w:rsidRDefault="009E785A" w:rsidP="00EB4092"/>
    <w:tbl>
      <w:tblPr>
        <w:tblStyle w:val="Tablaconcuadrcula"/>
        <w:tblW w:w="9634" w:type="dxa"/>
        <w:tblLayout w:type="fixed"/>
        <w:tblCellMar>
          <w:top w:w="28" w:type="dxa"/>
          <w:bottom w:w="28" w:type="dxa"/>
        </w:tblCellMar>
        <w:tblLook w:val="06A0" w:firstRow="1" w:lastRow="0" w:firstColumn="1" w:lastColumn="0" w:noHBand="1" w:noVBand="1"/>
      </w:tblPr>
      <w:tblGrid>
        <w:gridCol w:w="1838"/>
        <w:gridCol w:w="2410"/>
        <w:gridCol w:w="1417"/>
        <w:gridCol w:w="1418"/>
        <w:gridCol w:w="2551"/>
      </w:tblGrid>
      <w:tr w:rsidR="009E785A" w:rsidRPr="00CB3326" w14:paraId="28A6B47D" w14:textId="77777777" w:rsidTr="00BE6730">
        <w:trPr>
          <w:tblHeader/>
        </w:trPr>
        <w:tc>
          <w:tcPr>
            <w:tcW w:w="1838" w:type="dxa"/>
            <w:tcBorders>
              <w:top w:val="single" w:sz="4" w:space="0" w:color="0070C0"/>
              <w:left w:val="single" w:sz="4" w:space="0" w:color="0070C0"/>
              <w:bottom w:val="nil"/>
              <w:right w:val="single" w:sz="4" w:space="0" w:color="0070C0"/>
            </w:tcBorders>
            <w:shd w:val="clear" w:color="auto" w:fill="0070C0"/>
            <w:vAlign w:val="center"/>
          </w:tcPr>
          <w:p w14:paraId="6B720288" w14:textId="77777777" w:rsidR="009E785A" w:rsidRPr="00CB3326" w:rsidRDefault="009E785A" w:rsidP="00EB4092">
            <w:pPr>
              <w:spacing w:before="40" w:after="40"/>
              <w:rPr>
                <w:rFonts w:ascii="Calibri" w:hAnsi="Calibri" w:cs="Calibri"/>
                <w:b/>
                <w:bCs/>
                <w:color w:val="FFFFFF" w:themeColor="background1"/>
                <w:sz w:val="20"/>
                <w:szCs w:val="20"/>
                <w:lang w:eastAsia="es-AR"/>
              </w:rPr>
            </w:pPr>
            <w:r w:rsidRPr="00CB3326">
              <w:rPr>
                <w:rFonts w:ascii="Calibri" w:hAnsi="Calibri" w:cs="Calibri"/>
                <w:b/>
                <w:bCs/>
                <w:color w:val="FFFFFF" w:themeColor="background1"/>
                <w:sz w:val="20"/>
                <w:szCs w:val="20"/>
                <w:lang w:eastAsia="es-AR"/>
              </w:rPr>
              <w:t>Descripción del evento riesgoso</w:t>
            </w:r>
          </w:p>
        </w:tc>
        <w:tc>
          <w:tcPr>
            <w:tcW w:w="2410" w:type="dxa"/>
            <w:tcBorders>
              <w:top w:val="single" w:sz="4" w:space="0" w:color="0070C0"/>
              <w:left w:val="single" w:sz="4" w:space="0" w:color="0070C0"/>
              <w:bottom w:val="nil"/>
              <w:right w:val="single" w:sz="4" w:space="0" w:color="0070C0"/>
            </w:tcBorders>
            <w:shd w:val="clear" w:color="auto" w:fill="0070C0"/>
            <w:vAlign w:val="center"/>
          </w:tcPr>
          <w:p w14:paraId="0FD80F53" w14:textId="77777777" w:rsidR="009E785A" w:rsidRPr="00CB3326" w:rsidRDefault="009E785A" w:rsidP="00EB4092">
            <w:pPr>
              <w:spacing w:before="40" w:after="40"/>
              <w:rPr>
                <w:rFonts w:ascii="Calibri" w:hAnsi="Calibri" w:cs="Calibri"/>
                <w:b/>
                <w:bCs/>
                <w:color w:val="FFFFFF" w:themeColor="background1"/>
                <w:sz w:val="20"/>
                <w:szCs w:val="20"/>
                <w:lang w:eastAsia="es-AR"/>
              </w:rPr>
            </w:pPr>
            <w:r w:rsidRPr="00CB3326">
              <w:rPr>
                <w:rFonts w:ascii="Calibri" w:hAnsi="Calibri" w:cs="Calibri"/>
                <w:b/>
                <w:bCs/>
                <w:color w:val="FFFFFF" w:themeColor="background1"/>
                <w:sz w:val="20"/>
                <w:szCs w:val="20"/>
                <w:lang w:eastAsia="es-AR"/>
              </w:rPr>
              <w:t>Efectos no deseados</w:t>
            </w:r>
          </w:p>
        </w:tc>
        <w:tc>
          <w:tcPr>
            <w:tcW w:w="1417" w:type="dxa"/>
            <w:tcBorders>
              <w:top w:val="single" w:sz="4" w:space="0" w:color="0070C0"/>
              <w:left w:val="single" w:sz="4" w:space="0" w:color="0070C0"/>
              <w:bottom w:val="nil"/>
              <w:right w:val="single" w:sz="4" w:space="0" w:color="0070C0"/>
            </w:tcBorders>
            <w:shd w:val="clear" w:color="auto" w:fill="0070C0"/>
            <w:vAlign w:val="center"/>
          </w:tcPr>
          <w:p w14:paraId="6ED096A0" w14:textId="77777777" w:rsidR="009E785A" w:rsidRPr="00CB3326" w:rsidRDefault="009E785A" w:rsidP="00EB4092">
            <w:pPr>
              <w:spacing w:before="40" w:after="40"/>
              <w:rPr>
                <w:rFonts w:ascii="Calibri" w:hAnsi="Calibri" w:cs="Calibri"/>
                <w:b/>
                <w:bCs/>
                <w:color w:val="FFFFFF" w:themeColor="background1"/>
                <w:sz w:val="20"/>
                <w:szCs w:val="20"/>
                <w:lang w:eastAsia="es-AR"/>
              </w:rPr>
            </w:pPr>
            <w:r w:rsidRPr="00CB3326">
              <w:rPr>
                <w:rFonts w:ascii="Calibri" w:hAnsi="Calibri" w:cs="Calibri"/>
                <w:b/>
                <w:bCs/>
                <w:color w:val="FFFFFF" w:themeColor="background1"/>
                <w:sz w:val="20"/>
                <w:szCs w:val="20"/>
                <w:lang w:eastAsia="es-AR"/>
              </w:rPr>
              <w:t>Evaluación</w:t>
            </w:r>
          </w:p>
        </w:tc>
        <w:tc>
          <w:tcPr>
            <w:tcW w:w="1418" w:type="dxa"/>
            <w:tcBorders>
              <w:top w:val="single" w:sz="4" w:space="0" w:color="0070C0"/>
              <w:left w:val="single" w:sz="4" w:space="0" w:color="0070C0"/>
              <w:bottom w:val="nil"/>
              <w:right w:val="single" w:sz="4" w:space="0" w:color="0070C0"/>
            </w:tcBorders>
            <w:shd w:val="clear" w:color="auto" w:fill="0070C0"/>
            <w:vAlign w:val="center"/>
          </w:tcPr>
          <w:p w14:paraId="532F7029" w14:textId="77777777" w:rsidR="009E785A" w:rsidRPr="00CB3326" w:rsidRDefault="009E785A" w:rsidP="00EB4092">
            <w:pPr>
              <w:spacing w:before="40" w:after="40"/>
              <w:rPr>
                <w:rFonts w:ascii="Calibri" w:hAnsi="Calibri" w:cs="Calibri"/>
                <w:b/>
                <w:bCs/>
                <w:color w:val="FFFFFF" w:themeColor="background1"/>
                <w:sz w:val="20"/>
                <w:szCs w:val="20"/>
                <w:lang w:eastAsia="es-AR"/>
              </w:rPr>
            </w:pPr>
            <w:r w:rsidRPr="00CB3326">
              <w:rPr>
                <w:rFonts w:ascii="Calibri" w:hAnsi="Calibri" w:cs="Calibri"/>
                <w:b/>
                <w:bCs/>
                <w:color w:val="FFFFFF" w:themeColor="background1"/>
                <w:sz w:val="20"/>
                <w:szCs w:val="20"/>
                <w:lang w:eastAsia="es-AR"/>
              </w:rPr>
              <w:t>Probabilidad</w:t>
            </w:r>
          </w:p>
        </w:tc>
        <w:tc>
          <w:tcPr>
            <w:tcW w:w="2551" w:type="dxa"/>
            <w:tcBorders>
              <w:top w:val="single" w:sz="4" w:space="0" w:color="0070C0"/>
              <w:left w:val="single" w:sz="4" w:space="0" w:color="0070C0"/>
              <w:bottom w:val="nil"/>
              <w:right w:val="single" w:sz="4" w:space="0" w:color="0070C0"/>
            </w:tcBorders>
            <w:shd w:val="clear" w:color="auto" w:fill="0070C0"/>
            <w:vAlign w:val="center"/>
          </w:tcPr>
          <w:p w14:paraId="5DEEAE6F" w14:textId="77777777" w:rsidR="009E785A" w:rsidRPr="00CB3326" w:rsidRDefault="009E785A" w:rsidP="00EB4092">
            <w:pPr>
              <w:spacing w:before="40" w:after="40"/>
              <w:rPr>
                <w:rFonts w:ascii="Calibri" w:hAnsi="Calibri" w:cs="Calibri"/>
                <w:b/>
                <w:bCs/>
                <w:color w:val="FFFFFF" w:themeColor="background1"/>
                <w:sz w:val="20"/>
                <w:szCs w:val="20"/>
                <w:lang w:eastAsia="es-AR"/>
              </w:rPr>
            </w:pPr>
            <w:r w:rsidRPr="00CB3326">
              <w:rPr>
                <w:rFonts w:ascii="Calibri" w:hAnsi="Calibri" w:cs="Calibri"/>
                <w:b/>
                <w:bCs/>
                <w:color w:val="FFFFFF" w:themeColor="background1"/>
                <w:sz w:val="20"/>
                <w:szCs w:val="20"/>
                <w:lang w:eastAsia="es-AR"/>
              </w:rPr>
              <w:t xml:space="preserve">Tratamiento </w:t>
            </w:r>
          </w:p>
        </w:tc>
      </w:tr>
      <w:tr w:rsidR="009E785A" w:rsidRPr="00CB3326" w14:paraId="72783D2C" w14:textId="77777777" w:rsidTr="00BE6730">
        <w:tc>
          <w:tcPr>
            <w:tcW w:w="1838" w:type="dxa"/>
          </w:tcPr>
          <w:p w14:paraId="1E66E2EC" w14:textId="1C5788AA" w:rsidR="009E785A" w:rsidRPr="00CB3326" w:rsidRDefault="009E785A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Demoras en l</w:t>
            </w:r>
            <w:r w:rsidR="00D76DFE">
              <w:rPr>
                <w:rFonts w:ascii="Calibri" w:eastAsia="Calibri" w:hAnsi="Calibri" w:cs="Calibri"/>
                <w:sz w:val="20"/>
                <w:szCs w:val="20"/>
              </w:rPr>
              <w:t>as</w:t>
            </w:r>
            <w:r w:rsidRPr="00CB3326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="00174353">
              <w:rPr>
                <w:rFonts w:ascii="Calibri" w:eastAsia="Calibri" w:hAnsi="Calibri" w:cs="Calibri"/>
                <w:sz w:val="20"/>
                <w:szCs w:val="20"/>
              </w:rPr>
              <w:t>aprobaciones EANA</w:t>
            </w:r>
          </w:p>
        </w:tc>
        <w:tc>
          <w:tcPr>
            <w:tcW w:w="2410" w:type="dxa"/>
          </w:tcPr>
          <w:p w14:paraId="6C1C4475" w14:textId="7DA7E2FB" w:rsidR="009E785A" w:rsidRPr="00CB3326" w:rsidRDefault="009E785A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Demoras e</w:t>
            </w:r>
            <w:r w:rsidR="00597E37">
              <w:rPr>
                <w:rFonts w:ascii="Calibri" w:eastAsia="Calibri" w:hAnsi="Calibri" w:cs="Calibri"/>
                <w:sz w:val="20"/>
                <w:szCs w:val="20"/>
              </w:rPr>
              <w:t>n el inicio de las obras,</w:t>
            </w:r>
            <w:r w:rsidR="00D76DFE">
              <w:rPr>
                <w:rFonts w:ascii="Calibri" w:eastAsia="Calibri" w:hAnsi="Calibri" w:cs="Calibri"/>
                <w:sz w:val="20"/>
                <w:szCs w:val="20"/>
              </w:rPr>
              <w:t xml:space="preserve"> trasladándolo a la época de invierno</w:t>
            </w:r>
            <w:r w:rsidR="000D6EC9">
              <w:rPr>
                <w:rFonts w:ascii="Calibri" w:eastAsia="Calibri" w:hAnsi="Calibri" w:cs="Calibri"/>
                <w:sz w:val="20"/>
                <w:szCs w:val="20"/>
              </w:rPr>
              <w:t xml:space="preserve"> y a la temporada</w:t>
            </w:r>
            <w:r w:rsidR="00BE6730">
              <w:rPr>
                <w:rFonts w:ascii="Calibri" w:eastAsia="Calibri" w:hAnsi="Calibri" w:cs="Calibri"/>
                <w:sz w:val="20"/>
                <w:szCs w:val="20"/>
              </w:rPr>
              <w:t xml:space="preserve"> con aumento en las operaciones, reduciendo las posibles ventanas de trabajo. </w:t>
            </w:r>
          </w:p>
        </w:tc>
        <w:tc>
          <w:tcPr>
            <w:tcW w:w="1417" w:type="dxa"/>
          </w:tcPr>
          <w:p w14:paraId="137B3CB6" w14:textId="77777777" w:rsidR="009E785A" w:rsidRPr="00CB3326" w:rsidRDefault="009E785A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Algo Crítico</w:t>
            </w:r>
          </w:p>
        </w:tc>
        <w:tc>
          <w:tcPr>
            <w:tcW w:w="1418" w:type="dxa"/>
          </w:tcPr>
          <w:p w14:paraId="79D4BD7F" w14:textId="6A18565D" w:rsidR="009E785A" w:rsidRPr="00CB3326" w:rsidRDefault="00741220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Alta</w:t>
            </w:r>
          </w:p>
        </w:tc>
        <w:tc>
          <w:tcPr>
            <w:tcW w:w="2551" w:type="dxa"/>
          </w:tcPr>
          <w:p w14:paraId="7176B7DB" w14:textId="77777777" w:rsidR="009E785A" w:rsidRPr="00CB3326" w:rsidRDefault="009E785A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Seguimiento periódico del estado de las gestiones. Escalamiento</w:t>
            </w:r>
          </w:p>
        </w:tc>
      </w:tr>
      <w:tr w:rsidR="009E785A" w:rsidRPr="00CB3326" w14:paraId="6BA10CB2" w14:textId="77777777" w:rsidTr="00BE6730">
        <w:tc>
          <w:tcPr>
            <w:tcW w:w="1838" w:type="dxa"/>
          </w:tcPr>
          <w:p w14:paraId="7F2E25E3" w14:textId="77777777" w:rsidR="009E785A" w:rsidRPr="00CB3326" w:rsidRDefault="009E785A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Demoras en la aprobación de ANAC para la instalación de los nuevos sistemas</w:t>
            </w:r>
          </w:p>
        </w:tc>
        <w:tc>
          <w:tcPr>
            <w:tcW w:w="2410" w:type="dxa"/>
          </w:tcPr>
          <w:p w14:paraId="28707871" w14:textId="36E4240E" w:rsidR="009E785A" w:rsidRPr="00CB3326" w:rsidRDefault="000D6EC9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Demoras 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n el inicio de las obras, trasladándolo a la época de invierno y a la temporada con aumento en las operaciones, reduciendo las posibles ventanas de trabajo.</w:t>
            </w:r>
          </w:p>
        </w:tc>
        <w:tc>
          <w:tcPr>
            <w:tcW w:w="1417" w:type="dxa"/>
          </w:tcPr>
          <w:p w14:paraId="7DC94E01" w14:textId="77777777" w:rsidR="009E785A" w:rsidRPr="00CB3326" w:rsidRDefault="009E785A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Algo Crítico</w:t>
            </w:r>
          </w:p>
        </w:tc>
        <w:tc>
          <w:tcPr>
            <w:tcW w:w="1418" w:type="dxa"/>
          </w:tcPr>
          <w:p w14:paraId="2EC27D17" w14:textId="77777777" w:rsidR="009E785A" w:rsidRPr="00CB3326" w:rsidRDefault="009E785A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Media</w:t>
            </w:r>
          </w:p>
        </w:tc>
        <w:tc>
          <w:tcPr>
            <w:tcW w:w="2551" w:type="dxa"/>
          </w:tcPr>
          <w:p w14:paraId="7645B797" w14:textId="5D7B7DD1" w:rsidR="009E785A" w:rsidRPr="00CB3326" w:rsidRDefault="009E785A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Seguimiento periódico del estado de aprobación. Facilitación de información a la A</w:t>
            </w:r>
            <w:r w:rsidR="00174353">
              <w:rPr>
                <w:rFonts w:ascii="Calibri" w:eastAsia="Calibri" w:hAnsi="Calibri" w:cs="Calibri"/>
                <w:sz w:val="20"/>
                <w:szCs w:val="20"/>
              </w:rPr>
              <w:t>N</w:t>
            </w:r>
            <w:r w:rsidRPr="00CB3326">
              <w:rPr>
                <w:rFonts w:ascii="Calibri" w:eastAsia="Calibri" w:hAnsi="Calibri" w:cs="Calibri"/>
                <w:sz w:val="20"/>
                <w:szCs w:val="20"/>
              </w:rPr>
              <w:t>AC. Escalamiento.</w:t>
            </w:r>
          </w:p>
        </w:tc>
      </w:tr>
      <w:tr w:rsidR="009E785A" w:rsidRPr="00CB3326" w14:paraId="24F5733B" w14:textId="77777777" w:rsidTr="00BE6730">
        <w:tc>
          <w:tcPr>
            <w:tcW w:w="1838" w:type="dxa"/>
          </w:tcPr>
          <w:p w14:paraId="1C70F7C9" w14:textId="1D0CE606" w:rsidR="009E785A" w:rsidRPr="00CB3326" w:rsidRDefault="00174353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 xml:space="preserve">Demoras en </w:t>
            </w:r>
            <w:r w:rsidR="00597E37">
              <w:rPr>
                <w:rFonts w:ascii="Calibri" w:eastAsia="Calibri" w:hAnsi="Calibri" w:cs="Calibri"/>
                <w:sz w:val="20"/>
                <w:szCs w:val="20"/>
              </w:rPr>
              <w:t xml:space="preserve">los trabajos de demolición en la base ubicada en el pórtico del Localizador </w:t>
            </w:r>
          </w:p>
        </w:tc>
        <w:tc>
          <w:tcPr>
            <w:tcW w:w="2410" w:type="dxa"/>
          </w:tcPr>
          <w:p w14:paraId="2FA8C3BC" w14:textId="2886D844" w:rsidR="00597E37" w:rsidRPr="00597E37" w:rsidRDefault="00597E37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Afectación del sistema ILS actual, por ende, a los </w:t>
            </w:r>
            <w:r>
              <w:rPr>
                <w:sz w:val="20"/>
                <w:szCs w:val="20"/>
              </w:rPr>
              <w:t xml:space="preserve">procedimientos de aproximación instrumental </w:t>
            </w:r>
          </w:p>
          <w:p w14:paraId="34DE9BE2" w14:textId="64A3A440" w:rsidR="009E785A" w:rsidRPr="00CB3326" w:rsidRDefault="009E785A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417" w:type="dxa"/>
          </w:tcPr>
          <w:p w14:paraId="5B0EF9FA" w14:textId="77777777" w:rsidR="009E785A" w:rsidRPr="00CB3326" w:rsidRDefault="009E785A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Muy Crítico</w:t>
            </w:r>
          </w:p>
        </w:tc>
        <w:tc>
          <w:tcPr>
            <w:tcW w:w="1418" w:type="dxa"/>
          </w:tcPr>
          <w:p w14:paraId="6898D398" w14:textId="23851575" w:rsidR="009E785A" w:rsidRPr="00CB3326" w:rsidRDefault="00D76DFE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Alta</w:t>
            </w:r>
          </w:p>
        </w:tc>
        <w:tc>
          <w:tcPr>
            <w:tcW w:w="2551" w:type="dxa"/>
          </w:tcPr>
          <w:p w14:paraId="49FA5E03" w14:textId="31C9F4E4" w:rsidR="009E785A" w:rsidRPr="00CB3326" w:rsidRDefault="009E785A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Planificación de las tareas. Involucramiento de las áreas técnicas. Escalamiento.</w:t>
            </w:r>
          </w:p>
        </w:tc>
      </w:tr>
      <w:tr w:rsidR="00741220" w:rsidRPr="00CB3326" w14:paraId="678ADDC5" w14:textId="77777777" w:rsidTr="00BE6730">
        <w:tc>
          <w:tcPr>
            <w:tcW w:w="1838" w:type="dxa"/>
          </w:tcPr>
          <w:p w14:paraId="19971A76" w14:textId="64B036E0" w:rsidR="00741220" w:rsidRPr="00CB3326" w:rsidRDefault="00741220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Demoras en la entrega de documentación de Higiene y Seguridad por parte del proveedor</w:t>
            </w:r>
          </w:p>
        </w:tc>
        <w:tc>
          <w:tcPr>
            <w:tcW w:w="2410" w:type="dxa"/>
          </w:tcPr>
          <w:p w14:paraId="54DED3F8" w14:textId="36FB2D8B" w:rsidR="00741220" w:rsidRDefault="000D6EC9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Demoras 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n el inicio de las obras, trasladándolo a la época de invierno y a la temporada con aumento en las operaciones, reduciendo las posibles ventanas de trabajo</w:t>
            </w:r>
          </w:p>
        </w:tc>
        <w:tc>
          <w:tcPr>
            <w:tcW w:w="1417" w:type="dxa"/>
          </w:tcPr>
          <w:p w14:paraId="0376A64B" w14:textId="3F506EF5" w:rsidR="00741220" w:rsidRPr="00CB3326" w:rsidRDefault="00BE6730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Algo Crítico</w:t>
            </w:r>
          </w:p>
        </w:tc>
        <w:tc>
          <w:tcPr>
            <w:tcW w:w="1418" w:type="dxa"/>
          </w:tcPr>
          <w:p w14:paraId="79D62C83" w14:textId="24E517F8" w:rsidR="00741220" w:rsidRDefault="00BE6730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Media</w:t>
            </w:r>
          </w:p>
        </w:tc>
        <w:tc>
          <w:tcPr>
            <w:tcW w:w="2551" w:type="dxa"/>
          </w:tcPr>
          <w:p w14:paraId="2876904F" w14:textId="544B4D7A" w:rsidR="00741220" w:rsidRPr="00CB3326" w:rsidRDefault="00BE6730" w:rsidP="00EB4092">
            <w:pPr>
              <w:spacing w:before="40" w:after="40"/>
              <w:rPr>
                <w:rFonts w:ascii="Calibri" w:eastAsia="Calibri" w:hAnsi="Calibri" w:cs="Calibri"/>
                <w:sz w:val="20"/>
                <w:szCs w:val="20"/>
              </w:rPr>
            </w:pPr>
            <w:r w:rsidRPr="00CB3326">
              <w:rPr>
                <w:rFonts w:ascii="Calibri" w:eastAsia="Calibri" w:hAnsi="Calibri" w:cs="Calibri"/>
                <w:sz w:val="20"/>
                <w:szCs w:val="20"/>
              </w:rPr>
              <w:t>Seguimiento periódico del estado de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entrega y</w:t>
            </w:r>
            <w:r w:rsidRPr="00CB3326">
              <w:rPr>
                <w:rFonts w:ascii="Calibri" w:eastAsia="Calibri" w:hAnsi="Calibri" w:cs="Calibri"/>
                <w:sz w:val="20"/>
                <w:szCs w:val="20"/>
              </w:rPr>
              <w:t xml:space="preserve"> aprobación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la documentación</w:t>
            </w:r>
            <w:r w:rsidRPr="00CB3326"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</w:tr>
    </w:tbl>
    <w:p w14:paraId="24531434" w14:textId="2F1E1BD4" w:rsidR="009918C3" w:rsidRDefault="009918C3" w:rsidP="00EB4092"/>
    <w:p w14:paraId="1EDE2197" w14:textId="77777777" w:rsidR="009E785A" w:rsidRPr="00CB3326" w:rsidRDefault="009E785A" w:rsidP="00EB4092">
      <w:r w:rsidRPr="00CB3326">
        <w:t>Criterios de la evaluación de riesgos:</w:t>
      </w:r>
    </w:p>
    <w:p w14:paraId="4ABB6509" w14:textId="77777777" w:rsidR="009E785A" w:rsidRPr="00CB3326" w:rsidRDefault="009E785A" w:rsidP="00EB4092">
      <w:pPr>
        <w:pStyle w:val="Prrafodelista"/>
        <w:numPr>
          <w:ilvl w:val="0"/>
          <w:numId w:val="7"/>
        </w:numPr>
        <w:tabs>
          <w:tab w:val="clear" w:pos="720"/>
        </w:tabs>
        <w:ind w:left="426" w:hanging="284"/>
        <w:rPr>
          <w:rFonts w:eastAsiaTheme="minorEastAsia" w:cstheme="minorBidi"/>
        </w:rPr>
      </w:pPr>
      <w:r w:rsidRPr="00CB3326">
        <w:rPr>
          <w:i/>
        </w:rPr>
        <w:t>Muy crítico</w:t>
      </w:r>
      <w:r w:rsidRPr="00CB3326">
        <w:t xml:space="preserve">: compromete a la seguridad de las operaciones de tránsito aéreo.  </w:t>
      </w:r>
    </w:p>
    <w:p w14:paraId="121FF98B" w14:textId="77777777" w:rsidR="009E785A" w:rsidRPr="00CB3326" w:rsidRDefault="009E785A" w:rsidP="00EB4092">
      <w:pPr>
        <w:pStyle w:val="Prrafodelista"/>
        <w:numPr>
          <w:ilvl w:val="0"/>
          <w:numId w:val="7"/>
        </w:numPr>
        <w:tabs>
          <w:tab w:val="clear" w:pos="720"/>
        </w:tabs>
        <w:ind w:left="426" w:hanging="284"/>
      </w:pPr>
      <w:r w:rsidRPr="00CB3326">
        <w:rPr>
          <w:i/>
        </w:rPr>
        <w:t>Crítico</w:t>
      </w:r>
      <w:r w:rsidRPr="00CB3326">
        <w:t xml:space="preserve">: implica un impacto negativo en los resultados esperados (entregables) de la ejecución del proyecto. </w:t>
      </w:r>
    </w:p>
    <w:p w14:paraId="6FB4F2DB" w14:textId="77777777" w:rsidR="009E785A" w:rsidRPr="00CB3326" w:rsidRDefault="009E785A" w:rsidP="00EB4092">
      <w:pPr>
        <w:pStyle w:val="Prrafodelista"/>
        <w:numPr>
          <w:ilvl w:val="0"/>
          <w:numId w:val="7"/>
        </w:numPr>
        <w:tabs>
          <w:tab w:val="clear" w:pos="720"/>
        </w:tabs>
        <w:ind w:left="426" w:hanging="284"/>
      </w:pPr>
      <w:r w:rsidRPr="00CB3326">
        <w:rPr>
          <w:i/>
        </w:rPr>
        <w:t>Algo crítico</w:t>
      </w:r>
      <w:r w:rsidRPr="00CB3326">
        <w:t>: tiene consecuencias negativas que no afectan a la seguridad de las operaciones ni a los entregables de un proyecto, pero si a otros aspectos del mismo (tiempos de ejecución, presupuesto, etc.).</w:t>
      </w:r>
      <w:r w:rsidRPr="00CB3326">
        <w:rPr>
          <w:i/>
        </w:rPr>
        <w:t xml:space="preserve"> </w:t>
      </w:r>
    </w:p>
    <w:p w14:paraId="0BD59F97" w14:textId="77777777" w:rsidR="009E785A" w:rsidRPr="00CB3326" w:rsidRDefault="009E785A" w:rsidP="00EB4092">
      <w:pPr>
        <w:spacing w:after="0"/>
      </w:pPr>
      <w:r w:rsidRPr="00CB3326">
        <w:rPr>
          <w:i/>
        </w:rPr>
        <w:t>No crítico</w:t>
      </w:r>
      <w:r w:rsidRPr="00CB3326">
        <w:t>: no afecta a la seguridad de las operaciones, ni a los entregables de un proyecto, ni al resto de los aspectos que lo componen.</w:t>
      </w:r>
    </w:p>
    <w:p w14:paraId="311E6637" w14:textId="77777777" w:rsidR="009E785A" w:rsidRPr="00661F19" w:rsidRDefault="009E785A" w:rsidP="0031039F">
      <w:pPr>
        <w:spacing w:line="276" w:lineRule="auto"/>
      </w:pPr>
    </w:p>
    <w:sectPr w:rsidR="009E785A" w:rsidRPr="00661F19" w:rsidSect="00310EC3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type w:val="continuous"/>
      <w:pgSz w:w="11907" w:h="16840" w:code="9"/>
      <w:pgMar w:top="1701" w:right="1134" w:bottom="709" w:left="1134" w:header="567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165BC8" w14:textId="77777777" w:rsidR="0031039F" w:rsidRDefault="0031039F">
      <w:r>
        <w:separator/>
      </w:r>
    </w:p>
  </w:endnote>
  <w:endnote w:type="continuationSeparator" w:id="0">
    <w:p w14:paraId="7C9F0AE8" w14:textId="77777777" w:rsidR="0031039F" w:rsidRDefault="0031039F">
      <w:r>
        <w:continuationSeparator/>
      </w:r>
    </w:p>
  </w:endnote>
  <w:endnote w:type="continuationNotice" w:id="1">
    <w:p w14:paraId="4C736D8D" w14:textId="77777777" w:rsidR="0031039F" w:rsidRDefault="0031039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Courier New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otham Medium">
    <w:altName w:val="Times New Roman"/>
    <w:charset w:val="00"/>
    <w:family w:val="auto"/>
    <w:pitch w:val="variable"/>
    <w:sig w:usb0="A10000FF" w:usb1="4000005B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8F047E" w14:textId="77777777" w:rsidR="0031039F" w:rsidRDefault="0031039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393"/>
      <w:gridCol w:w="3246"/>
    </w:tblGrid>
    <w:tr w:rsidR="0031039F" w:rsidRPr="0043654A" w14:paraId="7B7C2C3A" w14:textId="77777777" w:rsidTr="00E17EB0">
      <w:tc>
        <w:tcPr>
          <w:tcW w:w="6487" w:type="dxa"/>
        </w:tcPr>
        <w:p w14:paraId="01526475" w14:textId="2026A4BA" w:rsidR="0031039F" w:rsidRPr="006D2334" w:rsidRDefault="0031039F" w:rsidP="00023B1B">
          <w:pPr>
            <w:pStyle w:val="Piedepgina"/>
            <w:spacing w:before="120" w:after="0"/>
            <w:jc w:val="left"/>
            <w:rPr>
              <w:rFonts w:cs="Arial"/>
              <w:sz w:val="20"/>
              <w:szCs w:val="20"/>
            </w:rPr>
          </w:pPr>
          <w:sdt>
            <w:sdtPr>
              <w:rPr>
                <w:rFonts w:cs="Arial"/>
                <w:sz w:val="20"/>
                <w:szCs w:val="20"/>
              </w:rPr>
              <w:alias w:val="Categoría"/>
              <w:tag w:val=""/>
              <w:id w:val="43728243"/>
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<w:text/>
            </w:sdtPr>
            <w:sdtContent>
              <w:r>
                <w:rPr>
                  <w:rFonts w:cs="Arial"/>
                  <w:sz w:val="20"/>
                  <w:szCs w:val="20"/>
                </w:rPr>
                <w:t>retiro de bases ILS desinstalados</w:t>
              </w:r>
            </w:sdtContent>
          </w:sdt>
        </w:p>
        <w:sdt>
          <w:sdtPr>
            <w:rPr>
              <w:rFonts w:cs="Arial"/>
            </w:rPr>
            <w:alias w:val="Título"/>
            <w:tag w:val=""/>
            <w:id w:val="-139118318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50E49796" w14:textId="4025FCCC" w:rsidR="0031039F" w:rsidRPr="006D2334" w:rsidRDefault="0031039F" w:rsidP="00E17EB0">
              <w:pPr>
                <w:pStyle w:val="Piedepgina"/>
                <w:spacing w:before="20" w:after="0"/>
                <w:jc w:val="left"/>
                <w:rPr>
                  <w:rFonts w:cs="Arial"/>
                </w:rPr>
              </w:pPr>
              <w:r>
                <w:rPr>
                  <w:rFonts w:cs="Arial"/>
                </w:rPr>
                <w:t>Anteproyecto</w:t>
              </w:r>
            </w:p>
          </w:sdtContent>
        </w:sdt>
      </w:tc>
      <w:tc>
        <w:tcPr>
          <w:tcW w:w="3292" w:type="dxa"/>
          <w:vAlign w:val="center"/>
        </w:tcPr>
        <w:p w14:paraId="6C9824BA" w14:textId="177A12EA" w:rsidR="0031039F" w:rsidRPr="00514915" w:rsidRDefault="0031039F" w:rsidP="001551E3">
          <w:pPr>
            <w:pStyle w:val="Piedepgina"/>
            <w:spacing w:before="120" w:after="0"/>
            <w:jc w:val="right"/>
            <w:rPr>
              <w:rFonts w:cs="Arial"/>
              <w:sz w:val="18"/>
              <w:szCs w:val="18"/>
              <w:lang w:val="pt-BR"/>
            </w:rPr>
          </w:pPr>
          <w:sdt>
            <w:sdtPr>
              <w:rPr>
                <w:rFonts w:cs="Arial"/>
                <w:sz w:val="20"/>
                <w:szCs w:val="20"/>
                <w:lang w:val="pt-BR"/>
              </w:rPr>
              <w:alias w:val="Abstracto"/>
              <w:tag w:val=""/>
              <w:id w:val="718322093"/>
              <w:dataBinding w:prefixMappings="xmlns:ns0='http://schemas.microsoft.com/office/2006/coverPageProps' " w:xpath="/ns0:CoverPageProperties[1]/ns0:Abstract[1]" w:storeItemID="{55AF091B-3C7A-41E3-B477-F2FDAA23CFDA}"/>
              <w:text/>
            </w:sdtPr>
            <w:sdtContent>
              <w:r>
                <w:rPr>
                  <w:rFonts w:cs="Arial"/>
                  <w:sz w:val="20"/>
                  <w:szCs w:val="20"/>
                  <w:lang w:val="pt-BR"/>
                </w:rPr>
                <w:t>EANA-R-PIL1-PMOI-AP-002-A</w:t>
              </w:r>
            </w:sdtContent>
          </w:sdt>
        </w:p>
        <w:p w14:paraId="23C5EF5B" w14:textId="2AB49F4F" w:rsidR="0031039F" w:rsidRPr="00514915" w:rsidRDefault="0031039F" w:rsidP="00E17EB0">
          <w:pPr>
            <w:pStyle w:val="Piedepgina"/>
            <w:spacing w:before="20" w:after="0"/>
            <w:jc w:val="right"/>
            <w:rPr>
              <w:rFonts w:cs="Arial"/>
              <w:lang w:val="pt-BR"/>
            </w:rPr>
          </w:pPr>
          <w:r w:rsidRPr="00514915">
            <w:rPr>
              <w:rFonts w:cs="Arial"/>
              <w:lang w:val="pt-BR"/>
            </w:rPr>
            <w:t xml:space="preserve">Página </w:t>
          </w:r>
          <w:r w:rsidRPr="006D2334">
            <w:rPr>
              <w:rFonts w:cs="Arial"/>
            </w:rPr>
            <w:fldChar w:fldCharType="begin"/>
          </w:r>
          <w:r w:rsidRPr="00514915">
            <w:rPr>
              <w:rFonts w:cs="Arial"/>
              <w:lang w:val="pt-BR"/>
            </w:rPr>
            <w:instrText>PAGE   \* MERGEFORMAT</w:instrText>
          </w:r>
          <w:r w:rsidRPr="006D2334">
            <w:rPr>
              <w:rFonts w:cs="Arial"/>
            </w:rPr>
            <w:fldChar w:fldCharType="separate"/>
          </w:r>
          <w:r w:rsidR="000A1DDC">
            <w:rPr>
              <w:rFonts w:cs="Arial"/>
              <w:noProof/>
              <w:lang w:val="pt-BR"/>
            </w:rPr>
            <w:t>15</w:t>
          </w:r>
          <w:r w:rsidRPr="006D2334">
            <w:rPr>
              <w:rFonts w:cs="Arial"/>
            </w:rPr>
            <w:fldChar w:fldCharType="end"/>
          </w:r>
          <w:r w:rsidRPr="00514915">
            <w:rPr>
              <w:rFonts w:cs="Arial"/>
              <w:lang w:val="pt-BR"/>
            </w:rPr>
            <w:t xml:space="preserve"> de </w:t>
          </w:r>
          <w:r w:rsidRPr="006D2334">
            <w:rPr>
              <w:rFonts w:cs="Arial"/>
            </w:rPr>
            <w:fldChar w:fldCharType="begin"/>
          </w:r>
          <w:r w:rsidRPr="00514915">
            <w:rPr>
              <w:rFonts w:cs="Arial"/>
              <w:lang w:val="pt-BR"/>
            </w:rPr>
            <w:instrText xml:space="preserve"> NUMPAGES   \* MERGEFORMAT </w:instrText>
          </w:r>
          <w:r w:rsidRPr="006D2334">
            <w:rPr>
              <w:rFonts w:cs="Arial"/>
            </w:rPr>
            <w:fldChar w:fldCharType="separate"/>
          </w:r>
          <w:r w:rsidR="000A1DDC">
            <w:rPr>
              <w:rFonts w:cs="Arial"/>
              <w:noProof/>
              <w:lang w:val="pt-BR"/>
            </w:rPr>
            <w:t>15</w:t>
          </w:r>
          <w:r w:rsidRPr="006D2334">
            <w:rPr>
              <w:rFonts w:cs="Arial"/>
            </w:rPr>
            <w:fldChar w:fldCharType="end"/>
          </w:r>
        </w:p>
      </w:tc>
    </w:tr>
  </w:tbl>
  <w:p w14:paraId="65B9B9C9" w14:textId="77777777" w:rsidR="0031039F" w:rsidRPr="00514915" w:rsidRDefault="0031039F" w:rsidP="006856A0">
    <w:pPr>
      <w:pStyle w:val="Piedepgina"/>
      <w:rPr>
        <w:lang w:val="pt-BR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CBEF57" w14:textId="77777777" w:rsidR="0031039F" w:rsidRDefault="0031039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99CF91" w14:textId="77777777" w:rsidR="0031039F" w:rsidRDefault="0031039F">
      <w:r>
        <w:separator/>
      </w:r>
    </w:p>
  </w:footnote>
  <w:footnote w:type="continuationSeparator" w:id="0">
    <w:p w14:paraId="64937171" w14:textId="77777777" w:rsidR="0031039F" w:rsidRDefault="0031039F">
      <w:r>
        <w:continuationSeparator/>
      </w:r>
    </w:p>
  </w:footnote>
  <w:footnote w:type="continuationNotice" w:id="1">
    <w:p w14:paraId="067628BD" w14:textId="77777777" w:rsidR="0031039F" w:rsidRDefault="0031039F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9F320B" w14:textId="77777777" w:rsidR="0031039F" w:rsidRDefault="0031039F">
    <w:pPr>
      <w:pStyle w:val="Encabezado"/>
    </w:pPr>
    <w:r>
      <w:rPr>
        <w:noProof/>
      </w:rPr>
      <w:pict w14:anchorId="2071B3B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8191563" o:spid="_x0000_s2050" type="#_x0000_t136" style="position:absolute;left:0;text-align:left;margin-left:0;margin-top:0;width:453pt;height:226.5pt;rotation:315;z-index:-25165823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VALID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7B7C35" w14:textId="5D929FCC" w:rsidR="0031039F" w:rsidRPr="00392B0E" w:rsidRDefault="0031039F">
    <w:pPr>
      <w:ind w:left="1416" w:hanging="1416"/>
      <w:jc w:val="center"/>
      <w:rPr>
        <w:rFonts w:ascii="Times New Roman" w:hAnsi="Times New Roman"/>
        <w:i/>
        <w:iCs/>
        <w:sz w:val="18"/>
        <w:szCs w:val="18"/>
      </w:rPr>
    </w:pPr>
    <w:r w:rsidRPr="00B96813">
      <w:rPr>
        <w:noProof/>
        <w:sz w:val="28"/>
        <w:lang w:eastAsia="es-AR"/>
      </w:rPr>
      <w:drawing>
        <wp:anchor distT="0" distB="0" distL="114300" distR="114300" simplePos="0" relativeHeight="251635200" behindDoc="1" locked="0" layoutInCell="1" allowOverlap="1" wp14:anchorId="45074C9D" wp14:editId="44130F88">
          <wp:simplePos x="0" y="0"/>
          <wp:positionH relativeFrom="margin">
            <wp:posOffset>0</wp:posOffset>
          </wp:positionH>
          <wp:positionV relativeFrom="paragraph">
            <wp:posOffset>130070</wp:posOffset>
          </wp:positionV>
          <wp:extent cx="6111240" cy="464506"/>
          <wp:effectExtent l="0" t="0" r="3810" b="0"/>
          <wp:wrapNone/>
          <wp:docPr id="17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4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54" t="16515" r="4443" b="16704"/>
                  <a:stretch/>
                </pic:blipFill>
                <pic:spPr bwMode="auto">
                  <a:xfrm>
                    <a:off x="0" y="0"/>
                    <a:ext cx="6111240" cy="46450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pict w14:anchorId="2A47AED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8191564" o:spid="_x0000_s2051" type="#_x0000_t136" style="position:absolute;left:0;text-align:left;margin-left:0;margin-top:0;width:453pt;height:226.5pt;rotation:315;z-index:-251658237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VALIDO"/>
          <w10:wrap anchorx="margin" anchory="margin"/>
        </v:shape>
      </w:pict>
    </w:r>
    <w:r w:rsidRPr="00392B0E">
      <w:rPr>
        <w:rFonts w:ascii="Times New Roman" w:eastAsia="Gotham Medium" w:hAnsi="Times New Roman"/>
        <w:i/>
        <w:iCs/>
        <w:sz w:val="18"/>
        <w:szCs w:val="18"/>
      </w:rPr>
      <w:t xml:space="preserve"> </w:t>
    </w:r>
    <w:r w:rsidRPr="00E450C4">
      <w:rPr>
        <w:rFonts w:ascii="Times New Roman" w:eastAsia="Gotham Medium" w:hAnsi="Times New Roman"/>
        <w:i/>
        <w:iCs/>
        <w:sz w:val="20"/>
        <w:szCs w:val="18"/>
      </w:rPr>
      <w:t>“1983/2023 - 40 AÑOS DE DEMOCRACIA”</w:t>
    </w:r>
  </w:p>
  <w:p w14:paraId="1C589AA1" w14:textId="77777777" w:rsidR="0031039F" w:rsidRDefault="0031039F" w:rsidP="007F6BC1">
    <w:pPr>
      <w:tabs>
        <w:tab w:val="left" w:pos="6960"/>
      </w:tabs>
      <w:spacing w:after="0"/>
      <w:jc w:val="left"/>
      <w:rPr>
        <w:sz w:val="2"/>
        <w:szCs w:val="2"/>
      </w:rPr>
    </w:pPr>
    <w:r>
      <w:rPr>
        <w:noProof/>
        <w:lang w:eastAsia="es-AR"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1B0B7787" wp14:editId="21F52E77">
              <wp:simplePos x="0" y="0"/>
              <wp:positionH relativeFrom="margin">
                <wp:posOffset>5715</wp:posOffset>
              </wp:positionH>
              <wp:positionV relativeFrom="paragraph">
                <wp:posOffset>394335</wp:posOffset>
              </wp:positionV>
              <wp:extent cx="6086475" cy="0"/>
              <wp:effectExtent l="0" t="0" r="28575" b="19050"/>
              <wp:wrapNone/>
              <wp:docPr id="3" name="Conector rec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086475" cy="0"/>
                      </a:xfrm>
                      <a:prstGeom prst="line">
                        <a:avLst/>
                      </a:prstGeom>
                      <a:ln w="317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4567E1F" id="Conector recto 3" o:spid="_x0000_s1026" style="position:absolute;z-index:251634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.45pt,31.05pt" to="479.7pt,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" strokecolor="black [3213]" strokeweight=".25pt">
              <w10:wrap anchorx="margin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B91A51" w14:textId="1799CD7B" w:rsidR="0031039F" w:rsidRPr="00761CF7" w:rsidRDefault="0031039F" w:rsidP="007B184B">
    <w:pPr>
      <w:ind w:left="1416" w:hanging="1416"/>
      <w:jc w:val="center"/>
      <w:rPr>
        <w:rFonts w:ascii="Times New Roman" w:hAnsi="Times New Roman"/>
        <w:i/>
        <w:iCs/>
        <w:sz w:val="18"/>
        <w:szCs w:val="18"/>
      </w:rPr>
    </w:pPr>
    <w:r w:rsidRPr="00B96813">
      <w:rPr>
        <w:noProof/>
        <w:sz w:val="28"/>
        <w:lang w:eastAsia="es-AR"/>
      </w:rPr>
      <w:drawing>
        <wp:anchor distT="0" distB="0" distL="114300" distR="114300" simplePos="0" relativeHeight="251658245" behindDoc="1" locked="0" layoutInCell="1" allowOverlap="1" wp14:anchorId="56045C74" wp14:editId="005BA416">
          <wp:simplePos x="0" y="0"/>
          <wp:positionH relativeFrom="margin">
            <wp:posOffset>0</wp:posOffset>
          </wp:positionH>
          <wp:positionV relativeFrom="paragraph">
            <wp:posOffset>128165</wp:posOffset>
          </wp:positionV>
          <wp:extent cx="6111240" cy="464506"/>
          <wp:effectExtent l="0" t="0" r="3810" b="0"/>
          <wp:wrapNone/>
          <wp:docPr id="22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4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854" t="16515" r="4443" b="16704"/>
                  <a:stretch/>
                </pic:blipFill>
                <pic:spPr bwMode="auto">
                  <a:xfrm>
                    <a:off x="0" y="0"/>
                    <a:ext cx="6111240" cy="46450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sz w:val="28"/>
      </w:rPr>
      <w:pict w14:anchorId="56B2A09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8191562" o:spid="_x0000_s2049" type="#_x0000_t136" style="position:absolute;left:0;text-align:left;margin-left:0;margin-top:0;width:453pt;height:226.5pt;rotation:315;z-index:-251658239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VALIDO"/>
          <w10:wrap anchorx="margin" anchory="margin"/>
        </v:shape>
      </w:pict>
    </w:r>
    <w:r>
      <w:rPr>
        <w:noProof/>
        <w:sz w:val="28"/>
        <w:lang w:eastAsia="es-AR"/>
      </w:rPr>
      <w:t xml:space="preserve"> </w:t>
    </w:r>
    <w:r>
      <w:rPr>
        <w:rFonts w:ascii="Times New Roman" w:eastAsia="Gotham Medium" w:hAnsi="Times New Roman"/>
        <w:i/>
        <w:iCs/>
        <w:sz w:val="20"/>
        <w:szCs w:val="18"/>
      </w:rPr>
      <w:t xml:space="preserve"> </w:t>
    </w:r>
    <w:r w:rsidRPr="00E450C4">
      <w:rPr>
        <w:rFonts w:ascii="Times New Roman" w:eastAsia="Gotham Medium" w:hAnsi="Times New Roman"/>
        <w:i/>
        <w:iCs/>
        <w:sz w:val="20"/>
        <w:szCs w:val="18"/>
      </w:rPr>
      <w:t>“1983/2023 - 40 AÑOS DE DEMOCRACIA”</w:t>
    </w:r>
  </w:p>
  <w:p w14:paraId="7E33739B" w14:textId="77777777" w:rsidR="0031039F" w:rsidRDefault="0031039F" w:rsidP="006D362C">
    <w:pPr>
      <w:pStyle w:val="Encabezado"/>
      <w:tabs>
        <w:tab w:val="left" w:pos="64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3279E"/>
    <w:multiLevelType w:val="hybridMultilevel"/>
    <w:tmpl w:val="1EE8098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03DE9"/>
    <w:multiLevelType w:val="hybridMultilevel"/>
    <w:tmpl w:val="CE645EB6"/>
    <w:lvl w:ilvl="0" w:tplc="783640A4">
      <w:start w:val="1"/>
      <w:numFmt w:val="bullet"/>
      <w:lvlText w:val="−"/>
      <w:lvlJc w:val="left"/>
      <w:pPr>
        <w:ind w:left="720" w:hanging="360"/>
      </w:pPr>
      <w:rPr>
        <w:rFonts w:ascii="Calibri" w:hAnsi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6774DB"/>
    <w:multiLevelType w:val="hybridMultilevel"/>
    <w:tmpl w:val="5654316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942A7A"/>
    <w:multiLevelType w:val="hybridMultilevel"/>
    <w:tmpl w:val="662C450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C5258"/>
    <w:multiLevelType w:val="hybridMultilevel"/>
    <w:tmpl w:val="A44A54B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0B30A0"/>
    <w:multiLevelType w:val="hybridMultilevel"/>
    <w:tmpl w:val="6616C9D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4E8BE4"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370372"/>
    <w:multiLevelType w:val="hybridMultilevel"/>
    <w:tmpl w:val="D05CEC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55143D"/>
    <w:multiLevelType w:val="multilevel"/>
    <w:tmpl w:val="7806EFBE"/>
    <w:lvl w:ilvl="0">
      <w:start w:val="1"/>
      <w:numFmt w:val="decimal"/>
      <w:pStyle w:val="Ttulo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Articulo1"/>
      <w:lvlText w:val="%1.%2.%5"/>
      <w:lvlJc w:val="left"/>
      <w:pPr>
        <w:ind w:left="0" w:firstLine="0"/>
      </w:pPr>
      <w:rPr>
        <w:rFonts w:hint="default"/>
        <w:i w:val="0"/>
      </w:rPr>
    </w:lvl>
    <w:lvl w:ilvl="5">
      <w:start w:val="1"/>
      <w:numFmt w:val="decimal"/>
      <w:pStyle w:val="Articulo2"/>
      <w:lvlText w:val="%1.%2.%5.%6"/>
      <w:lvlJc w:val="left"/>
      <w:pPr>
        <w:ind w:left="1277" w:firstLine="0"/>
      </w:pPr>
      <w:rPr>
        <w:rFonts w:hint="default"/>
      </w:rPr>
    </w:lvl>
    <w:lvl w:ilvl="6">
      <w:start w:val="1"/>
      <w:numFmt w:val="decimal"/>
      <w:pStyle w:val="Articulo3"/>
      <w:lvlText w:val="%1.%2.%4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7862451"/>
    <w:multiLevelType w:val="hybridMultilevel"/>
    <w:tmpl w:val="D29083CC"/>
    <w:lvl w:ilvl="0" w:tplc="B6FA1780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9" w15:restartNumberingAfterBreak="0">
    <w:nsid w:val="178D2ADB"/>
    <w:multiLevelType w:val="hybridMultilevel"/>
    <w:tmpl w:val="A1302618"/>
    <w:lvl w:ilvl="0" w:tplc="E48A31D6">
      <w:start w:val="1"/>
      <w:numFmt w:val="bullet"/>
      <w:pStyle w:val="Listaconvietas2"/>
      <w:lvlText w:val=""/>
      <w:lvlJc w:val="left"/>
      <w:pPr>
        <w:tabs>
          <w:tab w:val="num" w:pos="851"/>
        </w:tabs>
        <w:ind w:left="851" w:hanging="426"/>
      </w:pPr>
      <w:rPr>
        <w:rFonts w:ascii="Wingdings 2" w:hAnsi="Wingdings 2" w:hint="default"/>
        <w:sz w:val="16"/>
        <w:szCs w:val="16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972700"/>
    <w:multiLevelType w:val="hybridMultilevel"/>
    <w:tmpl w:val="DCC2C06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CD2982"/>
    <w:multiLevelType w:val="hybridMultilevel"/>
    <w:tmpl w:val="DABAB540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955163"/>
    <w:multiLevelType w:val="hybridMultilevel"/>
    <w:tmpl w:val="F0104A42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70709B"/>
    <w:multiLevelType w:val="hybridMultilevel"/>
    <w:tmpl w:val="2A0A3984"/>
    <w:lvl w:ilvl="0" w:tplc="F354A63E">
      <w:start w:val="1"/>
      <w:numFmt w:val="bullet"/>
      <w:pStyle w:val="Listaconvietas"/>
      <w:lvlText w:val=""/>
      <w:lvlJc w:val="left"/>
      <w:pPr>
        <w:tabs>
          <w:tab w:val="num" w:pos="425"/>
        </w:tabs>
        <w:ind w:left="425" w:hanging="425"/>
      </w:pPr>
      <w:rPr>
        <w:rFonts w:ascii="Wingdings 2" w:hAnsi="Wingdings 2" w:hint="default"/>
        <w:sz w:val="16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B3102F"/>
    <w:multiLevelType w:val="hybridMultilevel"/>
    <w:tmpl w:val="3CA4C1C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24567D"/>
    <w:multiLevelType w:val="hybridMultilevel"/>
    <w:tmpl w:val="9F46E846"/>
    <w:lvl w:ilvl="0" w:tplc="82D4A2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20463E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8ED5FE">
      <w:start w:val="1"/>
      <w:numFmt w:val="bullet"/>
      <w:lvlText w:val="•"/>
      <w:lvlJc w:val="left"/>
      <w:pPr>
        <w:tabs>
          <w:tab w:val="num" w:pos="1211"/>
        </w:tabs>
        <w:ind w:left="1211" w:hanging="360"/>
      </w:pPr>
      <w:rPr>
        <w:rFonts w:ascii="Arial" w:hAnsi="Arial" w:hint="default"/>
      </w:rPr>
    </w:lvl>
    <w:lvl w:ilvl="3" w:tplc="EF286C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9A6F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DC06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1849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FDE4E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266D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C253A1D"/>
    <w:multiLevelType w:val="hybridMultilevel"/>
    <w:tmpl w:val="51C8BCC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C3E9F"/>
    <w:multiLevelType w:val="hybridMultilevel"/>
    <w:tmpl w:val="2EDCFC0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B6103C"/>
    <w:multiLevelType w:val="hybridMultilevel"/>
    <w:tmpl w:val="0BEE053C"/>
    <w:lvl w:ilvl="0" w:tplc="92044A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0976B7"/>
    <w:multiLevelType w:val="hybridMultilevel"/>
    <w:tmpl w:val="64324088"/>
    <w:lvl w:ilvl="0" w:tplc="159E9EB0"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535876"/>
    <w:multiLevelType w:val="hybridMultilevel"/>
    <w:tmpl w:val="C58E7C0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0E408F"/>
    <w:multiLevelType w:val="hybridMultilevel"/>
    <w:tmpl w:val="840C28F6"/>
    <w:lvl w:ilvl="0" w:tplc="0C0A0001">
      <w:start w:val="2200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5430C6"/>
    <w:multiLevelType w:val="multilevel"/>
    <w:tmpl w:val="F91070C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3DC733A2"/>
    <w:multiLevelType w:val="hybridMultilevel"/>
    <w:tmpl w:val="FE7A323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3E105F"/>
    <w:multiLevelType w:val="hybridMultilevel"/>
    <w:tmpl w:val="A1FE0FE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141C2C"/>
    <w:multiLevelType w:val="hybridMultilevel"/>
    <w:tmpl w:val="4AF4D7E8"/>
    <w:lvl w:ilvl="0" w:tplc="92044ABE">
      <w:start w:val="1"/>
      <w:numFmt w:val="decimal"/>
      <w:lvlText w:val="%1."/>
      <w:lvlJc w:val="left"/>
      <w:pPr>
        <w:ind w:left="1584" w:hanging="360"/>
      </w:pPr>
      <w:rPr>
        <w:rFonts w:hint="default"/>
      </w:rPr>
    </w:lvl>
    <w:lvl w:ilvl="1" w:tplc="2C0A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6" w15:restartNumberingAfterBreak="0">
    <w:nsid w:val="486D3FC5"/>
    <w:multiLevelType w:val="hybridMultilevel"/>
    <w:tmpl w:val="8270804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3C4D7D"/>
    <w:multiLevelType w:val="hybridMultilevel"/>
    <w:tmpl w:val="1602C14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90612B"/>
    <w:multiLevelType w:val="hybridMultilevel"/>
    <w:tmpl w:val="CEB8EDA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5C636E"/>
    <w:multiLevelType w:val="hybridMultilevel"/>
    <w:tmpl w:val="86A27CF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144C75"/>
    <w:multiLevelType w:val="multilevel"/>
    <w:tmpl w:val="B2E81046"/>
    <w:lvl w:ilvl="0">
      <w:start w:val="1"/>
      <w:numFmt w:val="bullet"/>
      <w:lvlText w:val="→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  <w:sz w:val="20"/>
      </w:rPr>
    </w:lvl>
    <w:lvl w:ilvl="1">
      <w:start w:val="1"/>
      <w:numFmt w:val="bullet"/>
      <w:lvlText w:val="→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142DB6"/>
    <w:multiLevelType w:val="hybridMultilevel"/>
    <w:tmpl w:val="D2686160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BB1B6E"/>
    <w:multiLevelType w:val="hybridMultilevel"/>
    <w:tmpl w:val="9294B6CC"/>
    <w:lvl w:ilvl="0" w:tplc="51A6BF38">
      <w:start w:val="1"/>
      <w:numFmt w:val="decimal"/>
      <w:pStyle w:val="Referencia"/>
      <w:lvlText w:val="[%1]"/>
      <w:lvlJc w:val="left"/>
      <w:pPr>
        <w:ind w:left="72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D75E64"/>
    <w:multiLevelType w:val="hybridMultilevel"/>
    <w:tmpl w:val="E512619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472DD5"/>
    <w:multiLevelType w:val="hybridMultilevel"/>
    <w:tmpl w:val="3EC2258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22"/>
  </w:num>
  <w:num w:numId="3">
    <w:abstractNumId w:val="7"/>
  </w:num>
  <w:num w:numId="4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</w:num>
  <w:num w:numId="6">
    <w:abstractNumId w:val="23"/>
  </w:num>
  <w:num w:numId="7">
    <w:abstractNumId w:val="30"/>
  </w:num>
  <w:num w:numId="8">
    <w:abstractNumId w:val="13"/>
  </w:num>
  <w:num w:numId="9">
    <w:abstractNumId w:val="9"/>
  </w:num>
  <w:num w:numId="10">
    <w:abstractNumId w:val="8"/>
  </w:num>
  <w:num w:numId="11">
    <w:abstractNumId w:val="2"/>
  </w:num>
  <w:num w:numId="12">
    <w:abstractNumId w:val="29"/>
  </w:num>
  <w:num w:numId="13">
    <w:abstractNumId w:val="6"/>
  </w:num>
  <w:num w:numId="14">
    <w:abstractNumId w:val="28"/>
  </w:num>
  <w:num w:numId="15">
    <w:abstractNumId w:val="20"/>
  </w:num>
  <w:num w:numId="16">
    <w:abstractNumId w:val="16"/>
  </w:num>
  <w:num w:numId="17">
    <w:abstractNumId w:val="26"/>
  </w:num>
  <w:num w:numId="18">
    <w:abstractNumId w:val="14"/>
  </w:num>
  <w:num w:numId="19">
    <w:abstractNumId w:val="7"/>
  </w:num>
  <w:num w:numId="20">
    <w:abstractNumId w:val="10"/>
  </w:num>
  <w:num w:numId="21">
    <w:abstractNumId w:val="25"/>
  </w:num>
  <w:num w:numId="22">
    <w:abstractNumId w:val="7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7"/>
  </w:num>
  <w:num w:numId="28">
    <w:abstractNumId w:val="7"/>
  </w:num>
  <w:num w:numId="29">
    <w:abstractNumId w:val="18"/>
  </w:num>
  <w:num w:numId="30">
    <w:abstractNumId w:val="7"/>
  </w:num>
  <w:num w:numId="31">
    <w:abstractNumId w:val="7"/>
  </w:num>
  <w:num w:numId="32">
    <w:abstractNumId w:val="32"/>
  </w:num>
  <w:num w:numId="33">
    <w:abstractNumId w:val="21"/>
  </w:num>
  <w:num w:numId="34">
    <w:abstractNumId w:val="19"/>
  </w:num>
  <w:num w:numId="35">
    <w:abstractNumId w:val="23"/>
  </w:num>
  <w:num w:numId="36">
    <w:abstractNumId w:val="12"/>
  </w:num>
  <w:num w:numId="37">
    <w:abstractNumId w:val="15"/>
  </w:num>
  <w:num w:numId="38">
    <w:abstractNumId w:val="33"/>
  </w:num>
  <w:num w:numId="39">
    <w:abstractNumId w:val="17"/>
  </w:num>
  <w:num w:numId="40">
    <w:abstractNumId w:val="1"/>
  </w:num>
  <w:num w:numId="41">
    <w:abstractNumId w:val="34"/>
  </w:num>
  <w:num w:numId="42">
    <w:abstractNumId w:val="27"/>
  </w:num>
  <w:num w:numId="43">
    <w:abstractNumId w:val="4"/>
  </w:num>
  <w:num w:numId="44">
    <w:abstractNumId w:val="24"/>
  </w:num>
  <w:num w:numId="45">
    <w:abstractNumId w:val="3"/>
  </w:num>
  <w:num w:numId="46">
    <w:abstractNumId w:val="0"/>
  </w:num>
  <w:num w:numId="47">
    <w:abstractNumId w:val="31"/>
  </w:num>
  <w:num w:numId="48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SystemFonts/>
  <w:attachedTemplate r:id="rId1"/>
  <w:stylePaneFormatFilter w:val="0720" w:allStyles="0" w:customStyles="0" w:latentStyles="0" w:stylesInUse="0" w:headingStyles="1" w:numberingStyles="0" w:tableStyles="0" w:directFormattingOnRuns="1" w:directFormattingOnParagraphs="1" w:directFormattingOnNumbering="1" w:directFormattingOnTables="0" w:clearFormatting="0" w:top3HeadingStyles="0" w:visibleStyles="0" w:alternateStyleNames="0"/>
  <w:stylePaneSortMethod w:val="0004"/>
  <w:defaultTabStop w:val="709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F11"/>
    <w:rsid w:val="00000246"/>
    <w:rsid w:val="000016D4"/>
    <w:rsid w:val="00001DB7"/>
    <w:rsid w:val="00001E5E"/>
    <w:rsid w:val="00001E82"/>
    <w:rsid w:val="00002EB3"/>
    <w:rsid w:val="000040B6"/>
    <w:rsid w:val="00004406"/>
    <w:rsid w:val="000058C5"/>
    <w:rsid w:val="00005B1D"/>
    <w:rsid w:val="00006297"/>
    <w:rsid w:val="00007C5D"/>
    <w:rsid w:val="0001078E"/>
    <w:rsid w:val="00011263"/>
    <w:rsid w:val="000119EF"/>
    <w:rsid w:val="00012BD3"/>
    <w:rsid w:val="000134EF"/>
    <w:rsid w:val="00013537"/>
    <w:rsid w:val="00013A5C"/>
    <w:rsid w:val="00014BC3"/>
    <w:rsid w:val="0001540B"/>
    <w:rsid w:val="00015D9E"/>
    <w:rsid w:val="00017619"/>
    <w:rsid w:val="000201D8"/>
    <w:rsid w:val="00020A77"/>
    <w:rsid w:val="00020D3E"/>
    <w:rsid w:val="0002153C"/>
    <w:rsid w:val="00021867"/>
    <w:rsid w:val="000218D2"/>
    <w:rsid w:val="00021FF7"/>
    <w:rsid w:val="0002241B"/>
    <w:rsid w:val="00022547"/>
    <w:rsid w:val="00022616"/>
    <w:rsid w:val="000239C2"/>
    <w:rsid w:val="00023B1B"/>
    <w:rsid w:val="00023C9D"/>
    <w:rsid w:val="00023D64"/>
    <w:rsid w:val="00024C70"/>
    <w:rsid w:val="00026F52"/>
    <w:rsid w:val="0002700B"/>
    <w:rsid w:val="000277D5"/>
    <w:rsid w:val="00030EEB"/>
    <w:rsid w:val="00031293"/>
    <w:rsid w:val="00032422"/>
    <w:rsid w:val="00033280"/>
    <w:rsid w:val="000347E9"/>
    <w:rsid w:val="0003561B"/>
    <w:rsid w:val="00035B26"/>
    <w:rsid w:val="00035CCC"/>
    <w:rsid w:val="00036698"/>
    <w:rsid w:val="00037C85"/>
    <w:rsid w:val="00037D27"/>
    <w:rsid w:val="00040094"/>
    <w:rsid w:val="0004053D"/>
    <w:rsid w:val="000413F3"/>
    <w:rsid w:val="0004172A"/>
    <w:rsid w:val="00043476"/>
    <w:rsid w:val="00043C49"/>
    <w:rsid w:val="00043CB9"/>
    <w:rsid w:val="000445ED"/>
    <w:rsid w:val="00044AB0"/>
    <w:rsid w:val="00045052"/>
    <w:rsid w:val="00045B6D"/>
    <w:rsid w:val="00045D75"/>
    <w:rsid w:val="00050C10"/>
    <w:rsid w:val="000519C9"/>
    <w:rsid w:val="00051D6C"/>
    <w:rsid w:val="000531DF"/>
    <w:rsid w:val="00054C57"/>
    <w:rsid w:val="00054D0B"/>
    <w:rsid w:val="0005598D"/>
    <w:rsid w:val="00055A38"/>
    <w:rsid w:val="00055DCA"/>
    <w:rsid w:val="0005633B"/>
    <w:rsid w:val="00056FF9"/>
    <w:rsid w:val="000573BC"/>
    <w:rsid w:val="00057593"/>
    <w:rsid w:val="00060578"/>
    <w:rsid w:val="00060F9F"/>
    <w:rsid w:val="00061354"/>
    <w:rsid w:val="00061E83"/>
    <w:rsid w:val="00062F63"/>
    <w:rsid w:val="00063AA4"/>
    <w:rsid w:val="00063C2B"/>
    <w:rsid w:val="00064FCB"/>
    <w:rsid w:val="00065263"/>
    <w:rsid w:val="00067A18"/>
    <w:rsid w:val="00070B86"/>
    <w:rsid w:val="00070C3E"/>
    <w:rsid w:val="0007238C"/>
    <w:rsid w:val="000732C3"/>
    <w:rsid w:val="00073318"/>
    <w:rsid w:val="00074618"/>
    <w:rsid w:val="0007560A"/>
    <w:rsid w:val="00077072"/>
    <w:rsid w:val="00077D48"/>
    <w:rsid w:val="0008015B"/>
    <w:rsid w:val="00080A4E"/>
    <w:rsid w:val="00080B45"/>
    <w:rsid w:val="000812AB"/>
    <w:rsid w:val="000828F9"/>
    <w:rsid w:val="00085246"/>
    <w:rsid w:val="000856D5"/>
    <w:rsid w:val="0008773E"/>
    <w:rsid w:val="00095142"/>
    <w:rsid w:val="0009604B"/>
    <w:rsid w:val="0009670C"/>
    <w:rsid w:val="00096CCA"/>
    <w:rsid w:val="00097ABB"/>
    <w:rsid w:val="000A0F3B"/>
    <w:rsid w:val="000A1DCC"/>
    <w:rsid w:val="000A1DDC"/>
    <w:rsid w:val="000A273A"/>
    <w:rsid w:val="000A2E0E"/>
    <w:rsid w:val="000A2EF0"/>
    <w:rsid w:val="000A3EAC"/>
    <w:rsid w:val="000A4238"/>
    <w:rsid w:val="000A6729"/>
    <w:rsid w:val="000A6C3D"/>
    <w:rsid w:val="000A6CE7"/>
    <w:rsid w:val="000A6FFB"/>
    <w:rsid w:val="000B0C13"/>
    <w:rsid w:val="000B0FFF"/>
    <w:rsid w:val="000B1564"/>
    <w:rsid w:val="000B16CD"/>
    <w:rsid w:val="000B300D"/>
    <w:rsid w:val="000B4923"/>
    <w:rsid w:val="000B5695"/>
    <w:rsid w:val="000B5DC8"/>
    <w:rsid w:val="000B62A1"/>
    <w:rsid w:val="000C031F"/>
    <w:rsid w:val="000C0973"/>
    <w:rsid w:val="000C0CF0"/>
    <w:rsid w:val="000C16B7"/>
    <w:rsid w:val="000C1936"/>
    <w:rsid w:val="000C2066"/>
    <w:rsid w:val="000C2391"/>
    <w:rsid w:val="000C249D"/>
    <w:rsid w:val="000C2CAE"/>
    <w:rsid w:val="000C3923"/>
    <w:rsid w:val="000C3CC7"/>
    <w:rsid w:val="000C3EAB"/>
    <w:rsid w:val="000C590C"/>
    <w:rsid w:val="000C669A"/>
    <w:rsid w:val="000C76BA"/>
    <w:rsid w:val="000C76F7"/>
    <w:rsid w:val="000C7DB3"/>
    <w:rsid w:val="000C7E28"/>
    <w:rsid w:val="000C7FFA"/>
    <w:rsid w:val="000D210B"/>
    <w:rsid w:val="000D507B"/>
    <w:rsid w:val="000D679D"/>
    <w:rsid w:val="000D6EC9"/>
    <w:rsid w:val="000D7906"/>
    <w:rsid w:val="000E006F"/>
    <w:rsid w:val="000E017E"/>
    <w:rsid w:val="000E04EA"/>
    <w:rsid w:val="000E1882"/>
    <w:rsid w:val="000E2460"/>
    <w:rsid w:val="000E2744"/>
    <w:rsid w:val="000E2803"/>
    <w:rsid w:val="000E3402"/>
    <w:rsid w:val="000E3A1D"/>
    <w:rsid w:val="000E414D"/>
    <w:rsid w:val="000E417E"/>
    <w:rsid w:val="000E65BD"/>
    <w:rsid w:val="000E71F0"/>
    <w:rsid w:val="000E741C"/>
    <w:rsid w:val="000E788E"/>
    <w:rsid w:val="000F0A24"/>
    <w:rsid w:val="000F12CF"/>
    <w:rsid w:val="000F1348"/>
    <w:rsid w:val="000F2FFF"/>
    <w:rsid w:val="000F3D31"/>
    <w:rsid w:val="000F4015"/>
    <w:rsid w:val="000F436F"/>
    <w:rsid w:val="000F4B10"/>
    <w:rsid w:val="000F718D"/>
    <w:rsid w:val="000F773F"/>
    <w:rsid w:val="000F78F7"/>
    <w:rsid w:val="001000FF"/>
    <w:rsid w:val="0010143E"/>
    <w:rsid w:val="00101CA8"/>
    <w:rsid w:val="00101FD4"/>
    <w:rsid w:val="001020FF"/>
    <w:rsid w:val="001039DB"/>
    <w:rsid w:val="001062F5"/>
    <w:rsid w:val="00106462"/>
    <w:rsid w:val="00106C65"/>
    <w:rsid w:val="001071D2"/>
    <w:rsid w:val="00107C17"/>
    <w:rsid w:val="00110C95"/>
    <w:rsid w:val="00110CF3"/>
    <w:rsid w:val="00112C65"/>
    <w:rsid w:val="001134E4"/>
    <w:rsid w:val="00114735"/>
    <w:rsid w:val="00114DD2"/>
    <w:rsid w:val="00117086"/>
    <w:rsid w:val="001177EC"/>
    <w:rsid w:val="001201B3"/>
    <w:rsid w:val="00120633"/>
    <w:rsid w:val="00120EBA"/>
    <w:rsid w:val="001216CB"/>
    <w:rsid w:val="001218CE"/>
    <w:rsid w:val="001226AB"/>
    <w:rsid w:val="00123F9A"/>
    <w:rsid w:val="001250F1"/>
    <w:rsid w:val="001255BD"/>
    <w:rsid w:val="001258BE"/>
    <w:rsid w:val="001263DF"/>
    <w:rsid w:val="00126705"/>
    <w:rsid w:val="00127036"/>
    <w:rsid w:val="00131F16"/>
    <w:rsid w:val="0013221F"/>
    <w:rsid w:val="00132BA8"/>
    <w:rsid w:val="001331F0"/>
    <w:rsid w:val="0013338B"/>
    <w:rsid w:val="00133411"/>
    <w:rsid w:val="00135149"/>
    <w:rsid w:val="00136795"/>
    <w:rsid w:val="00136B05"/>
    <w:rsid w:val="001407D4"/>
    <w:rsid w:val="001410DC"/>
    <w:rsid w:val="00141752"/>
    <w:rsid w:val="00141B01"/>
    <w:rsid w:val="00141C52"/>
    <w:rsid w:val="00141DA6"/>
    <w:rsid w:val="001426B9"/>
    <w:rsid w:val="001453AE"/>
    <w:rsid w:val="001460BD"/>
    <w:rsid w:val="00146BDE"/>
    <w:rsid w:val="00146F35"/>
    <w:rsid w:val="0014764F"/>
    <w:rsid w:val="0014797C"/>
    <w:rsid w:val="00147F7D"/>
    <w:rsid w:val="00150E0A"/>
    <w:rsid w:val="00152664"/>
    <w:rsid w:val="0015427E"/>
    <w:rsid w:val="00154A05"/>
    <w:rsid w:val="00154C0D"/>
    <w:rsid w:val="001551E3"/>
    <w:rsid w:val="00160F93"/>
    <w:rsid w:val="0016173E"/>
    <w:rsid w:val="00161F4D"/>
    <w:rsid w:val="001647AA"/>
    <w:rsid w:val="00164878"/>
    <w:rsid w:val="001654E7"/>
    <w:rsid w:val="00165951"/>
    <w:rsid w:val="001661BC"/>
    <w:rsid w:val="001703DA"/>
    <w:rsid w:val="00170B0B"/>
    <w:rsid w:val="00170F1A"/>
    <w:rsid w:val="001713A6"/>
    <w:rsid w:val="0017172B"/>
    <w:rsid w:val="00172EF0"/>
    <w:rsid w:val="00174353"/>
    <w:rsid w:val="0017583D"/>
    <w:rsid w:val="001759B3"/>
    <w:rsid w:val="00175F34"/>
    <w:rsid w:val="001763F2"/>
    <w:rsid w:val="00176B70"/>
    <w:rsid w:val="00177DE0"/>
    <w:rsid w:val="00180496"/>
    <w:rsid w:val="00181531"/>
    <w:rsid w:val="00181D90"/>
    <w:rsid w:val="00183776"/>
    <w:rsid w:val="00185E18"/>
    <w:rsid w:val="00186CD2"/>
    <w:rsid w:val="001871F5"/>
    <w:rsid w:val="00190D89"/>
    <w:rsid w:val="00191149"/>
    <w:rsid w:val="00191D97"/>
    <w:rsid w:val="00192742"/>
    <w:rsid w:val="00192AB6"/>
    <w:rsid w:val="00192DFA"/>
    <w:rsid w:val="001934D8"/>
    <w:rsid w:val="00193744"/>
    <w:rsid w:val="00195573"/>
    <w:rsid w:val="001956A5"/>
    <w:rsid w:val="001958DF"/>
    <w:rsid w:val="00196652"/>
    <w:rsid w:val="00197300"/>
    <w:rsid w:val="001979AA"/>
    <w:rsid w:val="00197E57"/>
    <w:rsid w:val="001A05EB"/>
    <w:rsid w:val="001A0CC4"/>
    <w:rsid w:val="001A1019"/>
    <w:rsid w:val="001A13C6"/>
    <w:rsid w:val="001A29D5"/>
    <w:rsid w:val="001A3549"/>
    <w:rsid w:val="001A3DF2"/>
    <w:rsid w:val="001A4AC8"/>
    <w:rsid w:val="001A4AFF"/>
    <w:rsid w:val="001A5CB1"/>
    <w:rsid w:val="001A7440"/>
    <w:rsid w:val="001A78D8"/>
    <w:rsid w:val="001B1576"/>
    <w:rsid w:val="001B19E2"/>
    <w:rsid w:val="001B19E8"/>
    <w:rsid w:val="001B3897"/>
    <w:rsid w:val="001B40ED"/>
    <w:rsid w:val="001B43CD"/>
    <w:rsid w:val="001B451B"/>
    <w:rsid w:val="001B47F1"/>
    <w:rsid w:val="001B4DF1"/>
    <w:rsid w:val="001B54A3"/>
    <w:rsid w:val="001B59DF"/>
    <w:rsid w:val="001B5C4C"/>
    <w:rsid w:val="001C012D"/>
    <w:rsid w:val="001C0F1A"/>
    <w:rsid w:val="001C196F"/>
    <w:rsid w:val="001C19FC"/>
    <w:rsid w:val="001C3B9E"/>
    <w:rsid w:val="001C4359"/>
    <w:rsid w:val="001C4381"/>
    <w:rsid w:val="001C44F6"/>
    <w:rsid w:val="001C7708"/>
    <w:rsid w:val="001D0B3F"/>
    <w:rsid w:val="001D1A8C"/>
    <w:rsid w:val="001D22EE"/>
    <w:rsid w:val="001D24C8"/>
    <w:rsid w:val="001D38A8"/>
    <w:rsid w:val="001D5AE1"/>
    <w:rsid w:val="001E019C"/>
    <w:rsid w:val="001E1A08"/>
    <w:rsid w:val="001E1FB4"/>
    <w:rsid w:val="001E2792"/>
    <w:rsid w:val="001E3826"/>
    <w:rsid w:val="001E459A"/>
    <w:rsid w:val="001E6A57"/>
    <w:rsid w:val="001E7B29"/>
    <w:rsid w:val="001E7DC2"/>
    <w:rsid w:val="001F1C17"/>
    <w:rsid w:val="001F20B6"/>
    <w:rsid w:val="001F241E"/>
    <w:rsid w:val="001F2573"/>
    <w:rsid w:val="001F2B29"/>
    <w:rsid w:val="001F37EE"/>
    <w:rsid w:val="001F44BC"/>
    <w:rsid w:val="001F5060"/>
    <w:rsid w:val="001F6099"/>
    <w:rsid w:val="001F60C4"/>
    <w:rsid w:val="001F6B04"/>
    <w:rsid w:val="001F6B95"/>
    <w:rsid w:val="001F6D71"/>
    <w:rsid w:val="00200B6E"/>
    <w:rsid w:val="00202519"/>
    <w:rsid w:val="00202F4E"/>
    <w:rsid w:val="00203896"/>
    <w:rsid w:val="002041E7"/>
    <w:rsid w:val="00204BEB"/>
    <w:rsid w:val="00205BB0"/>
    <w:rsid w:val="002063FB"/>
    <w:rsid w:val="0021039C"/>
    <w:rsid w:val="0021073C"/>
    <w:rsid w:val="00211A24"/>
    <w:rsid w:val="0021248F"/>
    <w:rsid w:val="00212F09"/>
    <w:rsid w:val="002137BD"/>
    <w:rsid w:val="00213E81"/>
    <w:rsid w:val="00214182"/>
    <w:rsid w:val="00214D6C"/>
    <w:rsid w:val="002203F1"/>
    <w:rsid w:val="00220BCA"/>
    <w:rsid w:val="00221653"/>
    <w:rsid w:val="00222FE8"/>
    <w:rsid w:val="0022411C"/>
    <w:rsid w:val="002241B6"/>
    <w:rsid w:val="00225A01"/>
    <w:rsid w:val="00225CDB"/>
    <w:rsid w:val="002265F6"/>
    <w:rsid w:val="002304A1"/>
    <w:rsid w:val="00230A85"/>
    <w:rsid w:val="00231634"/>
    <w:rsid w:val="00233BA1"/>
    <w:rsid w:val="00233CE6"/>
    <w:rsid w:val="00234296"/>
    <w:rsid w:val="00235737"/>
    <w:rsid w:val="002358E5"/>
    <w:rsid w:val="002361BA"/>
    <w:rsid w:val="00236257"/>
    <w:rsid w:val="0024081B"/>
    <w:rsid w:val="002436BE"/>
    <w:rsid w:val="00243A8B"/>
    <w:rsid w:val="00244393"/>
    <w:rsid w:val="002463AA"/>
    <w:rsid w:val="002468F8"/>
    <w:rsid w:val="0025356F"/>
    <w:rsid w:val="0025399A"/>
    <w:rsid w:val="00254E94"/>
    <w:rsid w:val="002557B0"/>
    <w:rsid w:val="00260575"/>
    <w:rsid w:val="0026084F"/>
    <w:rsid w:val="0026140A"/>
    <w:rsid w:val="002614B3"/>
    <w:rsid w:val="00261EE0"/>
    <w:rsid w:val="00262E99"/>
    <w:rsid w:val="002632FF"/>
    <w:rsid w:val="00263599"/>
    <w:rsid w:val="00263E04"/>
    <w:rsid w:val="00265184"/>
    <w:rsid w:val="00265A34"/>
    <w:rsid w:val="00266102"/>
    <w:rsid w:val="00266507"/>
    <w:rsid w:val="00266BD8"/>
    <w:rsid w:val="00267AE4"/>
    <w:rsid w:val="0027040B"/>
    <w:rsid w:val="00272CDD"/>
    <w:rsid w:val="002735BD"/>
    <w:rsid w:val="00274522"/>
    <w:rsid w:val="00274A1E"/>
    <w:rsid w:val="002768A2"/>
    <w:rsid w:val="002808F7"/>
    <w:rsid w:val="00281467"/>
    <w:rsid w:val="00281685"/>
    <w:rsid w:val="00281BBE"/>
    <w:rsid w:val="002832AD"/>
    <w:rsid w:val="002834E0"/>
    <w:rsid w:val="00284DD0"/>
    <w:rsid w:val="00285EF6"/>
    <w:rsid w:val="002867C1"/>
    <w:rsid w:val="00286D79"/>
    <w:rsid w:val="00287D38"/>
    <w:rsid w:val="002900C1"/>
    <w:rsid w:val="0029048D"/>
    <w:rsid w:val="002906B4"/>
    <w:rsid w:val="00292112"/>
    <w:rsid w:val="002927B3"/>
    <w:rsid w:val="00292A23"/>
    <w:rsid w:val="002932BD"/>
    <w:rsid w:val="00293918"/>
    <w:rsid w:val="002939AE"/>
    <w:rsid w:val="002941C7"/>
    <w:rsid w:val="00295246"/>
    <w:rsid w:val="002956B2"/>
    <w:rsid w:val="00296215"/>
    <w:rsid w:val="00296313"/>
    <w:rsid w:val="002A00CC"/>
    <w:rsid w:val="002A032D"/>
    <w:rsid w:val="002A07F9"/>
    <w:rsid w:val="002A11A5"/>
    <w:rsid w:val="002A1BBF"/>
    <w:rsid w:val="002A1D25"/>
    <w:rsid w:val="002A330A"/>
    <w:rsid w:val="002A4D27"/>
    <w:rsid w:val="002A5EEB"/>
    <w:rsid w:val="002A629E"/>
    <w:rsid w:val="002A6377"/>
    <w:rsid w:val="002B0AFF"/>
    <w:rsid w:val="002B1EEC"/>
    <w:rsid w:val="002B2092"/>
    <w:rsid w:val="002B3277"/>
    <w:rsid w:val="002B379E"/>
    <w:rsid w:val="002B4ECF"/>
    <w:rsid w:val="002B5110"/>
    <w:rsid w:val="002B55DB"/>
    <w:rsid w:val="002B572D"/>
    <w:rsid w:val="002B5D25"/>
    <w:rsid w:val="002B5E0D"/>
    <w:rsid w:val="002C0B5C"/>
    <w:rsid w:val="002C2531"/>
    <w:rsid w:val="002C2BCE"/>
    <w:rsid w:val="002C3B5C"/>
    <w:rsid w:val="002C41A4"/>
    <w:rsid w:val="002C5B78"/>
    <w:rsid w:val="002C6B38"/>
    <w:rsid w:val="002D0305"/>
    <w:rsid w:val="002D12CA"/>
    <w:rsid w:val="002D1F47"/>
    <w:rsid w:val="002D3429"/>
    <w:rsid w:val="002D4977"/>
    <w:rsid w:val="002D556A"/>
    <w:rsid w:val="002D62A2"/>
    <w:rsid w:val="002D63F8"/>
    <w:rsid w:val="002D674B"/>
    <w:rsid w:val="002D7A5E"/>
    <w:rsid w:val="002D7B1C"/>
    <w:rsid w:val="002E0223"/>
    <w:rsid w:val="002E02C1"/>
    <w:rsid w:val="002E02FB"/>
    <w:rsid w:val="002E03EC"/>
    <w:rsid w:val="002E0F6D"/>
    <w:rsid w:val="002E0FE5"/>
    <w:rsid w:val="002E1BC4"/>
    <w:rsid w:val="002E299A"/>
    <w:rsid w:val="002E4103"/>
    <w:rsid w:val="002E4643"/>
    <w:rsid w:val="002E5418"/>
    <w:rsid w:val="002E61BE"/>
    <w:rsid w:val="002E620F"/>
    <w:rsid w:val="002E678E"/>
    <w:rsid w:val="002E6B17"/>
    <w:rsid w:val="002E72A1"/>
    <w:rsid w:val="002E75C0"/>
    <w:rsid w:val="002E78FA"/>
    <w:rsid w:val="002F07E0"/>
    <w:rsid w:val="002F1488"/>
    <w:rsid w:val="002F1EAC"/>
    <w:rsid w:val="002F203F"/>
    <w:rsid w:val="002F270F"/>
    <w:rsid w:val="002F3093"/>
    <w:rsid w:val="002F4EA0"/>
    <w:rsid w:val="002F4F24"/>
    <w:rsid w:val="002F528D"/>
    <w:rsid w:val="002F7605"/>
    <w:rsid w:val="002F7B59"/>
    <w:rsid w:val="00300CDE"/>
    <w:rsid w:val="00301148"/>
    <w:rsid w:val="00301840"/>
    <w:rsid w:val="00301BA7"/>
    <w:rsid w:val="003036C8"/>
    <w:rsid w:val="00303A55"/>
    <w:rsid w:val="0030444B"/>
    <w:rsid w:val="00307D56"/>
    <w:rsid w:val="00307E1E"/>
    <w:rsid w:val="0031036C"/>
    <w:rsid w:val="00310377"/>
    <w:rsid w:val="0031039F"/>
    <w:rsid w:val="0031098E"/>
    <w:rsid w:val="00310EC3"/>
    <w:rsid w:val="0031116F"/>
    <w:rsid w:val="003135FD"/>
    <w:rsid w:val="003138A7"/>
    <w:rsid w:val="00314A04"/>
    <w:rsid w:val="00314E74"/>
    <w:rsid w:val="0031656C"/>
    <w:rsid w:val="003175AB"/>
    <w:rsid w:val="00320B21"/>
    <w:rsid w:val="00320FC6"/>
    <w:rsid w:val="00321594"/>
    <w:rsid w:val="00321FA2"/>
    <w:rsid w:val="00325073"/>
    <w:rsid w:val="0032574C"/>
    <w:rsid w:val="00325B0B"/>
    <w:rsid w:val="00325F74"/>
    <w:rsid w:val="00326304"/>
    <w:rsid w:val="00326385"/>
    <w:rsid w:val="003269B4"/>
    <w:rsid w:val="00326BF9"/>
    <w:rsid w:val="003273ED"/>
    <w:rsid w:val="003302AD"/>
    <w:rsid w:val="00331B25"/>
    <w:rsid w:val="003336E9"/>
    <w:rsid w:val="00333ED3"/>
    <w:rsid w:val="00334015"/>
    <w:rsid w:val="003345A1"/>
    <w:rsid w:val="003346AA"/>
    <w:rsid w:val="00335283"/>
    <w:rsid w:val="00335898"/>
    <w:rsid w:val="00335EDE"/>
    <w:rsid w:val="00336EF7"/>
    <w:rsid w:val="00337039"/>
    <w:rsid w:val="00337D0B"/>
    <w:rsid w:val="00337F50"/>
    <w:rsid w:val="00340563"/>
    <w:rsid w:val="00341585"/>
    <w:rsid w:val="0034457B"/>
    <w:rsid w:val="003458A3"/>
    <w:rsid w:val="00350101"/>
    <w:rsid w:val="00350333"/>
    <w:rsid w:val="00350488"/>
    <w:rsid w:val="00350793"/>
    <w:rsid w:val="00350C84"/>
    <w:rsid w:val="00350EE9"/>
    <w:rsid w:val="00350F62"/>
    <w:rsid w:val="00351841"/>
    <w:rsid w:val="003520F5"/>
    <w:rsid w:val="003527E9"/>
    <w:rsid w:val="003528F1"/>
    <w:rsid w:val="003540DF"/>
    <w:rsid w:val="00354E06"/>
    <w:rsid w:val="00355EAB"/>
    <w:rsid w:val="003561D4"/>
    <w:rsid w:val="003566A0"/>
    <w:rsid w:val="00356EEC"/>
    <w:rsid w:val="00357384"/>
    <w:rsid w:val="00357E31"/>
    <w:rsid w:val="003601EE"/>
    <w:rsid w:val="00360BE5"/>
    <w:rsid w:val="00360FC1"/>
    <w:rsid w:val="0036141B"/>
    <w:rsid w:val="003617B8"/>
    <w:rsid w:val="00361B1D"/>
    <w:rsid w:val="00363B13"/>
    <w:rsid w:val="003641EC"/>
    <w:rsid w:val="003648C8"/>
    <w:rsid w:val="00365498"/>
    <w:rsid w:val="00365895"/>
    <w:rsid w:val="00365E16"/>
    <w:rsid w:val="00365EC6"/>
    <w:rsid w:val="00370457"/>
    <w:rsid w:val="003712F9"/>
    <w:rsid w:val="0037150B"/>
    <w:rsid w:val="00372809"/>
    <w:rsid w:val="0037476E"/>
    <w:rsid w:val="00375422"/>
    <w:rsid w:val="00375D03"/>
    <w:rsid w:val="00375EEA"/>
    <w:rsid w:val="00376E63"/>
    <w:rsid w:val="003770C7"/>
    <w:rsid w:val="00377427"/>
    <w:rsid w:val="00377847"/>
    <w:rsid w:val="00381D1C"/>
    <w:rsid w:val="0038234D"/>
    <w:rsid w:val="003840FA"/>
    <w:rsid w:val="00384625"/>
    <w:rsid w:val="00384B64"/>
    <w:rsid w:val="00384BB1"/>
    <w:rsid w:val="00385851"/>
    <w:rsid w:val="0038606B"/>
    <w:rsid w:val="003873E1"/>
    <w:rsid w:val="0039129F"/>
    <w:rsid w:val="003916A5"/>
    <w:rsid w:val="0039236A"/>
    <w:rsid w:val="00392B0E"/>
    <w:rsid w:val="00393A63"/>
    <w:rsid w:val="00394A52"/>
    <w:rsid w:val="00394D97"/>
    <w:rsid w:val="003950F2"/>
    <w:rsid w:val="003957CA"/>
    <w:rsid w:val="00395A1A"/>
    <w:rsid w:val="00395D03"/>
    <w:rsid w:val="00396415"/>
    <w:rsid w:val="00396DB0"/>
    <w:rsid w:val="00396E35"/>
    <w:rsid w:val="00397393"/>
    <w:rsid w:val="003A0B04"/>
    <w:rsid w:val="003A1056"/>
    <w:rsid w:val="003A1792"/>
    <w:rsid w:val="003A2182"/>
    <w:rsid w:val="003A2E89"/>
    <w:rsid w:val="003A4741"/>
    <w:rsid w:val="003A486C"/>
    <w:rsid w:val="003A4E8F"/>
    <w:rsid w:val="003A4F51"/>
    <w:rsid w:val="003A5A2E"/>
    <w:rsid w:val="003A6002"/>
    <w:rsid w:val="003A7972"/>
    <w:rsid w:val="003A7D9E"/>
    <w:rsid w:val="003B06A2"/>
    <w:rsid w:val="003B09AD"/>
    <w:rsid w:val="003B115C"/>
    <w:rsid w:val="003B1921"/>
    <w:rsid w:val="003B1DF8"/>
    <w:rsid w:val="003B1E72"/>
    <w:rsid w:val="003B31F4"/>
    <w:rsid w:val="003B3B1E"/>
    <w:rsid w:val="003B4870"/>
    <w:rsid w:val="003B4B06"/>
    <w:rsid w:val="003B5533"/>
    <w:rsid w:val="003B58B4"/>
    <w:rsid w:val="003B67E1"/>
    <w:rsid w:val="003B7A84"/>
    <w:rsid w:val="003C1413"/>
    <w:rsid w:val="003C1811"/>
    <w:rsid w:val="003C3E9D"/>
    <w:rsid w:val="003C4963"/>
    <w:rsid w:val="003C56AC"/>
    <w:rsid w:val="003C6732"/>
    <w:rsid w:val="003C7257"/>
    <w:rsid w:val="003D2947"/>
    <w:rsid w:val="003D3AC8"/>
    <w:rsid w:val="003D3B5F"/>
    <w:rsid w:val="003D4A80"/>
    <w:rsid w:val="003D4D3C"/>
    <w:rsid w:val="003D59D0"/>
    <w:rsid w:val="003D60F7"/>
    <w:rsid w:val="003D7316"/>
    <w:rsid w:val="003D7DC0"/>
    <w:rsid w:val="003D7ED2"/>
    <w:rsid w:val="003E100C"/>
    <w:rsid w:val="003E130E"/>
    <w:rsid w:val="003E172A"/>
    <w:rsid w:val="003E1DE4"/>
    <w:rsid w:val="003E3A30"/>
    <w:rsid w:val="003E3CEC"/>
    <w:rsid w:val="003E44A3"/>
    <w:rsid w:val="003E57E1"/>
    <w:rsid w:val="003E5C5B"/>
    <w:rsid w:val="003E6E90"/>
    <w:rsid w:val="003E7174"/>
    <w:rsid w:val="003E7D26"/>
    <w:rsid w:val="003F1051"/>
    <w:rsid w:val="003F1D34"/>
    <w:rsid w:val="003F1D50"/>
    <w:rsid w:val="003F2405"/>
    <w:rsid w:val="003F3172"/>
    <w:rsid w:val="003F5409"/>
    <w:rsid w:val="003F54C1"/>
    <w:rsid w:val="003F623E"/>
    <w:rsid w:val="003F63A2"/>
    <w:rsid w:val="003F6A67"/>
    <w:rsid w:val="003F7508"/>
    <w:rsid w:val="004009F2"/>
    <w:rsid w:val="004013D9"/>
    <w:rsid w:val="0040329F"/>
    <w:rsid w:val="00403C31"/>
    <w:rsid w:val="00404437"/>
    <w:rsid w:val="00404F11"/>
    <w:rsid w:val="00405987"/>
    <w:rsid w:val="004059F4"/>
    <w:rsid w:val="00406A0D"/>
    <w:rsid w:val="00407B21"/>
    <w:rsid w:val="0041138D"/>
    <w:rsid w:val="004116AE"/>
    <w:rsid w:val="00411B97"/>
    <w:rsid w:val="00412A29"/>
    <w:rsid w:val="00413A37"/>
    <w:rsid w:val="00414DAF"/>
    <w:rsid w:val="004156CD"/>
    <w:rsid w:val="00416634"/>
    <w:rsid w:val="00416F79"/>
    <w:rsid w:val="00417193"/>
    <w:rsid w:val="004171F6"/>
    <w:rsid w:val="00417B34"/>
    <w:rsid w:val="00417F61"/>
    <w:rsid w:val="00417FD8"/>
    <w:rsid w:val="00420219"/>
    <w:rsid w:val="00421933"/>
    <w:rsid w:val="00422B6F"/>
    <w:rsid w:val="004238C0"/>
    <w:rsid w:val="00424D53"/>
    <w:rsid w:val="004253BF"/>
    <w:rsid w:val="004266B1"/>
    <w:rsid w:val="00426863"/>
    <w:rsid w:val="0042729B"/>
    <w:rsid w:val="00427B11"/>
    <w:rsid w:val="00427B62"/>
    <w:rsid w:val="00432DAD"/>
    <w:rsid w:val="00433058"/>
    <w:rsid w:val="00433727"/>
    <w:rsid w:val="0043392A"/>
    <w:rsid w:val="0043406C"/>
    <w:rsid w:val="00436275"/>
    <w:rsid w:val="0043654A"/>
    <w:rsid w:val="00436695"/>
    <w:rsid w:val="00440BF5"/>
    <w:rsid w:val="004415E2"/>
    <w:rsid w:val="004419EE"/>
    <w:rsid w:val="00441BD1"/>
    <w:rsid w:val="004437A0"/>
    <w:rsid w:val="00443A12"/>
    <w:rsid w:val="00444B20"/>
    <w:rsid w:val="004451BE"/>
    <w:rsid w:val="004463CF"/>
    <w:rsid w:val="00446683"/>
    <w:rsid w:val="00446EC0"/>
    <w:rsid w:val="00450882"/>
    <w:rsid w:val="00450EEF"/>
    <w:rsid w:val="0045473B"/>
    <w:rsid w:val="00454ECB"/>
    <w:rsid w:val="004552A8"/>
    <w:rsid w:val="00455B8F"/>
    <w:rsid w:val="004566B5"/>
    <w:rsid w:val="00456788"/>
    <w:rsid w:val="00457220"/>
    <w:rsid w:val="0045778B"/>
    <w:rsid w:val="00457FE0"/>
    <w:rsid w:val="00460B49"/>
    <w:rsid w:val="00461500"/>
    <w:rsid w:val="0046230B"/>
    <w:rsid w:val="004623F6"/>
    <w:rsid w:val="004629F8"/>
    <w:rsid w:val="004631A1"/>
    <w:rsid w:val="0046363C"/>
    <w:rsid w:val="00463684"/>
    <w:rsid w:val="00463BCB"/>
    <w:rsid w:val="004649EB"/>
    <w:rsid w:val="00465EC1"/>
    <w:rsid w:val="004672E4"/>
    <w:rsid w:val="00470987"/>
    <w:rsid w:val="004709B2"/>
    <w:rsid w:val="0047120B"/>
    <w:rsid w:val="00472555"/>
    <w:rsid w:val="00473D65"/>
    <w:rsid w:val="004742AF"/>
    <w:rsid w:val="004747FE"/>
    <w:rsid w:val="00474EBA"/>
    <w:rsid w:val="0048029A"/>
    <w:rsid w:val="004806DF"/>
    <w:rsid w:val="004810E2"/>
    <w:rsid w:val="004815DF"/>
    <w:rsid w:val="0048162E"/>
    <w:rsid w:val="00481F5B"/>
    <w:rsid w:val="00481FAD"/>
    <w:rsid w:val="0048214A"/>
    <w:rsid w:val="00483F11"/>
    <w:rsid w:val="004850D2"/>
    <w:rsid w:val="00487A51"/>
    <w:rsid w:val="00490391"/>
    <w:rsid w:val="004909A2"/>
    <w:rsid w:val="0049161A"/>
    <w:rsid w:val="00491E5D"/>
    <w:rsid w:val="004926B8"/>
    <w:rsid w:val="004926BC"/>
    <w:rsid w:val="0049355E"/>
    <w:rsid w:val="004947E5"/>
    <w:rsid w:val="0049528B"/>
    <w:rsid w:val="00496A64"/>
    <w:rsid w:val="00496B35"/>
    <w:rsid w:val="00497EF1"/>
    <w:rsid w:val="004A11E5"/>
    <w:rsid w:val="004A17BC"/>
    <w:rsid w:val="004A2374"/>
    <w:rsid w:val="004A27F0"/>
    <w:rsid w:val="004A2AE4"/>
    <w:rsid w:val="004A2E4D"/>
    <w:rsid w:val="004A31E4"/>
    <w:rsid w:val="004A339C"/>
    <w:rsid w:val="004A44E6"/>
    <w:rsid w:val="004A665B"/>
    <w:rsid w:val="004A78FB"/>
    <w:rsid w:val="004B0174"/>
    <w:rsid w:val="004B08EC"/>
    <w:rsid w:val="004B2C44"/>
    <w:rsid w:val="004B2D48"/>
    <w:rsid w:val="004B44F3"/>
    <w:rsid w:val="004B5AF2"/>
    <w:rsid w:val="004B5D4E"/>
    <w:rsid w:val="004B5F04"/>
    <w:rsid w:val="004B6DC5"/>
    <w:rsid w:val="004B7D04"/>
    <w:rsid w:val="004C0818"/>
    <w:rsid w:val="004C0A8C"/>
    <w:rsid w:val="004C141E"/>
    <w:rsid w:val="004C26D4"/>
    <w:rsid w:val="004C305D"/>
    <w:rsid w:val="004C3617"/>
    <w:rsid w:val="004C4172"/>
    <w:rsid w:val="004C439D"/>
    <w:rsid w:val="004C5045"/>
    <w:rsid w:val="004C51E0"/>
    <w:rsid w:val="004C5CD2"/>
    <w:rsid w:val="004C710B"/>
    <w:rsid w:val="004C747C"/>
    <w:rsid w:val="004D0559"/>
    <w:rsid w:val="004D06A6"/>
    <w:rsid w:val="004D0A9F"/>
    <w:rsid w:val="004D2C43"/>
    <w:rsid w:val="004D4BB0"/>
    <w:rsid w:val="004D4DE0"/>
    <w:rsid w:val="004D603F"/>
    <w:rsid w:val="004D6BFF"/>
    <w:rsid w:val="004D7E70"/>
    <w:rsid w:val="004E07ED"/>
    <w:rsid w:val="004E0E4A"/>
    <w:rsid w:val="004E1107"/>
    <w:rsid w:val="004E1EEC"/>
    <w:rsid w:val="004E2162"/>
    <w:rsid w:val="004E21C6"/>
    <w:rsid w:val="004E3419"/>
    <w:rsid w:val="004E3D4B"/>
    <w:rsid w:val="004E50D4"/>
    <w:rsid w:val="004E55BB"/>
    <w:rsid w:val="004E56FA"/>
    <w:rsid w:val="004E6683"/>
    <w:rsid w:val="004E67A8"/>
    <w:rsid w:val="004E6E9B"/>
    <w:rsid w:val="004E7092"/>
    <w:rsid w:val="004E7A09"/>
    <w:rsid w:val="004F00C6"/>
    <w:rsid w:val="004F100F"/>
    <w:rsid w:val="004F112C"/>
    <w:rsid w:val="004F2CA8"/>
    <w:rsid w:val="004F3E73"/>
    <w:rsid w:val="004F50AD"/>
    <w:rsid w:val="004F6776"/>
    <w:rsid w:val="004F7AF4"/>
    <w:rsid w:val="0050004B"/>
    <w:rsid w:val="005000B0"/>
    <w:rsid w:val="00500D55"/>
    <w:rsid w:val="00501455"/>
    <w:rsid w:val="0050169D"/>
    <w:rsid w:val="00501ACE"/>
    <w:rsid w:val="00501C63"/>
    <w:rsid w:val="00502AFB"/>
    <w:rsid w:val="00502F98"/>
    <w:rsid w:val="0050363D"/>
    <w:rsid w:val="00503C86"/>
    <w:rsid w:val="00504343"/>
    <w:rsid w:val="00504558"/>
    <w:rsid w:val="005054BF"/>
    <w:rsid w:val="00506480"/>
    <w:rsid w:val="00506690"/>
    <w:rsid w:val="00510AFA"/>
    <w:rsid w:val="00510B68"/>
    <w:rsid w:val="00510BEB"/>
    <w:rsid w:val="00513163"/>
    <w:rsid w:val="005133FD"/>
    <w:rsid w:val="00513917"/>
    <w:rsid w:val="0051398E"/>
    <w:rsid w:val="00513BF0"/>
    <w:rsid w:val="005143B2"/>
    <w:rsid w:val="00514915"/>
    <w:rsid w:val="00514979"/>
    <w:rsid w:val="00515F50"/>
    <w:rsid w:val="00516C40"/>
    <w:rsid w:val="005176BE"/>
    <w:rsid w:val="00517CE3"/>
    <w:rsid w:val="00520378"/>
    <w:rsid w:val="005205E3"/>
    <w:rsid w:val="00521135"/>
    <w:rsid w:val="005214DC"/>
    <w:rsid w:val="00521B41"/>
    <w:rsid w:val="00522255"/>
    <w:rsid w:val="00522497"/>
    <w:rsid w:val="005229FF"/>
    <w:rsid w:val="00523F8D"/>
    <w:rsid w:val="005256E3"/>
    <w:rsid w:val="00525A15"/>
    <w:rsid w:val="0052763D"/>
    <w:rsid w:val="0052771C"/>
    <w:rsid w:val="005311EA"/>
    <w:rsid w:val="00531C41"/>
    <w:rsid w:val="00532BF1"/>
    <w:rsid w:val="0053318E"/>
    <w:rsid w:val="005333B4"/>
    <w:rsid w:val="005339C5"/>
    <w:rsid w:val="00535CEB"/>
    <w:rsid w:val="00536C1E"/>
    <w:rsid w:val="0053761B"/>
    <w:rsid w:val="0054016C"/>
    <w:rsid w:val="0054064F"/>
    <w:rsid w:val="005421D5"/>
    <w:rsid w:val="0054275A"/>
    <w:rsid w:val="00544382"/>
    <w:rsid w:val="00544EC4"/>
    <w:rsid w:val="00546F08"/>
    <w:rsid w:val="00546F97"/>
    <w:rsid w:val="005510A0"/>
    <w:rsid w:val="0055114F"/>
    <w:rsid w:val="00551A7E"/>
    <w:rsid w:val="0055380D"/>
    <w:rsid w:val="005550C0"/>
    <w:rsid w:val="005554DC"/>
    <w:rsid w:val="00555F06"/>
    <w:rsid w:val="005565D0"/>
    <w:rsid w:val="00557656"/>
    <w:rsid w:val="005605BA"/>
    <w:rsid w:val="00561A02"/>
    <w:rsid w:val="00561EB5"/>
    <w:rsid w:val="00562218"/>
    <w:rsid w:val="00562321"/>
    <w:rsid w:val="00562FBA"/>
    <w:rsid w:val="00563547"/>
    <w:rsid w:val="00564008"/>
    <w:rsid w:val="00564656"/>
    <w:rsid w:val="00564DB6"/>
    <w:rsid w:val="00564DCC"/>
    <w:rsid w:val="005652F1"/>
    <w:rsid w:val="00565C63"/>
    <w:rsid w:val="00565C9C"/>
    <w:rsid w:val="005671BB"/>
    <w:rsid w:val="00567E87"/>
    <w:rsid w:val="00570222"/>
    <w:rsid w:val="0057134F"/>
    <w:rsid w:val="00571D07"/>
    <w:rsid w:val="00572495"/>
    <w:rsid w:val="005727B1"/>
    <w:rsid w:val="00574956"/>
    <w:rsid w:val="00576BC1"/>
    <w:rsid w:val="0057734E"/>
    <w:rsid w:val="00577A35"/>
    <w:rsid w:val="00580174"/>
    <w:rsid w:val="005801AD"/>
    <w:rsid w:val="005807D2"/>
    <w:rsid w:val="005815DA"/>
    <w:rsid w:val="00581FD3"/>
    <w:rsid w:val="005834F4"/>
    <w:rsid w:val="00584A60"/>
    <w:rsid w:val="00585EA3"/>
    <w:rsid w:val="005873C5"/>
    <w:rsid w:val="00587594"/>
    <w:rsid w:val="00587BB9"/>
    <w:rsid w:val="00587CDA"/>
    <w:rsid w:val="00587CEC"/>
    <w:rsid w:val="005904C7"/>
    <w:rsid w:val="00591BAF"/>
    <w:rsid w:val="00594AD8"/>
    <w:rsid w:val="00594D5A"/>
    <w:rsid w:val="00597DF9"/>
    <w:rsid w:val="00597E37"/>
    <w:rsid w:val="005A20A3"/>
    <w:rsid w:val="005A2855"/>
    <w:rsid w:val="005A36A5"/>
    <w:rsid w:val="005A3C5F"/>
    <w:rsid w:val="005A50DE"/>
    <w:rsid w:val="005A6340"/>
    <w:rsid w:val="005A7236"/>
    <w:rsid w:val="005A76A5"/>
    <w:rsid w:val="005A79FA"/>
    <w:rsid w:val="005A7B75"/>
    <w:rsid w:val="005A7D41"/>
    <w:rsid w:val="005A7DA4"/>
    <w:rsid w:val="005B0730"/>
    <w:rsid w:val="005B12CC"/>
    <w:rsid w:val="005B4056"/>
    <w:rsid w:val="005B588D"/>
    <w:rsid w:val="005B5F82"/>
    <w:rsid w:val="005B67A5"/>
    <w:rsid w:val="005C03B1"/>
    <w:rsid w:val="005C2E02"/>
    <w:rsid w:val="005C2E2D"/>
    <w:rsid w:val="005C2E8E"/>
    <w:rsid w:val="005C3E40"/>
    <w:rsid w:val="005C48FA"/>
    <w:rsid w:val="005C4924"/>
    <w:rsid w:val="005C5DB8"/>
    <w:rsid w:val="005C632C"/>
    <w:rsid w:val="005C7B28"/>
    <w:rsid w:val="005D0ACD"/>
    <w:rsid w:val="005D145E"/>
    <w:rsid w:val="005D3230"/>
    <w:rsid w:val="005D49CB"/>
    <w:rsid w:val="005D54AA"/>
    <w:rsid w:val="005D57C2"/>
    <w:rsid w:val="005D5D7E"/>
    <w:rsid w:val="005D5E21"/>
    <w:rsid w:val="005D62E0"/>
    <w:rsid w:val="005D630D"/>
    <w:rsid w:val="005D6898"/>
    <w:rsid w:val="005E0144"/>
    <w:rsid w:val="005E2D35"/>
    <w:rsid w:val="005E2D43"/>
    <w:rsid w:val="005E4056"/>
    <w:rsid w:val="005E40C3"/>
    <w:rsid w:val="005E4841"/>
    <w:rsid w:val="005E4940"/>
    <w:rsid w:val="005E4E39"/>
    <w:rsid w:val="005E51A0"/>
    <w:rsid w:val="005E5277"/>
    <w:rsid w:val="005E5E8B"/>
    <w:rsid w:val="005F0C38"/>
    <w:rsid w:val="005F14DB"/>
    <w:rsid w:val="005F31C7"/>
    <w:rsid w:val="005F3254"/>
    <w:rsid w:val="005F4ACE"/>
    <w:rsid w:val="005F5868"/>
    <w:rsid w:val="005F5B5B"/>
    <w:rsid w:val="005F6A89"/>
    <w:rsid w:val="005F6D5C"/>
    <w:rsid w:val="005F6E39"/>
    <w:rsid w:val="005F7215"/>
    <w:rsid w:val="00600B14"/>
    <w:rsid w:val="00600F64"/>
    <w:rsid w:val="0060177A"/>
    <w:rsid w:val="00601A6D"/>
    <w:rsid w:val="00602233"/>
    <w:rsid w:val="00603467"/>
    <w:rsid w:val="00603DC2"/>
    <w:rsid w:val="00605A5B"/>
    <w:rsid w:val="00605D02"/>
    <w:rsid w:val="00605E7B"/>
    <w:rsid w:val="00607166"/>
    <w:rsid w:val="0060731F"/>
    <w:rsid w:val="006075A9"/>
    <w:rsid w:val="00610B80"/>
    <w:rsid w:val="00611C2D"/>
    <w:rsid w:val="00611D04"/>
    <w:rsid w:val="00612743"/>
    <w:rsid w:val="00612C37"/>
    <w:rsid w:val="00613520"/>
    <w:rsid w:val="00613CA5"/>
    <w:rsid w:val="006161FD"/>
    <w:rsid w:val="00617677"/>
    <w:rsid w:val="00620033"/>
    <w:rsid w:val="00620F8F"/>
    <w:rsid w:val="006213E2"/>
    <w:rsid w:val="006218A0"/>
    <w:rsid w:val="00621F8E"/>
    <w:rsid w:val="00622FBB"/>
    <w:rsid w:val="00624079"/>
    <w:rsid w:val="00626EE0"/>
    <w:rsid w:val="00627DAE"/>
    <w:rsid w:val="006310C0"/>
    <w:rsid w:val="006310C6"/>
    <w:rsid w:val="00631C6D"/>
    <w:rsid w:val="00632021"/>
    <w:rsid w:val="00632D2A"/>
    <w:rsid w:val="00632E51"/>
    <w:rsid w:val="006332FC"/>
    <w:rsid w:val="0063343B"/>
    <w:rsid w:val="00634464"/>
    <w:rsid w:val="0063573B"/>
    <w:rsid w:val="006366C4"/>
    <w:rsid w:val="006369C2"/>
    <w:rsid w:val="00636AE1"/>
    <w:rsid w:val="006375D0"/>
    <w:rsid w:val="00642C6E"/>
    <w:rsid w:val="006430FA"/>
    <w:rsid w:val="00643B9B"/>
    <w:rsid w:val="00646A3B"/>
    <w:rsid w:val="0064766A"/>
    <w:rsid w:val="006478CB"/>
    <w:rsid w:val="00647FA0"/>
    <w:rsid w:val="00651E6F"/>
    <w:rsid w:val="006524B0"/>
    <w:rsid w:val="00652BC4"/>
    <w:rsid w:val="00652C16"/>
    <w:rsid w:val="006532F8"/>
    <w:rsid w:val="00653B38"/>
    <w:rsid w:val="00654487"/>
    <w:rsid w:val="00654E91"/>
    <w:rsid w:val="00655D14"/>
    <w:rsid w:val="00655E4B"/>
    <w:rsid w:val="00656660"/>
    <w:rsid w:val="00656B20"/>
    <w:rsid w:val="00656DBC"/>
    <w:rsid w:val="006576E7"/>
    <w:rsid w:val="00660A52"/>
    <w:rsid w:val="00660E7C"/>
    <w:rsid w:val="00661F19"/>
    <w:rsid w:val="00664698"/>
    <w:rsid w:val="00664D08"/>
    <w:rsid w:val="006650E3"/>
    <w:rsid w:val="00665DCF"/>
    <w:rsid w:val="00666DA4"/>
    <w:rsid w:val="006719D5"/>
    <w:rsid w:val="0067347D"/>
    <w:rsid w:val="00676216"/>
    <w:rsid w:val="0067622D"/>
    <w:rsid w:val="0067695B"/>
    <w:rsid w:val="00676A77"/>
    <w:rsid w:val="00676CC2"/>
    <w:rsid w:val="00677089"/>
    <w:rsid w:val="006773E7"/>
    <w:rsid w:val="00677867"/>
    <w:rsid w:val="00677D89"/>
    <w:rsid w:val="00680C23"/>
    <w:rsid w:val="00680DEC"/>
    <w:rsid w:val="006817D0"/>
    <w:rsid w:val="006818BC"/>
    <w:rsid w:val="00681F5E"/>
    <w:rsid w:val="0068382E"/>
    <w:rsid w:val="006856A0"/>
    <w:rsid w:val="006869F2"/>
    <w:rsid w:val="00686AF8"/>
    <w:rsid w:val="006871B3"/>
    <w:rsid w:val="006872DA"/>
    <w:rsid w:val="0068731D"/>
    <w:rsid w:val="00690BEA"/>
    <w:rsid w:val="00692591"/>
    <w:rsid w:val="006928EC"/>
    <w:rsid w:val="00693BA7"/>
    <w:rsid w:val="006942CD"/>
    <w:rsid w:val="00694482"/>
    <w:rsid w:val="006946B1"/>
    <w:rsid w:val="00694848"/>
    <w:rsid w:val="00694C6E"/>
    <w:rsid w:val="00695C53"/>
    <w:rsid w:val="006965B8"/>
    <w:rsid w:val="00696F64"/>
    <w:rsid w:val="00697389"/>
    <w:rsid w:val="006A07CB"/>
    <w:rsid w:val="006A185B"/>
    <w:rsid w:val="006A3426"/>
    <w:rsid w:val="006A5034"/>
    <w:rsid w:val="006A5889"/>
    <w:rsid w:val="006A6C9C"/>
    <w:rsid w:val="006A6CD7"/>
    <w:rsid w:val="006B016A"/>
    <w:rsid w:val="006B0C19"/>
    <w:rsid w:val="006B1A3F"/>
    <w:rsid w:val="006B26F0"/>
    <w:rsid w:val="006B3507"/>
    <w:rsid w:val="006B4C64"/>
    <w:rsid w:val="006B4F43"/>
    <w:rsid w:val="006B5B71"/>
    <w:rsid w:val="006B65D0"/>
    <w:rsid w:val="006B68A4"/>
    <w:rsid w:val="006B6C73"/>
    <w:rsid w:val="006B6DB4"/>
    <w:rsid w:val="006B7626"/>
    <w:rsid w:val="006B7932"/>
    <w:rsid w:val="006C326A"/>
    <w:rsid w:val="006C39A5"/>
    <w:rsid w:val="006C3E4D"/>
    <w:rsid w:val="006C425B"/>
    <w:rsid w:val="006C5ABB"/>
    <w:rsid w:val="006C6A83"/>
    <w:rsid w:val="006C6F9A"/>
    <w:rsid w:val="006C711F"/>
    <w:rsid w:val="006C787E"/>
    <w:rsid w:val="006D0293"/>
    <w:rsid w:val="006D06D8"/>
    <w:rsid w:val="006D1A73"/>
    <w:rsid w:val="006D2334"/>
    <w:rsid w:val="006D2700"/>
    <w:rsid w:val="006D2806"/>
    <w:rsid w:val="006D2AF5"/>
    <w:rsid w:val="006D362C"/>
    <w:rsid w:val="006D372F"/>
    <w:rsid w:val="006D398E"/>
    <w:rsid w:val="006D3B13"/>
    <w:rsid w:val="006D3EAC"/>
    <w:rsid w:val="006D45BF"/>
    <w:rsid w:val="006D4C23"/>
    <w:rsid w:val="006D5249"/>
    <w:rsid w:val="006D77AD"/>
    <w:rsid w:val="006E1864"/>
    <w:rsid w:val="006E1E7B"/>
    <w:rsid w:val="006E3B38"/>
    <w:rsid w:val="006E4F8E"/>
    <w:rsid w:val="006E6519"/>
    <w:rsid w:val="006E68A1"/>
    <w:rsid w:val="006E6CB3"/>
    <w:rsid w:val="006F003A"/>
    <w:rsid w:val="006F025C"/>
    <w:rsid w:val="006F1736"/>
    <w:rsid w:val="006F21E8"/>
    <w:rsid w:val="006F2338"/>
    <w:rsid w:val="006F2974"/>
    <w:rsid w:val="006F4836"/>
    <w:rsid w:val="006F4F32"/>
    <w:rsid w:val="006F671B"/>
    <w:rsid w:val="006F68E7"/>
    <w:rsid w:val="00700D1F"/>
    <w:rsid w:val="0070174C"/>
    <w:rsid w:val="007025A8"/>
    <w:rsid w:val="007026A9"/>
    <w:rsid w:val="00702C68"/>
    <w:rsid w:val="007043BC"/>
    <w:rsid w:val="00704C09"/>
    <w:rsid w:val="00705271"/>
    <w:rsid w:val="00707993"/>
    <w:rsid w:val="00707B2D"/>
    <w:rsid w:val="00711135"/>
    <w:rsid w:val="00712333"/>
    <w:rsid w:val="00712522"/>
    <w:rsid w:val="007126C3"/>
    <w:rsid w:val="007129B5"/>
    <w:rsid w:val="00712A4D"/>
    <w:rsid w:val="007159F5"/>
    <w:rsid w:val="00715E9A"/>
    <w:rsid w:val="007165A5"/>
    <w:rsid w:val="0071687E"/>
    <w:rsid w:val="007212E4"/>
    <w:rsid w:val="00721667"/>
    <w:rsid w:val="007227BF"/>
    <w:rsid w:val="00722A1D"/>
    <w:rsid w:val="00723D0E"/>
    <w:rsid w:val="0072441A"/>
    <w:rsid w:val="00725354"/>
    <w:rsid w:val="00726977"/>
    <w:rsid w:val="007301F9"/>
    <w:rsid w:val="0073030E"/>
    <w:rsid w:val="00732D25"/>
    <w:rsid w:val="00732FAB"/>
    <w:rsid w:val="00733A26"/>
    <w:rsid w:val="007340F6"/>
    <w:rsid w:val="007354EC"/>
    <w:rsid w:val="007356A2"/>
    <w:rsid w:val="0073604F"/>
    <w:rsid w:val="0073784A"/>
    <w:rsid w:val="007408C2"/>
    <w:rsid w:val="00741220"/>
    <w:rsid w:val="00741DE1"/>
    <w:rsid w:val="0074235C"/>
    <w:rsid w:val="007428D6"/>
    <w:rsid w:val="0074303B"/>
    <w:rsid w:val="00743298"/>
    <w:rsid w:val="00743FCB"/>
    <w:rsid w:val="00744072"/>
    <w:rsid w:val="00744116"/>
    <w:rsid w:val="007446DC"/>
    <w:rsid w:val="00745294"/>
    <w:rsid w:val="00746142"/>
    <w:rsid w:val="0074652F"/>
    <w:rsid w:val="00747DA8"/>
    <w:rsid w:val="007502E3"/>
    <w:rsid w:val="0075263F"/>
    <w:rsid w:val="00752F7B"/>
    <w:rsid w:val="007547B4"/>
    <w:rsid w:val="00755163"/>
    <w:rsid w:val="00756A72"/>
    <w:rsid w:val="007574E7"/>
    <w:rsid w:val="00757A8E"/>
    <w:rsid w:val="00760A09"/>
    <w:rsid w:val="00761CF7"/>
    <w:rsid w:val="00762784"/>
    <w:rsid w:val="007632E7"/>
    <w:rsid w:val="0076496C"/>
    <w:rsid w:val="00765CE5"/>
    <w:rsid w:val="007667E0"/>
    <w:rsid w:val="00767E07"/>
    <w:rsid w:val="00767F80"/>
    <w:rsid w:val="00770424"/>
    <w:rsid w:val="00770807"/>
    <w:rsid w:val="00771C12"/>
    <w:rsid w:val="0077225F"/>
    <w:rsid w:val="0077264B"/>
    <w:rsid w:val="00772CCB"/>
    <w:rsid w:val="00773AA2"/>
    <w:rsid w:val="00775805"/>
    <w:rsid w:val="00775F8A"/>
    <w:rsid w:val="00777366"/>
    <w:rsid w:val="00777BD8"/>
    <w:rsid w:val="00781229"/>
    <w:rsid w:val="00781EF3"/>
    <w:rsid w:val="00782B7F"/>
    <w:rsid w:val="007856D1"/>
    <w:rsid w:val="00786272"/>
    <w:rsid w:val="00786EAD"/>
    <w:rsid w:val="00787063"/>
    <w:rsid w:val="00787346"/>
    <w:rsid w:val="00790E6C"/>
    <w:rsid w:val="00791F6E"/>
    <w:rsid w:val="00795C1B"/>
    <w:rsid w:val="0079677E"/>
    <w:rsid w:val="007A2785"/>
    <w:rsid w:val="007A2858"/>
    <w:rsid w:val="007A2EFE"/>
    <w:rsid w:val="007A397C"/>
    <w:rsid w:val="007A6964"/>
    <w:rsid w:val="007B0298"/>
    <w:rsid w:val="007B17D1"/>
    <w:rsid w:val="007B184B"/>
    <w:rsid w:val="007B2408"/>
    <w:rsid w:val="007B2DC2"/>
    <w:rsid w:val="007B4C95"/>
    <w:rsid w:val="007B4F5D"/>
    <w:rsid w:val="007B6CA3"/>
    <w:rsid w:val="007C0A75"/>
    <w:rsid w:val="007C0E26"/>
    <w:rsid w:val="007C104F"/>
    <w:rsid w:val="007C1BB4"/>
    <w:rsid w:val="007C3C36"/>
    <w:rsid w:val="007C40F6"/>
    <w:rsid w:val="007C481B"/>
    <w:rsid w:val="007C61EF"/>
    <w:rsid w:val="007D04A6"/>
    <w:rsid w:val="007D38D8"/>
    <w:rsid w:val="007D4FC8"/>
    <w:rsid w:val="007D5770"/>
    <w:rsid w:val="007D7182"/>
    <w:rsid w:val="007D7EC0"/>
    <w:rsid w:val="007E0A1B"/>
    <w:rsid w:val="007E1A31"/>
    <w:rsid w:val="007E25CF"/>
    <w:rsid w:val="007E4BE6"/>
    <w:rsid w:val="007E6E41"/>
    <w:rsid w:val="007F11B5"/>
    <w:rsid w:val="007F1BC8"/>
    <w:rsid w:val="007F1D13"/>
    <w:rsid w:val="007F203E"/>
    <w:rsid w:val="007F2772"/>
    <w:rsid w:val="007F3F8B"/>
    <w:rsid w:val="007F43D2"/>
    <w:rsid w:val="007F5568"/>
    <w:rsid w:val="007F6BC1"/>
    <w:rsid w:val="007F73E6"/>
    <w:rsid w:val="007F7F7E"/>
    <w:rsid w:val="008005A4"/>
    <w:rsid w:val="00800D59"/>
    <w:rsid w:val="00801807"/>
    <w:rsid w:val="00802872"/>
    <w:rsid w:val="00803BBF"/>
    <w:rsid w:val="00803C0F"/>
    <w:rsid w:val="00803C57"/>
    <w:rsid w:val="00803FDA"/>
    <w:rsid w:val="0080414C"/>
    <w:rsid w:val="0080486B"/>
    <w:rsid w:val="0080515A"/>
    <w:rsid w:val="008052C9"/>
    <w:rsid w:val="00805799"/>
    <w:rsid w:val="00805A0B"/>
    <w:rsid w:val="00805E55"/>
    <w:rsid w:val="00806029"/>
    <w:rsid w:val="00806162"/>
    <w:rsid w:val="00806204"/>
    <w:rsid w:val="0080727E"/>
    <w:rsid w:val="00807838"/>
    <w:rsid w:val="008107F9"/>
    <w:rsid w:val="00810A15"/>
    <w:rsid w:val="00812299"/>
    <w:rsid w:val="00812E19"/>
    <w:rsid w:val="00814712"/>
    <w:rsid w:val="00814A11"/>
    <w:rsid w:val="00814C22"/>
    <w:rsid w:val="00816A93"/>
    <w:rsid w:val="00816AAD"/>
    <w:rsid w:val="00817C65"/>
    <w:rsid w:val="00820BE8"/>
    <w:rsid w:val="00821CE1"/>
    <w:rsid w:val="00821D64"/>
    <w:rsid w:val="00822007"/>
    <w:rsid w:val="008225BC"/>
    <w:rsid w:val="008236DF"/>
    <w:rsid w:val="00824FB7"/>
    <w:rsid w:val="008250D3"/>
    <w:rsid w:val="00825783"/>
    <w:rsid w:val="0082606F"/>
    <w:rsid w:val="00827930"/>
    <w:rsid w:val="00827956"/>
    <w:rsid w:val="00827BB3"/>
    <w:rsid w:val="00830337"/>
    <w:rsid w:val="00830552"/>
    <w:rsid w:val="00831663"/>
    <w:rsid w:val="008321DE"/>
    <w:rsid w:val="008321EB"/>
    <w:rsid w:val="008324A2"/>
    <w:rsid w:val="00832635"/>
    <w:rsid w:val="00832895"/>
    <w:rsid w:val="00832BD2"/>
    <w:rsid w:val="0083505E"/>
    <w:rsid w:val="008353C3"/>
    <w:rsid w:val="00837128"/>
    <w:rsid w:val="0083790E"/>
    <w:rsid w:val="00840B7E"/>
    <w:rsid w:val="00841E31"/>
    <w:rsid w:val="008422DF"/>
    <w:rsid w:val="00842FDF"/>
    <w:rsid w:val="00843A6A"/>
    <w:rsid w:val="008447AF"/>
    <w:rsid w:val="0084498F"/>
    <w:rsid w:val="008449DE"/>
    <w:rsid w:val="008453E1"/>
    <w:rsid w:val="00845AB4"/>
    <w:rsid w:val="00845E0D"/>
    <w:rsid w:val="00847004"/>
    <w:rsid w:val="00847A1B"/>
    <w:rsid w:val="00851352"/>
    <w:rsid w:val="00851668"/>
    <w:rsid w:val="00852473"/>
    <w:rsid w:val="00852CC2"/>
    <w:rsid w:val="008539A4"/>
    <w:rsid w:val="0085479B"/>
    <w:rsid w:val="00854D09"/>
    <w:rsid w:val="00856D84"/>
    <w:rsid w:val="00857735"/>
    <w:rsid w:val="00857BF2"/>
    <w:rsid w:val="00857DC9"/>
    <w:rsid w:val="0086018F"/>
    <w:rsid w:val="008602B6"/>
    <w:rsid w:val="00860E39"/>
    <w:rsid w:val="008611A3"/>
    <w:rsid w:val="00861905"/>
    <w:rsid w:val="00861CA5"/>
    <w:rsid w:val="00861E9E"/>
    <w:rsid w:val="0086250F"/>
    <w:rsid w:val="00863287"/>
    <w:rsid w:val="00865F49"/>
    <w:rsid w:val="00866437"/>
    <w:rsid w:val="00866653"/>
    <w:rsid w:val="00866F46"/>
    <w:rsid w:val="00867638"/>
    <w:rsid w:val="00867828"/>
    <w:rsid w:val="00870AF8"/>
    <w:rsid w:val="0087109D"/>
    <w:rsid w:val="008732CC"/>
    <w:rsid w:val="008733AF"/>
    <w:rsid w:val="008740B5"/>
    <w:rsid w:val="008744B0"/>
    <w:rsid w:val="00875D48"/>
    <w:rsid w:val="00875E69"/>
    <w:rsid w:val="00876A45"/>
    <w:rsid w:val="008776B5"/>
    <w:rsid w:val="0087780A"/>
    <w:rsid w:val="008800EE"/>
    <w:rsid w:val="008802F5"/>
    <w:rsid w:val="00880BC6"/>
    <w:rsid w:val="00881D3B"/>
    <w:rsid w:val="00881EE2"/>
    <w:rsid w:val="00882215"/>
    <w:rsid w:val="00882515"/>
    <w:rsid w:val="00882B5A"/>
    <w:rsid w:val="00883B78"/>
    <w:rsid w:val="00884258"/>
    <w:rsid w:val="00884C56"/>
    <w:rsid w:val="0088570C"/>
    <w:rsid w:val="00885B0D"/>
    <w:rsid w:val="008869E6"/>
    <w:rsid w:val="0088704C"/>
    <w:rsid w:val="0089089F"/>
    <w:rsid w:val="0089193A"/>
    <w:rsid w:val="00891ADD"/>
    <w:rsid w:val="00892029"/>
    <w:rsid w:val="008920D4"/>
    <w:rsid w:val="00892234"/>
    <w:rsid w:val="008927B4"/>
    <w:rsid w:val="00892B52"/>
    <w:rsid w:val="00893B9E"/>
    <w:rsid w:val="008947FB"/>
    <w:rsid w:val="00894DD8"/>
    <w:rsid w:val="008961E7"/>
    <w:rsid w:val="00897FDC"/>
    <w:rsid w:val="008A054C"/>
    <w:rsid w:val="008A0A42"/>
    <w:rsid w:val="008A16A3"/>
    <w:rsid w:val="008A1DDC"/>
    <w:rsid w:val="008A2669"/>
    <w:rsid w:val="008A2FDC"/>
    <w:rsid w:val="008A325B"/>
    <w:rsid w:val="008A32F5"/>
    <w:rsid w:val="008A4B1F"/>
    <w:rsid w:val="008A55B2"/>
    <w:rsid w:val="008A70B8"/>
    <w:rsid w:val="008A77D8"/>
    <w:rsid w:val="008B037F"/>
    <w:rsid w:val="008B21CD"/>
    <w:rsid w:val="008B2BA6"/>
    <w:rsid w:val="008B4146"/>
    <w:rsid w:val="008B6CC5"/>
    <w:rsid w:val="008C038A"/>
    <w:rsid w:val="008C07B8"/>
    <w:rsid w:val="008C1355"/>
    <w:rsid w:val="008C16E4"/>
    <w:rsid w:val="008C3140"/>
    <w:rsid w:val="008C5275"/>
    <w:rsid w:val="008C7596"/>
    <w:rsid w:val="008D071F"/>
    <w:rsid w:val="008D2B18"/>
    <w:rsid w:val="008D4FED"/>
    <w:rsid w:val="008D5BEE"/>
    <w:rsid w:val="008D5F98"/>
    <w:rsid w:val="008D66C5"/>
    <w:rsid w:val="008D68F2"/>
    <w:rsid w:val="008D699E"/>
    <w:rsid w:val="008D6EE4"/>
    <w:rsid w:val="008D7282"/>
    <w:rsid w:val="008D758C"/>
    <w:rsid w:val="008D7C8F"/>
    <w:rsid w:val="008E0281"/>
    <w:rsid w:val="008E1293"/>
    <w:rsid w:val="008E1E8C"/>
    <w:rsid w:val="008E2758"/>
    <w:rsid w:val="008E3BFF"/>
    <w:rsid w:val="008E4DFB"/>
    <w:rsid w:val="008E59D7"/>
    <w:rsid w:val="008E661F"/>
    <w:rsid w:val="008E7D08"/>
    <w:rsid w:val="008F0AE2"/>
    <w:rsid w:val="008F0BF4"/>
    <w:rsid w:val="008F16C2"/>
    <w:rsid w:val="008F1F3B"/>
    <w:rsid w:val="008F2059"/>
    <w:rsid w:val="008F2A87"/>
    <w:rsid w:val="008F2EFB"/>
    <w:rsid w:val="008F3B24"/>
    <w:rsid w:val="008F3CCE"/>
    <w:rsid w:val="008F4030"/>
    <w:rsid w:val="008F40B5"/>
    <w:rsid w:val="008F41E6"/>
    <w:rsid w:val="008F5324"/>
    <w:rsid w:val="008F5E14"/>
    <w:rsid w:val="008F6213"/>
    <w:rsid w:val="008F63B0"/>
    <w:rsid w:val="008F6FCA"/>
    <w:rsid w:val="0090291B"/>
    <w:rsid w:val="00902B27"/>
    <w:rsid w:val="00903320"/>
    <w:rsid w:val="0090588E"/>
    <w:rsid w:val="00906AED"/>
    <w:rsid w:val="009071EE"/>
    <w:rsid w:val="009108BB"/>
    <w:rsid w:val="00910A37"/>
    <w:rsid w:val="009117A8"/>
    <w:rsid w:val="00912499"/>
    <w:rsid w:val="0091386F"/>
    <w:rsid w:val="00914EF7"/>
    <w:rsid w:val="00916CD9"/>
    <w:rsid w:val="00916E8C"/>
    <w:rsid w:val="00920A24"/>
    <w:rsid w:val="00920F99"/>
    <w:rsid w:val="00921162"/>
    <w:rsid w:val="00921988"/>
    <w:rsid w:val="009229D6"/>
    <w:rsid w:val="009232B3"/>
    <w:rsid w:val="00923303"/>
    <w:rsid w:val="00925DA5"/>
    <w:rsid w:val="00926287"/>
    <w:rsid w:val="009262CD"/>
    <w:rsid w:val="00927726"/>
    <w:rsid w:val="00930237"/>
    <w:rsid w:val="00930C86"/>
    <w:rsid w:val="00930F92"/>
    <w:rsid w:val="0093174B"/>
    <w:rsid w:val="0093206E"/>
    <w:rsid w:val="00932EFD"/>
    <w:rsid w:val="00934B0A"/>
    <w:rsid w:val="009351E5"/>
    <w:rsid w:val="009352F4"/>
    <w:rsid w:val="00935362"/>
    <w:rsid w:val="009354FC"/>
    <w:rsid w:val="009361D7"/>
    <w:rsid w:val="00936443"/>
    <w:rsid w:val="00940426"/>
    <w:rsid w:val="00940F27"/>
    <w:rsid w:val="00940F7B"/>
    <w:rsid w:val="00941088"/>
    <w:rsid w:val="009425F3"/>
    <w:rsid w:val="00943C7F"/>
    <w:rsid w:val="00943F2F"/>
    <w:rsid w:val="0094574E"/>
    <w:rsid w:val="009457C7"/>
    <w:rsid w:val="00945B6B"/>
    <w:rsid w:val="00945C79"/>
    <w:rsid w:val="00946184"/>
    <w:rsid w:val="00946AC7"/>
    <w:rsid w:val="00946CB3"/>
    <w:rsid w:val="00950850"/>
    <w:rsid w:val="00951099"/>
    <w:rsid w:val="009513E9"/>
    <w:rsid w:val="009526AC"/>
    <w:rsid w:val="00953D8E"/>
    <w:rsid w:val="0095424A"/>
    <w:rsid w:val="00954C03"/>
    <w:rsid w:val="00954E0C"/>
    <w:rsid w:val="00955715"/>
    <w:rsid w:val="00955D2E"/>
    <w:rsid w:val="00956635"/>
    <w:rsid w:val="00956AD9"/>
    <w:rsid w:val="00957A4E"/>
    <w:rsid w:val="0096008C"/>
    <w:rsid w:val="00960704"/>
    <w:rsid w:val="00964979"/>
    <w:rsid w:val="009668E7"/>
    <w:rsid w:val="00970C13"/>
    <w:rsid w:val="009719B9"/>
    <w:rsid w:val="00972E3A"/>
    <w:rsid w:val="00972F7E"/>
    <w:rsid w:val="009734CB"/>
    <w:rsid w:val="00973B94"/>
    <w:rsid w:val="00974186"/>
    <w:rsid w:val="009745B1"/>
    <w:rsid w:val="009752CC"/>
    <w:rsid w:val="009758B4"/>
    <w:rsid w:val="00976231"/>
    <w:rsid w:val="00977871"/>
    <w:rsid w:val="009809D9"/>
    <w:rsid w:val="00980A6B"/>
    <w:rsid w:val="00981135"/>
    <w:rsid w:val="00981D39"/>
    <w:rsid w:val="009824A8"/>
    <w:rsid w:val="00983F22"/>
    <w:rsid w:val="0098567E"/>
    <w:rsid w:val="009862CA"/>
    <w:rsid w:val="00991125"/>
    <w:rsid w:val="009918C3"/>
    <w:rsid w:val="009932BF"/>
    <w:rsid w:val="00993DC8"/>
    <w:rsid w:val="00995766"/>
    <w:rsid w:val="00995B73"/>
    <w:rsid w:val="00995CFA"/>
    <w:rsid w:val="009973CF"/>
    <w:rsid w:val="00997626"/>
    <w:rsid w:val="009A0E69"/>
    <w:rsid w:val="009A202F"/>
    <w:rsid w:val="009A2900"/>
    <w:rsid w:val="009A2A20"/>
    <w:rsid w:val="009A2C56"/>
    <w:rsid w:val="009A2CD1"/>
    <w:rsid w:val="009A2F82"/>
    <w:rsid w:val="009A30B4"/>
    <w:rsid w:val="009A38BE"/>
    <w:rsid w:val="009A3E22"/>
    <w:rsid w:val="009A3EFD"/>
    <w:rsid w:val="009A621E"/>
    <w:rsid w:val="009A6B36"/>
    <w:rsid w:val="009B1231"/>
    <w:rsid w:val="009B17C3"/>
    <w:rsid w:val="009B1E0F"/>
    <w:rsid w:val="009B291D"/>
    <w:rsid w:val="009B3034"/>
    <w:rsid w:val="009B3203"/>
    <w:rsid w:val="009B4679"/>
    <w:rsid w:val="009B4F0C"/>
    <w:rsid w:val="009B5ADB"/>
    <w:rsid w:val="009B6636"/>
    <w:rsid w:val="009B7095"/>
    <w:rsid w:val="009B7582"/>
    <w:rsid w:val="009B7AFD"/>
    <w:rsid w:val="009C0AAA"/>
    <w:rsid w:val="009C0E06"/>
    <w:rsid w:val="009C1700"/>
    <w:rsid w:val="009C1747"/>
    <w:rsid w:val="009C18DE"/>
    <w:rsid w:val="009C1BB3"/>
    <w:rsid w:val="009C2106"/>
    <w:rsid w:val="009C268F"/>
    <w:rsid w:val="009C2D6B"/>
    <w:rsid w:val="009C2E6A"/>
    <w:rsid w:val="009C39A4"/>
    <w:rsid w:val="009C4C20"/>
    <w:rsid w:val="009C6732"/>
    <w:rsid w:val="009C6892"/>
    <w:rsid w:val="009D006E"/>
    <w:rsid w:val="009D05BA"/>
    <w:rsid w:val="009D14BF"/>
    <w:rsid w:val="009D2F20"/>
    <w:rsid w:val="009D376A"/>
    <w:rsid w:val="009D3D83"/>
    <w:rsid w:val="009D3DB8"/>
    <w:rsid w:val="009D3FE1"/>
    <w:rsid w:val="009D4B7E"/>
    <w:rsid w:val="009D6144"/>
    <w:rsid w:val="009D7160"/>
    <w:rsid w:val="009D72A2"/>
    <w:rsid w:val="009D7983"/>
    <w:rsid w:val="009D7C99"/>
    <w:rsid w:val="009E05B0"/>
    <w:rsid w:val="009E0681"/>
    <w:rsid w:val="009E0B60"/>
    <w:rsid w:val="009E1F69"/>
    <w:rsid w:val="009E2BD0"/>
    <w:rsid w:val="009E2E8B"/>
    <w:rsid w:val="009E460D"/>
    <w:rsid w:val="009E4A2C"/>
    <w:rsid w:val="009E5853"/>
    <w:rsid w:val="009E5AD1"/>
    <w:rsid w:val="009E731F"/>
    <w:rsid w:val="009E76DA"/>
    <w:rsid w:val="009E785A"/>
    <w:rsid w:val="009F0575"/>
    <w:rsid w:val="009F1623"/>
    <w:rsid w:val="009F1908"/>
    <w:rsid w:val="009F19EA"/>
    <w:rsid w:val="009F2BC7"/>
    <w:rsid w:val="009F35C6"/>
    <w:rsid w:val="009F43A5"/>
    <w:rsid w:val="009F5569"/>
    <w:rsid w:val="00A015ED"/>
    <w:rsid w:val="00A02302"/>
    <w:rsid w:val="00A03841"/>
    <w:rsid w:val="00A044B1"/>
    <w:rsid w:val="00A05FF8"/>
    <w:rsid w:val="00A06F51"/>
    <w:rsid w:val="00A074E0"/>
    <w:rsid w:val="00A10BB3"/>
    <w:rsid w:val="00A11207"/>
    <w:rsid w:val="00A1206B"/>
    <w:rsid w:val="00A12C3A"/>
    <w:rsid w:val="00A155CD"/>
    <w:rsid w:val="00A15742"/>
    <w:rsid w:val="00A15E5C"/>
    <w:rsid w:val="00A16687"/>
    <w:rsid w:val="00A2124E"/>
    <w:rsid w:val="00A2143F"/>
    <w:rsid w:val="00A21D35"/>
    <w:rsid w:val="00A22825"/>
    <w:rsid w:val="00A246F1"/>
    <w:rsid w:val="00A26F89"/>
    <w:rsid w:val="00A27A38"/>
    <w:rsid w:val="00A27DA2"/>
    <w:rsid w:val="00A27EB3"/>
    <w:rsid w:val="00A3167C"/>
    <w:rsid w:val="00A329AE"/>
    <w:rsid w:val="00A33B37"/>
    <w:rsid w:val="00A33EA5"/>
    <w:rsid w:val="00A340AE"/>
    <w:rsid w:val="00A34811"/>
    <w:rsid w:val="00A361B3"/>
    <w:rsid w:val="00A3685B"/>
    <w:rsid w:val="00A36963"/>
    <w:rsid w:val="00A37F34"/>
    <w:rsid w:val="00A4007E"/>
    <w:rsid w:val="00A40109"/>
    <w:rsid w:val="00A40A0D"/>
    <w:rsid w:val="00A40C6B"/>
    <w:rsid w:val="00A42CFD"/>
    <w:rsid w:val="00A4448B"/>
    <w:rsid w:val="00A44620"/>
    <w:rsid w:val="00A44A39"/>
    <w:rsid w:val="00A4625C"/>
    <w:rsid w:val="00A46FDF"/>
    <w:rsid w:val="00A47A54"/>
    <w:rsid w:val="00A5064A"/>
    <w:rsid w:val="00A52AAC"/>
    <w:rsid w:val="00A52C1D"/>
    <w:rsid w:val="00A53F8F"/>
    <w:rsid w:val="00A54A41"/>
    <w:rsid w:val="00A54EEE"/>
    <w:rsid w:val="00A5640B"/>
    <w:rsid w:val="00A56ECB"/>
    <w:rsid w:val="00A57468"/>
    <w:rsid w:val="00A5765C"/>
    <w:rsid w:val="00A579F8"/>
    <w:rsid w:val="00A602FF"/>
    <w:rsid w:val="00A60B33"/>
    <w:rsid w:val="00A61512"/>
    <w:rsid w:val="00A63201"/>
    <w:rsid w:val="00A63AE1"/>
    <w:rsid w:val="00A63DB9"/>
    <w:rsid w:val="00A64AB9"/>
    <w:rsid w:val="00A64D6A"/>
    <w:rsid w:val="00A65D07"/>
    <w:rsid w:val="00A6620D"/>
    <w:rsid w:val="00A66363"/>
    <w:rsid w:val="00A67862"/>
    <w:rsid w:val="00A67970"/>
    <w:rsid w:val="00A7018E"/>
    <w:rsid w:val="00A702D8"/>
    <w:rsid w:val="00A707FE"/>
    <w:rsid w:val="00A738D5"/>
    <w:rsid w:val="00A75A1F"/>
    <w:rsid w:val="00A7643F"/>
    <w:rsid w:val="00A7678C"/>
    <w:rsid w:val="00A76965"/>
    <w:rsid w:val="00A777AA"/>
    <w:rsid w:val="00A7790D"/>
    <w:rsid w:val="00A77A8A"/>
    <w:rsid w:val="00A8092C"/>
    <w:rsid w:val="00A80C6D"/>
    <w:rsid w:val="00A80D8A"/>
    <w:rsid w:val="00A82615"/>
    <w:rsid w:val="00A8262C"/>
    <w:rsid w:val="00A83329"/>
    <w:rsid w:val="00A840AF"/>
    <w:rsid w:val="00A84A1B"/>
    <w:rsid w:val="00A84ADC"/>
    <w:rsid w:val="00A85B92"/>
    <w:rsid w:val="00A86278"/>
    <w:rsid w:val="00A86A9B"/>
    <w:rsid w:val="00A872D2"/>
    <w:rsid w:val="00A87F99"/>
    <w:rsid w:val="00A901AE"/>
    <w:rsid w:val="00A91AC5"/>
    <w:rsid w:val="00A922E7"/>
    <w:rsid w:val="00A922EC"/>
    <w:rsid w:val="00A92988"/>
    <w:rsid w:val="00A92C98"/>
    <w:rsid w:val="00A92E6C"/>
    <w:rsid w:val="00A92EAD"/>
    <w:rsid w:val="00A9317D"/>
    <w:rsid w:val="00A9351F"/>
    <w:rsid w:val="00A93A85"/>
    <w:rsid w:val="00A93D0B"/>
    <w:rsid w:val="00A93ED1"/>
    <w:rsid w:val="00A941A6"/>
    <w:rsid w:val="00A96036"/>
    <w:rsid w:val="00A9677A"/>
    <w:rsid w:val="00A96F75"/>
    <w:rsid w:val="00A97368"/>
    <w:rsid w:val="00A97A9C"/>
    <w:rsid w:val="00AA0479"/>
    <w:rsid w:val="00AA0DA1"/>
    <w:rsid w:val="00AA29B3"/>
    <w:rsid w:val="00AA2EF4"/>
    <w:rsid w:val="00AA3696"/>
    <w:rsid w:val="00AA55A4"/>
    <w:rsid w:val="00AA5A4C"/>
    <w:rsid w:val="00AA6C22"/>
    <w:rsid w:val="00AA6E30"/>
    <w:rsid w:val="00AA7452"/>
    <w:rsid w:val="00AB0613"/>
    <w:rsid w:val="00AB26DD"/>
    <w:rsid w:val="00AB293C"/>
    <w:rsid w:val="00AB2D1D"/>
    <w:rsid w:val="00AB36BE"/>
    <w:rsid w:val="00AB4DB0"/>
    <w:rsid w:val="00AB5381"/>
    <w:rsid w:val="00AB573C"/>
    <w:rsid w:val="00AB6CE0"/>
    <w:rsid w:val="00AC0CA5"/>
    <w:rsid w:val="00AC0D2A"/>
    <w:rsid w:val="00AC142E"/>
    <w:rsid w:val="00AC1C31"/>
    <w:rsid w:val="00AC1CDB"/>
    <w:rsid w:val="00AC26AA"/>
    <w:rsid w:val="00AC2746"/>
    <w:rsid w:val="00AC4549"/>
    <w:rsid w:val="00AC7AEA"/>
    <w:rsid w:val="00AC7AF7"/>
    <w:rsid w:val="00AC7C0A"/>
    <w:rsid w:val="00AD029E"/>
    <w:rsid w:val="00AD06BA"/>
    <w:rsid w:val="00AD0C01"/>
    <w:rsid w:val="00AD1EA3"/>
    <w:rsid w:val="00AD27D8"/>
    <w:rsid w:val="00AD3030"/>
    <w:rsid w:val="00AD39B2"/>
    <w:rsid w:val="00AD3AC7"/>
    <w:rsid w:val="00AD46D1"/>
    <w:rsid w:val="00AD56A4"/>
    <w:rsid w:val="00AD5A9A"/>
    <w:rsid w:val="00AD5AE1"/>
    <w:rsid w:val="00AD72C3"/>
    <w:rsid w:val="00AE0605"/>
    <w:rsid w:val="00AE0CA4"/>
    <w:rsid w:val="00AE0ED8"/>
    <w:rsid w:val="00AE1F6B"/>
    <w:rsid w:val="00AE2163"/>
    <w:rsid w:val="00AE2CCE"/>
    <w:rsid w:val="00AE2FAE"/>
    <w:rsid w:val="00AE3C49"/>
    <w:rsid w:val="00AE4A22"/>
    <w:rsid w:val="00AE4E3F"/>
    <w:rsid w:val="00AE5FA4"/>
    <w:rsid w:val="00AE67AF"/>
    <w:rsid w:val="00AE722B"/>
    <w:rsid w:val="00AF431E"/>
    <w:rsid w:val="00AF4704"/>
    <w:rsid w:val="00AF4885"/>
    <w:rsid w:val="00AF4F94"/>
    <w:rsid w:val="00AF5F5F"/>
    <w:rsid w:val="00AF637C"/>
    <w:rsid w:val="00AF6AAB"/>
    <w:rsid w:val="00B00516"/>
    <w:rsid w:val="00B00DDF"/>
    <w:rsid w:val="00B031D7"/>
    <w:rsid w:val="00B03970"/>
    <w:rsid w:val="00B049B7"/>
    <w:rsid w:val="00B05A23"/>
    <w:rsid w:val="00B06223"/>
    <w:rsid w:val="00B07E81"/>
    <w:rsid w:val="00B1040F"/>
    <w:rsid w:val="00B105EF"/>
    <w:rsid w:val="00B11D91"/>
    <w:rsid w:val="00B137FB"/>
    <w:rsid w:val="00B14570"/>
    <w:rsid w:val="00B1498F"/>
    <w:rsid w:val="00B15424"/>
    <w:rsid w:val="00B1593B"/>
    <w:rsid w:val="00B16957"/>
    <w:rsid w:val="00B17CA8"/>
    <w:rsid w:val="00B2005E"/>
    <w:rsid w:val="00B201C1"/>
    <w:rsid w:val="00B20A67"/>
    <w:rsid w:val="00B21006"/>
    <w:rsid w:val="00B21EFD"/>
    <w:rsid w:val="00B2211C"/>
    <w:rsid w:val="00B2580B"/>
    <w:rsid w:val="00B25896"/>
    <w:rsid w:val="00B258B7"/>
    <w:rsid w:val="00B26B24"/>
    <w:rsid w:val="00B276D4"/>
    <w:rsid w:val="00B27921"/>
    <w:rsid w:val="00B27B0D"/>
    <w:rsid w:val="00B303B8"/>
    <w:rsid w:val="00B30572"/>
    <w:rsid w:val="00B30758"/>
    <w:rsid w:val="00B30A8E"/>
    <w:rsid w:val="00B31185"/>
    <w:rsid w:val="00B31609"/>
    <w:rsid w:val="00B31EE6"/>
    <w:rsid w:val="00B33849"/>
    <w:rsid w:val="00B33FBA"/>
    <w:rsid w:val="00B347CB"/>
    <w:rsid w:val="00B34A27"/>
    <w:rsid w:val="00B34D98"/>
    <w:rsid w:val="00B357B4"/>
    <w:rsid w:val="00B358CE"/>
    <w:rsid w:val="00B36035"/>
    <w:rsid w:val="00B40947"/>
    <w:rsid w:val="00B41F8E"/>
    <w:rsid w:val="00B4343C"/>
    <w:rsid w:val="00B435C4"/>
    <w:rsid w:val="00B436C6"/>
    <w:rsid w:val="00B4399E"/>
    <w:rsid w:val="00B441AC"/>
    <w:rsid w:val="00B4428F"/>
    <w:rsid w:val="00B44D79"/>
    <w:rsid w:val="00B45892"/>
    <w:rsid w:val="00B51BE6"/>
    <w:rsid w:val="00B51C24"/>
    <w:rsid w:val="00B51CD0"/>
    <w:rsid w:val="00B52718"/>
    <w:rsid w:val="00B52729"/>
    <w:rsid w:val="00B5649D"/>
    <w:rsid w:val="00B56D37"/>
    <w:rsid w:val="00B56DFE"/>
    <w:rsid w:val="00B56ED1"/>
    <w:rsid w:val="00B60876"/>
    <w:rsid w:val="00B612FD"/>
    <w:rsid w:val="00B615F2"/>
    <w:rsid w:val="00B61A02"/>
    <w:rsid w:val="00B6466C"/>
    <w:rsid w:val="00B65237"/>
    <w:rsid w:val="00B656A4"/>
    <w:rsid w:val="00B6620A"/>
    <w:rsid w:val="00B673AD"/>
    <w:rsid w:val="00B6788C"/>
    <w:rsid w:val="00B679C9"/>
    <w:rsid w:val="00B67DE2"/>
    <w:rsid w:val="00B711AC"/>
    <w:rsid w:val="00B71765"/>
    <w:rsid w:val="00B71A2D"/>
    <w:rsid w:val="00B71DA6"/>
    <w:rsid w:val="00B71FA6"/>
    <w:rsid w:val="00B732B1"/>
    <w:rsid w:val="00B73BDC"/>
    <w:rsid w:val="00B74241"/>
    <w:rsid w:val="00B74434"/>
    <w:rsid w:val="00B74B49"/>
    <w:rsid w:val="00B7522C"/>
    <w:rsid w:val="00B7738B"/>
    <w:rsid w:val="00B77C43"/>
    <w:rsid w:val="00B8068A"/>
    <w:rsid w:val="00B809D5"/>
    <w:rsid w:val="00B80E49"/>
    <w:rsid w:val="00B80F33"/>
    <w:rsid w:val="00B815D3"/>
    <w:rsid w:val="00B82310"/>
    <w:rsid w:val="00B8232D"/>
    <w:rsid w:val="00B82423"/>
    <w:rsid w:val="00B825ED"/>
    <w:rsid w:val="00B8288F"/>
    <w:rsid w:val="00B82AC1"/>
    <w:rsid w:val="00B82FD9"/>
    <w:rsid w:val="00B8302A"/>
    <w:rsid w:val="00B830FB"/>
    <w:rsid w:val="00B832EB"/>
    <w:rsid w:val="00B835D2"/>
    <w:rsid w:val="00B8409A"/>
    <w:rsid w:val="00B84243"/>
    <w:rsid w:val="00B85324"/>
    <w:rsid w:val="00B90882"/>
    <w:rsid w:val="00B90FA4"/>
    <w:rsid w:val="00B91A4A"/>
    <w:rsid w:val="00B91CA2"/>
    <w:rsid w:val="00B92703"/>
    <w:rsid w:val="00B95411"/>
    <w:rsid w:val="00B95B56"/>
    <w:rsid w:val="00B965AF"/>
    <w:rsid w:val="00B9676B"/>
    <w:rsid w:val="00B96813"/>
    <w:rsid w:val="00BA1699"/>
    <w:rsid w:val="00BA27F8"/>
    <w:rsid w:val="00BA4C6B"/>
    <w:rsid w:val="00BA56FD"/>
    <w:rsid w:val="00BA586E"/>
    <w:rsid w:val="00BA5A7F"/>
    <w:rsid w:val="00BA5C99"/>
    <w:rsid w:val="00BA6858"/>
    <w:rsid w:val="00BA6C97"/>
    <w:rsid w:val="00BA7E86"/>
    <w:rsid w:val="00BB051B"/>
    <w:rsid w:val="00BB0535"/>
    <w:rsid w:val="00BB059E"/>
    <w:rsid w:val="00BB0B41"/>
    <w:rsid w:val="00BB1F22"/>
    <w:rsid w:val="00BB1F32"/>
    <w:rsid w:val="00BB2651"/>
    <w:rsid w:val="00BB2C47"/>
    <w:rsid w:val="00BB34ED"/>
    <w:rsid w:val="00BB5533"/>
    <w:rsid w:val="00BB5850"/>
    <w:rsid w:val="00BB6FF9"/>
    <w:rsid w:val="00BB7842"/>
    <w:rsid w:val="00BC0E25"/>
    <w:rsid w:val="00BC0FFA"/>
    <w:rsid w:val="00BC1643"/>
    <w:rsid w:val="00BC1E07"/>
    <w:rsid w:val="00BC1FBC"/>
    <w:rsid w:val="00BC29E4"/>
    <w:rsid w:val="00BC2A86"/>
    <w:rsid w:val="00BC2BA2"/>
    <w:rsid w:val="00BC3034"/>
    <w:rsid w:val="00BC3EC3"/>
    <w:rsid w:val="00BC3FF4"/>
    <w:rsid w:val="00BC404A"/>
    <w:rsid w:val="00BC4DB5"/>
    <w:rsid w:val="00BC5262"/>
    <w:rsid w:val="00BC542B"/>
    <w:rsid w:val="00BC5E16"/>
    <w:rsid w:val="00BC60A6"/>
    <w:rsid w:val="00BC77DA"/>
    <w:rsid w:val="00BC7C82"/>
    <w:rsid w:val="00BD1AC9"/>
    <w:rsid w:val="00BD2151"/>
    <w:rsid w:val="00BD21B7"/>
    <w:rsid w:val="00BD2A7B"/>
    <w:rsid w:val="00BD2E55"/>
    <w:rsid w:val="00BD2EEC"/>
    <w:rsid w:val="00BD3087"/>
    <w:rsid w:val="00BD35D2"/>
    <w:rsid w:val="00BD3DD3"/>
    <w:rsid w:val="00BD4B00"/>
    <w:rsid w:val="00BD4F75"/>
    <w:rsid w:val="00BD5096"/>
    <w:rsid w:val="00BE06CD"/>
    <w:rsid w:val="00BE12E0"/>
    <w:rsid w:val="00BE343B"/>
    <w:rsid w:val="00BE5273"/>
    <w:rsid w:val="00BE5461"/>
    <w:rsid w:val="00BE56ED"/>
    <w:rsid w:val="00BE6730"/>
    <w:rsid w:val="00BE6D73"/>
    <w:rsid w:val="00BE6F2C"/>
    <w:rsid w:val="00BE78E4"/>
    <w:rsid w:val="00BE7D73"/>
    <w:rsid w:val="00BF040B"/>
    <w:rsid w:val="00BF08F6"/>
    <w:rsid w:val="00BF2073"/>
    <w:rsid w:val="00BF25DC"/>
    <w:rsid w:val="00BF2D04"/>
    <w:rsid w:val="00BF361B"/>
    <w:rsid w:val="00BF3974"/>
    <w:rsid w:val="00BF45C2"/>
    <w:rsid w:val="00BF45EB"/>
    <w:rsid w:val="00BF56C8"/>
    <w:rsid w:val="00BF664A"/>
    <w:rsid w:val="00BF7794"/>
    <w:rsid w:val="00C00B25"/>
    <w:rsid w:val="00C00F53"/>
    <w:rsid w:val="00C01E33"/>
    <w:rsid w:val="00C024CD"/>
    <w:rsid w:val="00C03396"/>
    <w:rsid w:val="00C03CC4"/>
    <w:rsid w:val="00C042E8"/>
    <w:rsid w:val="00C04713"/>
    <w:rsid w:val="00C04811"/>
    <w:rsid w:val="00C049C7"/>
    <w:rsid w:val="00C059CA"/>
    <w:rsid w:val="00C05ABA"/>
    <w:rsid w:val="00C06161"/>
    <w:rsid w:val="00C06FCB"/>
    <w:rsid w:val="00C071DB"/>
    <w:rsid w:val="00C112A8"/>
    <w:rsid w:val="00C1178F"/>
    <w:rsid w:val="00C11EC9"/>
    <w:rsid w:val="00C12097"/>
    <w:rsid w:val="00C123E5"/>
    <w:rsid w:val="00C151CD"/>
    <w:rsid w:val="00C151ED"/>
    <w:rsid w:val="00C16AD6"/>
    <w:rsid w:val="00C17779"/>
    <w:rsid w:val="00C206FE"/>
    <w:rsid w:val="00C20DB6"/>
    <w:rsid w:val="00C2169F"/>
    <w:rsid w:val="00C21CCD"/>
    <w:rsid w:val="00C224EC"/>
    <w:rsid w:val="00C22FC6"/>
    <w:rsid w:val="00C23725"/>
    <w:rsid w:val="00C23C3A"/>
    <w:rsid w:val="00C24A09"/>
    <w:rsid w:val="00C259B4"/>
    <w:rsid w:val="00C25A8F"/>
    <w:rsid w:val="00C26F08"/>
    <w:rsid w:val="00C302FE"/>
    <w:rsid w:val="00C30896"/>
    <w:rsid w:val="00C30B45"/>
    <w:rsid w:val="00C3193D"/>
    <w:rsid w:val="00C325FA"/>
    <w:rsid w:val="00C336C6"/>
    <w:rsid w:val="00C33D7E"/>
    <w:rsid w:val="00C35D25"/>
    <w:rsid w:val="00C362D1"/>
    <w:rsid w:val="00C36C32"/>
    <w:rsid w:val="00C377AC"/>
    <w:rsid w:val="00C4001A"/>
    <w:rsid w:val="00C40B5C"/>
    <w:rsid w:val="00C423DD"/>
    <w:rsid w:val="00C42C43"/>
    <w:rsid w:val="00C43817"/>
    <w:rsid w:val="00C440A5"/>
    <w:rsid w:val="00C454DB"/>
    <w:rsid w:val="00C50922"/>
    <w:rsid w:val="00C51D7C"/>
    <w:rsid w:val="00C5238C"/>
    <w:rsid w:val="00C52E63"/>
    <w:rsid w:val="00C54180"/>
    <w:rsid w:val="00C5487E"/>
    <w:rsid w:val="00C54BA0"/>
    <w:rsid w:val="00C54C8A"/>
    <w:rsid w:val="00C54F85"/>
    <w:rsid w:val="00C552FD"/>
    <w:rsid w:val="00C5587A"/>
    <w:rsid w:val="00C55991"/>
    <w:rsid w:val="00C570DE"/>
    <w:rsid w:val="00C63F11"/>
    <w:rsid w:val="00C66572"/>
    <w:rsid w:val="00C66991"/>
    <w:rsid w:val="00C6720C"/>
    <w:rsid w:val="00C67BAB"/>
    <w:rsid w:val="00C70D08"/>
    <w:rsid w:val="00C72A63"/>
    <w:rsid w:val="00C72D63"/>
    <w:rsid w:val="00C73964"/>
    <w:rsid w:val="00C758FE"/>
    <w:rsid w:val="00C75C71"/>
    <w:rsid w:val="00C77688"/>
    <w:rsid w:val="00C82430"/>
    <w:rsid w:val="00C824F2"/>
    <w:rsid w:val="00C82AC4"/>
    <w:rsid w:val="00C82DF5"/>
    <w:rsid w:val="00C83640"/>
    <w:rsid w:val="00C83C44"/>
    <w:rsid w:val="00C83EA0"/>
    <w:rsid w:val="00C85020"/>
    <w:rsid w:val="00C85668"/>
    <w:rsid w:val="00C8603B"/>
    <w:rsid w:val="00C87495"/>
    <w:rsid w:val="00C90029"/>
    <w:rsid w:val="00C90375"/>
    <w:rsid w:val="00C919BB"/>
    <w:rsid w:val="00C93828"/>
    <w:rsid w:val="00C940BF"/>
    <w:rsid w:val="00C943CA"/>
    <w:rsid w:val="00C945DA"/>
    <w:rsid w:val="00C94604"/>
    <w:rsid w:val="00C957FD"/>
    <w:rsid w:val="00C95D6B"/>
    <w:rsid w:val="00C95E5C"/>
    <w:rsid w:val="00C9654E"/>
    <w:rsid w:val="00C968E8"/>
    <w:rsid w:val="00CA11AE"/>
    <w:rsid w:val="00CA2E7E"/>
    <w:rsid w:val="00CA3707"/>
    <w:rsid w:val="00CA3AB7"/>
    <w:rsid w:val="00CA4236"/>
    <w:rsid w:val="00CA5ABC"/>
    <w:rsid w:val="00CA68DC"/>
    <w:rsid w:val="00CA7189"/>
    <w:rsid w:val="00CB1AB4"/>
    <w:rsid w:val="00CB27E0"/>
    <w:rsid w:val="00CB3000"/>
    <w:rsid w:val="00CB3EC1"/>
    <w:rsid w:val="00CB4708"/>
    <w:rsid w:val="00CB4EC4"/>
    <w:rsid w:val="00CB54D7"/>
    <w:rsid w:val="00CC1CD0"/>
    <w:rsid w:val="00CC1E6C"/>
    <w:rsid w:val="00CC23B9"/>
    <w:rsid w:val="00CC26BA"/>
    <w:rsid w:val="00CC33E4"/>
    <w:rsid w:val="00CC3B70"/>
    <w:rsid w:val="00CC4F66"/>
    <w:rsid w:val="00CC5DEC"/>
    <w:rsid w:val="00CC675A"/>
    <w:rsid w:val="00CC6B22"/>
    <w:rsid w:val="00CC7A60"/>
    <w:rsid w:val="00CC7CAF"/>
    <w:rsid w:val="00CC7F0B"/>
    <w:rsid w:val="00CD0237"/>
    <w:rsid w:val="00CD0B29"/>
    <w:rsid w:val="00CD1789"/>
    <w:rsid w:val="00CD250E"/>
    <w:rsid w:val="00CD29CF"/>
    <w:rsid w:val="00CD2BE1"/>
    <w:rsid w:val="00CD5911"/>
    <w:rsid w:val="00CD7C3C"/>
    <w:rsid w:val="00CE0022"/>
    <w:rsid w:val="00CE0642"/>
    <w:rsid w:val="00CE19AE"/>
    <w:rsid w:val="00CE1DDC"/>
    <w:rsid w:val="00CE23FD"/>
    <w:rsid w:val="00CE3BF3"/>
    <w:rsid w:val="00CE4444"/>
    <w:rsid w:val="00CE5484"/>
    <w:rsid w:val="00CE5583"/>
    <w:rsid w:val="00CE5DDA"/>
    <w:rsid w:val="00CE61B3"/>
    <w:rsid w:val="00CE6612"/>
    <w:rsid w:val="00CE68E1"/>
    <w:rsid w:val="00CF1414"/>
    <w:rsid w:val="00CF1624"/>
    <w:rsid w:val="00CF2883"/>
    <w:rsid w:val="00CF2C26"/>
    <w:rsid w:val="00CF308F"/>
    <w:rsid w:val="00CF5A2E"/>
    <w:rsid w:val="00CF7017"/>
    <w:rsid w:val="00CF7446"/>
    <w:rsid w:val="00CF75BE"/>
    <w:rsid w:val="00CF7D28"/>
    <w:rsid w:val="00D00379"/>
    <w:rsid w:val="00D003C2"/>
    <w:rsid w:val="00D006F3"/>
    <w:rsid w:val="00D016AC"/>
    <w:rsid w:val="00D01DCD"/>
    <w:rsid w:val="00D033E5"/>
    <w:rsid w:val="00D04884"/>
    <w:rsid w:val="00D059FD"/>
    <w:rsid w:val="00D06EB4"/>
    <w:rsid w:val="00D0782A"/>
    <w:rsid w:val="00D10114"/>
    <w:rsid w:val="00D10ED4"/>
    <w:rsid w:val="00D11F6F"/>
    <w:rsid w:val="00D12D73"/>
    <w:rsid w:val="00D13A12"/>
    <w:rsid w:val="00D147C6"/>
    <w:rsid w:val="00D15437"/>
    <w:rsid w:val="00D154E9"/>
    <w:rsid w:val="00D17F7E"/>
    <w:rsid w:val="00D21F59"/>
    <w:rsid w:val="00D22423"/>
    <w:rsid w:val="00D22AD8"/>
    <w:rsid w:val="00D23094"/>
    <w:rsid w:val="00D23450"/>
    <w:rsid w:val="00D236AF"/>
    <w:rsid w:val="00D236B1"/>
    <w:rsid w:val="00D2568E"/>
    <w:rsid w:val="00D26707"/>
    <w:rsid w:val="00D26C4F"/>
    <w:rsid w:val="00D27B41"/>
    <w:rsid w:val="00D27BDC"/>
    <w:rsid w:val="00D30377"/>
    <w:rsid w:val="00D30D78"/>
    <w:rsid w:val="00D30FA3"/>
    <w:rsid w:val="00D31899"/>
    <w:rsid w:val="00D31E9A"/>
    <w:rsid w:val="00D3251A"/>
    <w:rsid w:val="00D32829"/>
    <w:rsid w:val="00D33838"/>
    <w:rsid w:val="00D33B80"/>
    <w:rsid w:val="00D346C5"/>
    <w:rsid w:val="00D34919"/>
    <w:rsid w:val="00D34D3E"/>
    <w:rsid w:val="00D34EBF"/>
    <w:rsid w:val="00D35282"/>
    <w:rsid w:val="00D35DED"/>
    <w:rsid w:val="00D363CA"/>
    <w:rsid w:val="00D36A52"/>
    <w:rsid w:val="00D40F67"/>
    <w:rsid w:val="00D42D87"/>
    <w:rsid w:val="00D44FE0"/>
    <w:rsid w:val="00D451F4"/>
    <w:rsid w:val="00D45887"/>
    <w:rsid w:val="00D45FAA"/>
    <w:rsid w:val="00D472B7"/>
    <w:rsid w:val="00D4769F"/>
    <w:rsid w:val="00D476A6"/>
    <w:rsid w:val="00D4789E"/>
    <w:rsid w:val="00D479A4"/>
    <w:rsid w:val="00D47B07"/>
    <w:rsid w:val="00D5001F"/>
    <w:rsid w:val="00D50824"/>
    <w:rsid w:val="00D50D7A"/>
    <w:rsid w:val="00D51A82"/>
    <w:rsid w:val="00D51FE6"/>
    <w:rsid w:val="00D5281F"/>
    <w:rsid w:val="00D53B36"/>
    <w:rsid w:val="00D54D04"/>
    <w:rsid w:val="00D55062"/>
    <w:rsid w:val="00D56127"/>
    <w:rsid w:val="00D565EB"/>
    <w:rsid w:val="00D62790"/>
    <w:rsid w:val="00D62E8A"/>
    <w:rsid w:val="00D64F29"/>
    <w:rsid w:val="00D6515E"/>
    <w:rsid w:val="00D65386"/>
    <w:rsid w:val="00D66CCA"/>
    <w:rsid w:val="00D670D3"/>
    <w:rsid w:val="00D67BF4"/>
    <w:rsid w:val="00D67ECE"/>
    <w:rsid w:val="00D714CE"/>
    <w:rsid w:val="00D714D2"/>
    <w:rsid w:val="00D717D7"/>
    <w:rsid w:val="00D72951"/>
    <w:rsid w:val="00D731FD"/>
    <w:rsid w:val="00D73DD8"/>
    <w:rsid w:val="00D74BF5"/>
    <w:rsid w:val="00D757EC"/>
    <w:rsid w:val="00D76432"/>
    <w:rsid w:val="00D76535"/>
    <w:rsid w:val="00D76DFE"/>
    <w:rsid w:val="00D80349"/>
    <w:rsid w:val="00D811B3"/>
    <w:rsid w:val="00D815CF"/>
    <w:rsid w:val="00D81FED"/>
    <w:rsid w:val="00D83FDF"/>
    <w:rsid w:val="00D844C7"/>
    <w:rsid w:val="00D84918"/>
    <w:rsid w:val="00D85D40"/>
    <w:rsid w:val="00D868F6"/>
    <w:rsid w:val="00D86BCF"/>
    <w:rsid w:val="00D86F7B"/>
    <w:rsid w:val="00D902DB"/>
    <w:rsid w:val="00D903C3"/>
    <w:rsid w:val="00D90E12"/>
    <w:rsid w:val="00D9128B"/>
    <w:rsid w:val="00D912D3"/>
    <w:rsid w:val="00D91E6B"/>
    <w:rsid w:val="00D92F26"/>
    <w:rsid w:val="00D934B2"/>
    <w:rsid w:val="00D9500C"/>
    <w:rsid w:val="00D9666E"/>
    <w:rsid w:val="00D966D1"/>
    <w:rsid w:val="00D96EC9"/>
    <w:rsid w:val="00D9751A"/>
    <w:rsid w:val="00D97AA4"/>
    <w:rsid w:val="00DA0866"/>
    <w:rsid w:val="00DA145A"/>
    <w:rsid w:val="00DA2280"/>
    <w:rsid w:val="00DA34FD"/>
    <w:rsid w:val="00DA5865"/>
    <w:rsid w:val="00DA58B1"/>
    <w:rsid w:val="00DA65BF"/>
    <w:rsid w:val="00DA68FC"/>
    <w:rsid w:val="00DA714B"/>
    <w:rsid w:val="00DA78AC"/>
    <w:rsid w:val="00DA7D1A"/>
    <w:rsid w:val="00DB0045"/>
    <w:rsid w:val="00DB0355"/>
    <w:rsid w:val="00DB06CB"/>
    <w:rsid w:val="00DB0B36"/>
    <w:rsid w:val="00DB0B89"/>
    <w:rsid w:val="00DB0BEB"/>
    <w:rsid w:val="00DB329C"/>
    <w:rsid w:val="00DB3FB4"/>
    <w:rsid w:val="00DB4DD6"/>
    <w:rsid w:val="00DB58DF"/>
    <w:rsid w:val="00DB635B"/>
    <w:rsid w:val="00DB6375"/>
    <w:rsid w:val="00DB7C7D"/>
    <w:rsid w:val="00DC0243"/>
    <w:rsid w:val="00DC0AF8"/>
    <w:rsid w:val="00DC3535"/>
    <w:rsid w:val="00DC39BB"/>
    <w:rsid w:val="00DC6287"/>
    <w:rsid w:val="00DC74B1"/>
    <w:rsid w:val="00DC7888"/>
    <w:rsid w:val="00DD0336"/>
    <w:rsid w:val="00DD0BDE"/>
    <w:rsid w:val="00DD106D"/>
    <w:rsid w:val="00DD1150"/>
    <w:rsid w:val="00DD131B"/>
    <w:rsid w:val="00DD156F"/>
    <w:rsid w:val="00DD16B9"/>
    <w:rsid w:val="00DD21BD"/>
    <w:rsid w:val="00DD2C92"/>
    <w:rsid w:val="00DD2FFF"/>
    <w:rsid w:val="00DD3EFF"/>
    <w:rsid w:val="00DD4A59"/>
    <w:rsid w:val="00DD4DF2"/>
    <w:rsid w:val="00DD4E2E"/>
    <w:rsid w:val="00DD55FD"/>
    <w:rsid w:val="00DD652C"/>
    <w:rsid w:val="00DD6F9D"/>
    <w:rsid w:val="00DD7DD5"/>
    <w:rsid w:val="00DE0F1E"/>
    <w:rsid w:val="00DE2AF3"/>
    <w:rsid w:val="00DE2E50"/>
    <w:rsid w:val="00DE3A53"/>
    <w:rsid w:val="00DE3F33"/>
    <w:rsid w:val="00DE4242"/>
    <w:rsid w:val="00DE5092"/>
    <w:rsid w:val="00DE5397"/>
    <w:rsid w:val="00DE54B1"/>
    <w:rsid w:val="00DE5A53"/>
    <w:rsid w:val="00DE5FCB"/>
    <w:rsid w:val="00DE6A90"/>
    <w:rsid w:val="00DE6F63"/>
    <w:rsid w:val="00DE7370"/>
    <w:rsid w:val="00DE7726"/>
    <w:rsid w:val="00DE78CA"/>
    <w:rsid w:val="00DE7C4C"/>
    <w:rsid w:val="00DF07AB"/>
    <w:rsid w:val="00DF0B6D"/>
    <w:rsid w:val="00DF0F31"/>
    <w:rsid w:val="00DF1706"/>
    <w:rsid w:val="00DF1B82"/>
    <w:rsid w:val="00DF206A"/>
    <w:rsid w:val="00DF3DDE"/>
    <w:rsid w:val="00DF4198"/>
    <w:rsid w:val="00DF750C"/>
    <w:rsid w:val="00DF7FC5"/>
    <w:rsid w:val="00E00AC0"/>
    <w:rsid w:val="00E0107A"/>
    <w:rsid w:val="00E012C2"/>
    <w:rsid w:val="00E0133C"/>
    <w:rsid w:val="00E0262F"/>
    <w:rsid w:val="00E02DB4"/>
    <w:rsid w:val="00E02E20"/>
    <w:rsid w:val="00E03A5F"/>
    <w:rsid w:val="00E04355"/>
    <w:rsid w:val="00E04439"/>
    <w:rsid w:val="00E0498B"/>
    <w:rsid w:val="00E05ED6"/>
    <w:rsid w:val="00E10918"/>
    <w:rsid w:val="00E11894"/>
    <w:rsid w:val="00E14556"/>
    <w:rsid w:val="00E1546A"/>
    <w:rsid w:val="00E1553E"/>
    <w:rsid w:val="00E16114"/>
    <w:rsid w:val="00E17EB0"/>
    <w:rsid w:val="00E201FE"/>
    <w:rsid w:val="00E210E3"/>
    <w:rsid w:val="00E21658"/>
    <w:rsid w:val="00E23457"/>
    <w:rsid w:val="00E23FBB"/>
    <w:rsid w:val="00E24EB9"/>
    <w:rsid w:val="00E25416"/>
    <w:rsid w:val="00E27020"/>
    <w:rsid w:val="00E30083"/>
    <w:rsid w:val="00E30C44"/>
    <w:rsid w:val="00E32632"/>
    <w:rsid w:val="00E3268E"/>
    <w:rsid w:val="00E33274"/>
    <w:rsid w:val="00E339E3"/>
    <w:rsid w:val="00E33E4E"/>
    <w:rsid w:val="00E346FC"/>
    <w:rsid w:val="00E34A49"/>
    <w:rsid w:val="00E36012"/>
    <w:rsid w:val="00E36314"/>
    <w:rsid w:val="00E36785"/>
    <w:rsid w:val="00E36FF2"/>
    <w:rsid w:val="00E37AEE"/>
    <w:rsid w:val="00E40655"/>
    <w:rsid w:val="00E42605"/>
    <w:rsid w:val="00E436DA"/>
    <w:rsid w:val="00E43DC9"/>
    <w:rsid w:val="00E4401C"/>
    <w:rsid w:val="00E44703"/>
    <w:rsid w:val="00E450C4"/>
    <w:rsid w:val="00E45374"/>
    <w:rsid w:val="00E51E1C"/>
    <w:rsid w:val="00E524AB"/>
    <w:rsid w:val="00E52D60"/>
    <w:rsid w:val="00E53433"/>
    <w:rsid w:val="00E5354A"/>
    <w:rsid w:val="00E53C9B"/>
    <w:rsid w:val="00E53EB3"/>
    <w:rsid w:val="00E5421D"/>
    <w:rsid w:val="00E542E6"/>
    <w:rsid w:val="00E54F23"/>
    <w:rsid w:val="00E5519C"/>
    <w:rsid w:val="00E55393"/>
    <w:rsid w:val="00E57EDD"/>
    <w:rsid w:val="00E61087"/>
    <w:rsid w:val="00E612D2"/>
    <w:rsid w:val="00E63FE5"/>
    <w:rsid w:val="00E64042"/>
    <w:rsid w:val="00E640E4"/>
    <w:rsid w:val="00E64942"/>
    <w:rsid w:val="00E653D8"/>
    <w:rsid w:val="00E653DA"/>
    <w:rsid w:val="00E65DA2"/>
    <w:rsid w:val="00E66773"/>
    <w:rsid w:val="00E679E4"/>
    <w:rsid w:val="00E67E69"/>
    <w:rsid w:val="00E67FDF"/>
    <w:rsid w:val="00E72F40"/>
    <w:rsid w:val="00E73E4A"/>
    <w:rsid w:val="00E74E10"/>
    <w:rsid w:val="00E75750"/>
    <w:rsid w:val="00E75FBA"/>
    <w:rsid w:val="00E7653C"/>
    <w:rsid w:val="00E8065E"/>
    <w:rsid w:val="00E8091F"/>
    <w:rsid w:val="00E81F66"/>
    <w:rsid w:val="00E83198"/>
    <w:rsid w:val="00E83E33"/>
    <w:rsid w:val="00E845F6"/>
    <w:rsid w:val="00E848D8"/>
    <w:rsid w:val="00E86650"/>
    <w:rsid w:val="00E91452"/>
    <w:rsid w:val="00E91B63"/>
    <w:rsid w:val="00E923E2"/>
    <w:rsid w:val="00E92B5C"/>
    <w:rsid w:val="00E947D1"/>
    <w:rsid w:val="00E948EE"/>
    <w:rsid w:val="00E94FF9"/>
    <w:rsid w:val="00E96248"/>
    <w:rsid w:val="00E97895"/>
    <w:rsid w:val="00E979D4"/>
    <w:rsid w:val="00EA061C"/>
    <w:rsid w:val="00EA0F11"/>
    <w:rsid w:val="00EA1303"/>
    <w:rsid w:val="00EA2A64"/>
    <w:rsid w:val="00EA4FB1"/>
    <w:rsid w:val="00EA6497"/>
    <w:rsid w:val="00EA6612"/>
    <w:rsid w:val="00EA6917"/>
    <w:rsid w:val="00EA6A48"/>
    <w:rsid w:val="00EA6EB9"/>
    <w:rsid w:val="00EA7811"/>
    <w:rsid w:val="00EA79E2"/>
    <w:rsid w:val="00EA7AEA"/>
    <w:rsid w:val="00EB0240"/>
    <w:rsid w:val="00EB0495"/>
    <w:rsid w:val="00EB0E99"/>
    <w:rsid w:val="00EB1A0B"/>
    <w:rsid w:val="00EB34E3"/>
    <w:rsid w:val="00EB3813"/>
    <w:rsid w:val="00EB3B2E"/>
    <w:rsid w:val="00EB3D23"/>
    <w:rsid w:val="00EB4092"/>
    <w:rsid w:val="00EB647A"/>
    <w:rsid w:val="00EB7257"/>
    <w:rsid w:val="00EB7AE3"/>
    <w:rsid w:val="00EC0584"/>
    <w:rsid w:val="00EC0F2A"/>
    <w:rsid w:val="00EC14DC"/>
    <w:rsid w:val="00EC1AD7"/>
    <w:rsid w:val="00EC2C55"/>
    <w:rsid w:val="00EC2FD3"/>
    <w:rsid w:val="00EC42A2"/>
    <w:rsid w:val="00EC50F4"/>
    <w:rsid w:val="00EC5C4D"/>
    <w:rsid w:val="00EC5E10"/>
    <w:rsid w:val="00EC6C7E"/>
    <w:rsid w:val="00EC7204"/>
    <w:rsid w:val="00EC76E9"/>
    <w:rsid w:val="00ED063F"/>
    <w:rsid w:val="00ED123B"/>
    <w:rsid w:val="00ED1684"/>
    <w:rsid w:val="00ED177B"/>
    <w:rsid w:val="00ED1869"/>
    <w:rsid w:val="00ED27AC"/>
    <w:rsid w:val="00ED2928"/>
    <w:rsid w:val="00ED29CD"/>
    <w:rsid w:val="00ED2DDC"/>
    <w:rsid w:val="00ED667D"/>
    <w:rsid w:val="00ED6836"/>
    <w:rsid w:val="00ED73F2"/>
    <w:rsid w:val="00ED752C"/>
    <w:rsid w:val="00EE13EB"/>
    <w:rsid w:val="00EE1F21"/>
    <w:rsid w:val="00EE3B09"/>
    <w:rsid w:val="00EE3B29"/>
    <w:rsid w:val="00EE3FAE"/>
    <w:rsid w:val="00EE4E33"/>
    <w:rsid w:val="00EE5323"/>
    <w:rsid w:val="00EE547C"/>
    <w:rsid w:val="00EE57A3"/>
    <w:rsid w:val="00EE5E30"/>
    <w:rsid w:val="00EE6C5F"/>
    <w:rsid w:val="00EE7E63"/>
    <w:rsid w:val="00EF0EBB"/>
    <w:rsid w:val="00EF3173"/>
    <w:rsid w:val="00EF39F0"/>
    <w:rsid w:val="00EF4103"/>
    <w:rsid w:val="00EF4A4E"/>
    <w:rsid w:val="00EF4EDC"/>
    <w:rsid w:val="00EF60B6"/>
    <w:rsid w:val="00EF783D"/>
    <w:rsid w:val="00F00097"/>
    <w:rsid w:val="00F000E0"/>
    <w:rsid w:val="00F02F41"/>
    <w:rsid w:val="00F032CB"/>
    <w:rsid w:val="00F039E1"/>
    <w:rsid w:val="00F045E1"/>
    <w:rsid w:val="00F04CA2"/>
    <w:rsid w:val="00F055E8"/>
    <w:rsid w:val="00F06C47"/>
    <w:rsid w:val="00F06CA2"/>
    <w:rsid w:val="00F10A58"/>
    <w:rsid w:val="00F11C1E"/>
    <w:rsid w:val="00F13EC4"/>
    <w:rsid w:val="00F14CE6"/>
    <w:rsid w:val="00F15070"/>
    <w:rsid w:val="00F15293"/>
    <w:rsid w:val="00F152F2"/>
    <w:rsid w:val="00F16022"/>
    <w:rsid w:val="00F169B2"/>
    <w:rsid w:val="00F20301"/>
    <w:rsid w:val="00F206F0"/>
    <w:rsid w:val="00F21487"/>
    <w:rsid w:val="00F23179"/>
    <w:rsid w:val="00F23C1B"/>
    <w:rsid w:val="00F243FC"/>
    <w:rsid w:val="00F2473C"/>
    <w:rsid w:val="00F24F68"/>
    <w:rsid w:val="00F25FB2"/>
    <w:rsid w:val="00F2654F"/>
    <w:rsid w:val="00F269D0"/>
    <w:rsid w:val="00F27FDA"/>
    <w:rsid w:val="00F31099"/>
    <w:rsid w:val="00F317CE"/>
    <w:rsid w:val="00F33592"/>
    <w:rsid w:val="00F33B26"/>
    <w:rsid w:val="00F33BF6"/>
    <w:rsid w:val="00F34C39"/>
    <w:rsid w:val="00F350C0"/>
    <w:rsid w:val="00F359EF"/>
    <w:rsid w:val="00F3604C"/>
    <w:rsid w:val="00F36434"/>
    <w:rsid w:val="00F36F12"/>
    <w:rsid w:val="00F41A83"/>
    <w:rsid w:val="00F41F20"/>
    <w:rsid w:val="00F42247"/>
    <w:rsid w:val="00F448AE"/>
    <w:rsid w:val="00F44C10"/>
    <w:rsid w:val="00F45617"/>
    <w:rsid w:val="00F457AE"/>
    <w:rsid w:val="00F46AF5"/>
    <w:rsid w:val="00F47179"/>
    <w:rsid w:val="00F47BEE"/>
    <w:rsid w:val="00F50147"/>
    <w:rsid w:val="00F51970"/>
    <w:rsid w:val="00F52C10"/>
    <w:rsid w:val="00F53D06"/>
    <w:rsid w:val="00F542B5"/>
    <w:rsid w:val="00F54910"/>
    <w:rsid w:val="00F54DAB"/>
    <w:rsid w:val="00F5587C"/>
    <w:rsid w:val="00F56A6C"/>
    <w:rsid w:val="00F61494"/>
    <w:rsid w:val="00F61FE0"/>
    <w:rsid w:val="00F622F8"/>
    <w:rsid w:val="00F62DAF"/>
    <w:rsid w:val="00F63203"/>
    <w:rsid w:val="00F63244"/>
    <w:rsid w:val="00F6365C"/>
    <w:rsid w:val="00F63BEF"/>
    <w:rsid w:val="00F6450A"/>
    <w:rsid w:val="00F647A5"/>
    <w:rsid w:val="00F647BC"/>
    <w:rsid w:val="00F648F8"/>
    <w:rsid w:val="00F662C6"/>
    <w:rsid w:val="00F6633F"/>
    <w:rsid w:val="00F67B5D"/>
    <w:rsid w:val="00F67DA6"/>
    <w:rsid w:val="00F70199"/>
    <w:rsid w:val="00F703A6"/>
    <w:rsid w:val="00F70E96"/>
    <w:rsid w:val="00F71473"/>
    <w:rsid w:val="00F7193B"/>
    <w:rsid w:val="00F72C67"/>
    <w:rsid w:val="00F72D4F"/>
    <w:rsid w:val="00F7388F"/>
    <w:rsid w:val="00F73A3D"/>
    <w:rsid w:val="00F7412A"/>
    <w:rsid w:val="00F7423E"/>
    <w:rsid w:val="00F74777"/>
    <w:rsid w:val="00F75AB4"/>
    <w:rsid w:val="00F7640D"/>
    <w:rsid w:val="00F76501"/>
    <w:rsid w:val="00F76578"/>
    <w:rsid w:val="00F769D5"/>
    <w:rsid w:val="00F76B94"/>
    <w:rsid w:val="00F779F4"/>
    <w:rsid w:val="00F77EB4"/>
    <w:rsid w:val="00F82C9B"/>
    <w:rsid w:val="00F83106"/>
    <w:rsid w:val="00F835AC"/>
    <w:rsid w:val="00F84C33"/>
    <w:rsid w:val="00F85635"/>
    <w:rsid w:val="00F862DD"/>
    <w:rsid w:val="00F862F7"/>
    <w:rsid w:val="00F873F1"/>
    <w:rsid w:val="00F87B32"/>
    <w:rsid w:val="00F87CB0"/>
    <w:rsid w:val="00F9002B"/>
    <w:rsid w:val="00F907B8"/>
    <w:rsid w:val="00F90ADE"/>
    <w:rsid w:val="00F91142"/>
    <w:rsid w:val="00F915DF"/>
    <w:rsid w:val="00F91A6E"/>
    <w:rsid w:val="00F9264F"/>
    <w:rsid w:val="00F92B4A"/>
    <w:rsid w:val="00F92D78"/>
    <w:rsid w:val="00F92DAB"/>
    <w:rsid w:val="00F92E4E"/>
    <w:rsid w:val="00F93233"/>
    <w:rsid w:val="00F933A4"/>
    <w:rsid w:val="00F9352C"/>
    <w:rsid w:val="00F9361B"/>
    <w:rsid w:val="00F948F0"/>
    <w:rsid w:val="00F94C49"/>
    <w:rsid w:val="00F94E1B"/>
    <w:rsid w:val="00F96FE0"/>
    <w:rsid w:val="00F97630"/>
    <w:rsid w:val="00FA1061"/>
    <w:rsid w:val="00FA13AF"/>
    <w:rsid w:val="00FA147C"/>
    <w:rsid w:val="00FA23E1"/>
    <w:rsid w:val="00FA2A49"/>
    <w:rsid w:val="00FA35DA"/>
    <w:rsid w:val="00FA3E22"/>
    <w:rsid w:val="00FA4D26"/>
    <w:rsid w:val="00FA51B5"/>
    <w:rsid w:val="00FA55C3"/>
    <w:rsid w:val="00FA670C"/>
    <w:rsid w:val="00FA765E"/>
    <w:rsid w:val="00FA7BCE"/>
    <w:rsid w:val="00FB197A"/>
    <w:rsid w:val="00FB1AE2"/>
    <w:rsid w:val="00FB20F8"/>
    <w:rsid w:val="00FB309C"/>
    <w:rsid w:val="00FB37CE"/>
    <w:rsid w:val="00FB4762"/>
    <w:rsid w:val="00FB600D"/>
    <w:rsid w:val="00FB6FBE"/>
    <w:rsid w:val="00FC023A"/>
    <w:rsid w:val="00FC0BF5"/>
    <w:rsid w:val="00FC37D3"/>
    <w:rsid w:val="00FC4EA3"/>
    <w:rsid w:val="00FC5723"/>
    <w:rsid w:val="00FD0BE3"/>
    <w:rsid w:val="00FD1A2C"/>
    <w:rsid w:val="00FD21C3"/>
    <w:rsid w:val="00FD3336"/>
    <w:rsid w:val="00FD3ADD"/>
    <w:rsid w:val="00FD3B3F"/>
    <w:rsid w:val="00FD3E9C"/>
    <w:rsid w:val="00FD508C"/>
    <w:rsid w:val="00FD5860"/>
    <w:rsid w:val="00FD6BAC"/>
    <w:rsid w:val="00FD78FF"/>
    <w:rsid w:val="00FD7CB5"/>
    <w:rsid w:val="00FD7EE7"/>
    <w:rsid w:val="00FE033D"/>
    <w:rsid w:val="00FE1980"/>
    <w:rsid w:val="00FE253B"/>
    <w:rsid w:val="00FE323B"/>
    <w:rsid w:val="00FE4D56"/>
    <w:rsid w:val="00FE7537"/>
    <w:rsid w:val="00FF1AF6"/>
    <w:rsid w:val="00FF2BB8"/>
    <w:rsid w:val="00FF39C1"/>
    <w:rsid w:val="00FF6106"/>
    <w:rsid w:val="00FF66D9"/>
    <w:rsid w:val="00FF69A4"/>
    <w:rsid w:val="00FF6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oNotEmbedSmartTags/>
  <w:decimalSymbol w:val=","/>
  <w:listSeparator w:val=";"/>
  <w14:docId w14:val="147CA6BD"/>
  <w15:docId w15:val="{301C97A9-F3F6-49C5-BF81-984822063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s-CL" w:eastAsia="es-CL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50C0"/>
    <w:pPr>
      <w:spacing w:after="120"/>
      <w:jc w:val="both"/>
    </w:pPr>
    <w:rPr>
      <w:rFonts w:asciiTheme="minorHAnsi" w:hAnsiTheme="minorHAnsi"/>
      <w:sz w:val="24"/>
      <w:szCs w:val="24"/>
      <w:lang w:val="es-AR" w:eastAsia="zh-CN"/>
    </w:rPr>
  </w:style>
  <w:style w:type="paragraph" w:styleId="Ttulo1">
    <w:name w:val="heading 1"/>
    <w:basedOn w:val="Encabezado1"/>
    <w:next w:val="Normal"/>
    <w:link w:val="Ttulo1Car"/>
    <w:qFormat/>
    <w:rsid w:val="00D04884"/>
    <w:pPr>
      <w:numPr>
        <w:numId w:val="3"/>
      </w:numPr>
      <w:outlineLvl w:val="0"/>
    </w:pPr>
    <w:rPr>
      <w:rFonts w:asciiTheme="minorHAnsi" w:hAnsiTheme="minorHAnsi"/>
      <w:b/>
      <w:bCs/>
      <w:caps/>
      <w:sz w:val="32"/>
      <w:szCs w:val="36"/>
    </w:rPr>
  </w:style>
  <w:style w:type="paragraph" w:styleId="Ttulo2">
    <w:name w:val="heading 2"/>
    <w:basedOn w:val="Encabezado1"/>
    <w:next w:val="Normal"/>
    <w:link w:val="Ttulo2Car"/>
    <w:qFormat/>
    <w:rsid w:val="003F1051"/>
    <w:pPr>
      <w:numPr>
        <w:ilvl w:val="1"/>
        <w:numId w:val="3"/>
      </w:numPr>
      <w:outlineLvl w:val="1"/>
    </w:pPr>
    <w:rPr>
      <w:rFonts w:ascii="Calibri" w:hAnsi="Calibri"/>
      <w:b/>
      <w:bCs/>
      <w:caps/>
      <w:szCs w:val="32"/>
    </w:rPr>
  </w:style>
  <w:style w:type="paragraph" w:styleId="Ttulo3">
    <w:name w:val="heading 3"/>
    <w:basedOn w:val="Encabezado1"/>
    <w:next w:val="Normal"/>
    <w:link w:val="Ttulo3Car"/>
    <w:qFormat/>
    <w:rsid w:val="002A032D"/>
    <w:pPr>
      <w:numPr>
        <w:ilvl w:val="2"/>
        <w:numId w:val="3"/>
      </w:numPr>
      <w:ind w:left="504"/>
      <w:outlineLvl w:val="2"/>
    </w:pPr>
    <w:rPr>
      <w:rFonts w:asciiTheme="minorHAnsi" w:hAnsiTheme="minorHAnsi"/>
      <w:b/>
      <w:bCs/>
      <w:caps/>
    </w:rPr>
  </w:style>
  <w:style w:type="paragraph" w:styleId="Ttulo4">
    <w:name w:val="heading 4"/>
    <w:basedOn w:val="Ttulo3"/>
    <w:next w:val="Normal"/>
    <w:link w:val="Ttulo4Car"/>
    <w:autoRedefine/>
    <w:uiPriority w:val="9"/>
    <w:unhideWhenUsed/>
    <w:qFormat/>
    <w:rsid w:val="002A032D"/>
    <w:pPr>
      <w:numPr>
        <w:ilvl w:val="3"/>
      </w:numPr>
      <w:tabs>
        <w:tab w:val="left" w:pos="993"/>
      </w:tabs>
      <w:ind w:left="646" w:hanging="646"/>
      <w:outlineLvl w:val="3"/>
    </w:pPr>
    <w:rPr>
      <w:sz w:val="24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5550C0"/>
    <w:pPr>
      <w:keepNext/>
      <w:keepLines/>
      <w:numPr>
        <w:ilvl w:val="4"/>
        <w:numId w:val="2"/>
      </w:numPr>
      <w:spacing w:before="120"/>
      <w:outlineLvl w:val="4"/>
    </w:pPr>
    <w:rPr>
      <w:rFonts w:eastAsiaTheme="majorEastAsia" w:cstheme="majorBidi"/>
      <w:b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9C2E6A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9C2E6A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9C2E6A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9C2E6A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Symbol" w:hint="default"/>
    </w:rPr>
  </w:style>
  <w:style w:type="character" w:customStyle="1" w:styleId="WW8Num1z2">
    <w:name w:val="WW8Num1z2"/>
    <w:rPr>
      <w:rFonts w:ascii="Courier New" w:hAnsi="Courier New" w:cs="Courier New" w:hint="default"/>
    </w:rPr>
  </w:style>
  <w:style w:type="character" w:customStyle="1" w:styleId="WW8Num1z3">
    <w:name w:val="WW8Num1z3"/>
    <w:rPr>
      <w:rFonts w:ascii="Wingdings" w:hAnsi="Wingdings" w:cs="Wingdings" w:hint="default"/>
    </w:rPr>
  </w:style>
  <w:style w:type="character" w:customStyle="1" w:styleId="WW8Num2z0">
    <w:name w:val="WW8Num2z0"/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WW8Num3z0">
    <w:name w:val="WW8Num3z0"/>
    <w:rPr>
      <w:rFonts w:hint="default"/>
    </w:rPr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hint="default"/>
    </w:rPr>
  </w:style>
  <w:style w:type="character" w:customStyle="1" w:styleId="WW8Num4z1">
    <w:name w:val="WW8Num4z1"/>
  </w:style>
  <w:style w:type="character" w:customStyle="1" w:styleId="WW8Num4z2">
    <w:name w:val="WW8Num4z2"/>
  </w:style>
  <w:style w:type="character" w:customStyle="1" w:styleId="WW8Num4z3">
    <w:name w:val="WW8Num4z3"/>
  </w:style>
  <w:style w:type="character" w:customStyle="1" w:styleId="WW8Num4z4">
    <w:name w:val="WW8Num4z4"/>
  </w:style>
  <w:style w:type="character" w:customStyle="1" w:styleId="WW8Num4z5">
    <w:name w:val="WW8Num4z5"/>
  </w:style>
  <w:style w:type="character" w:customStyle="1" w:styleId="WW8Num4z6">
    <w:name w:val="WW8Num4z6"/>
  </w:style>
  <w:style w:type="character" w:customStyle="1" w:styleId="WW8Num4z7">
    <w:name w:val="WW8Num4z7"/>
  </w:style>
  <w:style w:type="character" w:customStyle="1" w:styleId="WW8Num4z8">
    <w:name w:val="WW8Num4z8"/>
  </w:style>
  <w:style w:type="character" w:customStyle="1" w:styleId="Fuentedeprrafopredeter1">
    <w:name w:val="Fuente de párrafo predeter.1"/>
  </w:style>
  <w:style w:type="character" w:customStyle="1" w:styleId="WW8Num1z1">
    <w:name w:val="WW8Num1z1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5z0">
    <w:name w:val="WW8Num5z0"/>
    <w:rPr>
      <w:rFonts w:ascii="Symbol" w:hAnsi="Symbol" w:cs="Symbol" w:hint="default"/>
      <w:sz w:val="20"/>
    </w:rPr>
  </w:style>
  <w:style w:type="character" w:customStyle="1" w:styleId="WW8Num5z1">
    <w:name w:val="WW8Num5z1"/>
    <w:rPr>
      <w:rFonts w:ascii="Courier New" w:hAnsi="Courier New" w:cs="Courier New" w:hint="default"/>
      <w:sz w:val="20"/>
    </w:rPr>
  </w:style>
  <w:style w:type="character" w:customStyle="1" w:styleId="WW8Num5z2">
    <w:name w:val="WW8Num5z2"/>
    <w:rPr>
      <w:rFonts w:ascii="Wingdings" w:hAnsi="Wingdings" w:cs="Wingdings" w:hint="default"/>
      <w:sz w:val="20"/>
    </w:rPr>
  </w:style>
  <w:style w:type="character" w:customStyle="1" w:styleId="WW8Num6z0">
    <w:name w:val="WW8Num6z0"/>
    <w:rPr>
      <w:rFonts w:ascii="Wingdings" w:hAnsi="Wingdings" w:cs="Wingdings" w:hint="default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3">
    <w:name w:val="WW8Num6z3"/>
    <w:rPr>
      <w:rFonts w:ascii="Symbol" w:hAnsi="Symbol" w:cs="Symbol" w:hint="default"/>
    </w:rPr>
  </w:style>
  <w:style w:type="character" w:customStyle="1" w:styleId="WW8Num7z0">
    <w:name w:val="WW8Num7z0"/>
    <w:rPr>
      <w:rFonts w:ascii="Wingdings" w:hAnsi="Wingdings" w:cs="Wingdings" w:hint="default"/>
    </w:rPr>
  </w:style>
  <w:style w:type="character" w:customStyle="1" w:styleId="WW8Num7z1">
    <w:name w:val="WW8Num7z1"/>
    <w:rPr>
      <w:rFonts w:ascii="Courier New" w:hAnsi="Courier New" w:cs="Courier New" w:hint="default"/>
    </w:rPr>
  </w:style>
  <w:style w:type="character" w:customStyle="1" w:styleId="WW8Num7z3">
    <w:name w:val="WW8Num7z3"/>
    <w:rPr>
      <w:rFonts w:ascii="Symbol" w:hAnsi="Symbol" w:cs="Symbol" w:hint="default"/>
    </w:rPr>
  </w:style>
  <w:style w:type="character" w:customStyle="1" w:styleId="WW8Num8z0">
    <w:name w:val="WW8Num8z0"/>
    <w:rPr>
      <w:rFonts w:ascii="Symbol" w:hAnsi="Symbol" w:cs="Symbol" w:hint="default"/>
    </w:rPr>
  </w:style>
  <w:style w:type="character" w:customStyle="1" w:styleId="WW8Num8z1">
    <w:name w:val="WW8Num8z1"/>
    <w:rPr>
      <w:rFonts w:ascii="Courier New" w:hAnsi="Courier New" w:cs="Courier New" w:hint="default"/>
    </w:rPr>
  </w:style>
  <w:style w:type="character" w:customStyle="1" w:styleId="WW8Num8z2">
    <w:name w:val="WW8Num8z2"/>
    <w:rPr>
      <w:rFonts w:ascii="Wingdings" w:hAnsi="Wingdings" w:cs="Wingdings" w:hint="default"/>
    </w:rPr>
  </w:style>
  <w:style w:type="character" w:customStyle="1" w:styleId="WW8Num9z0">
    <w:name w:val="WW8Num9z0"/>
    <w:rPr>
      <w:rFonts w:hint="default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Symbol" w:hAnsi="Symbol" w:cs="Symbol" w:hint="default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1z0">
    <w:name w:val="WW8Num11z0"/>
    <w:rPr>
      <w:rFonts w:ascii="Times New Roman" w:hAnsi="Times New Roman" w:cs="Times New Roman" w:hint="default"/>
    </w:rPr>
  </w:style>
  <w:style w:type="character" w:customStyle="1" w:styleId="WW8Num11z1">
    <w:name w:val="WW8Num11z1"/>
    <w:rPr>
      <w:rFonts w:ascii="Courier New" w:hAnsi="Courier New" w:cs="Courier New" w:hint="default"/>
    </w:rPr>
  </w:style>
  <w:style w:type="character" w:customStyle="1" w:styleId="WW8Num11z2">
    <w:name w:val="WW8Num11z2"/>
    <w:rPr>
      <w:rFonts w:ascii="Wingdings" w:hAnsi="Wingdings" w:cs="Wingdings" w:hint="default"/>
    </w:rPr>
  </w:style>
  <w:style w:type="character" w:customStyle="1" w:styleId="WW8Num11z3">
    <w:name w:val="WW8Num11z3"/>
    <w:rPr>
      <w:rFonts w:ascii="Symbol" w:hAnsi="Symbol" w:cs="Symbol"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2z1">
    <w:name w:val="WW8Num12z1"/>
  </w:style>
  <w:style w:type="character" w:customStyle="1" w:styleId="WW8Num12z2">
    <w:name w:val="WW8Num12z2"/>
  </w:style>
  <w:style w:type="character" w:customStyle="1" w:styleId="WW8Num12z3">
    <w:name w:val="WW8Num12z3"/>
  </w:style>
  <w:style w:type="character" w:customStyle="1" w:styleId="WW8Num12z4">
    <w:name w:val="WW8Num12z4"/>
  </w:style>
  <w:style w:type="character" w:customStyle="1" w:styleId="WW8Num12z5">
    <w:name w:val="WW8Num12z5"/>
  </w:style>
  <w:style w:type="character" w:customStyle="1" w:styleId="WW8Num12z6">
    <w:name w:val="WW8Num12z6"/>
  </w:style>
  <w:style w:type="character" w:customStyle="1" w:styleId="WW8Num12z7">
    <w:name w:val="WW8Num12z7"/>
  </w:style>
  <w:style w:type="character" w:customStyle="1" w:styleId="WW8Num12z8">
    <w:name w:val="WW8Num12z8"/>
  </w:style>
  <w:style w:type="character" w:customStyle="1" w:styleId="Fuentedeprrafopredeter11">
    <w:name w:val="Fuente de párrafo predeter.11"/>
  </w:style>
  <w:style w:type="character" w:styleId="Hipervnculo">
    <w:name w:val="Hyperlink"/>
    <w:uiPriority w:val="99"/>
    <w:rPr>
      <w:color w:val="0000FF"/>
      <w:u w:val="single"/>
    </w:rPr>
  </w:style>
  <w:style w:type="character" w:customStyle="1" w:styleId="EncabezadoCar">
    <w:name w:val="Encabezado Car"/>
    <w:rPr>
      <w:rFonts w:ascii="Bookman Old Style" w:hAnsi="Bookman Old Style" w:cs="Bookman Old Style"/>
      <w:color w:val="000000"/>
      <w:sz w:val="22"/>
      <w:szCs w:val="22"/>
      <w:lang w:val="es-ES"/>
    </w:rPr>
  </w:style>
  <w:style w:type="character" w:customStyle="1" w:styleId="TextodegloboCar">
    <w:name w:val="Texto de globo Car"/>
    <w:rPr>
      <w:sz w:val="2"/>
      <w:szCs w:val="2"/>
      <w:lang w:val="es-AR"/>
    </w:rPr>
  </w:style>
  <w:style w:type="character" w:customStyle="1" w:styleId="PiedepginaCar">
    <w:name w:val="Pie de página Car"/>
    <w:uiPriority w:val="99"/>
    <w:rPr>
      <w:sz w:val="24"/>
      <w:szCs w:val="24"/>
      <w:lang w:val="es-AR"/>
    </w:rPr>
  </w:style>
  <w:style w:type="character" w:customStyle="1" w:styleId="TextoindependienteCar">
    <w:name w:val="Texto independiente Car"/>
    <w:rPr>
      <w:rFonts w:ascii="Arial" w:hAnsi="Arial" w:cs="Arial"/>
      <w:sz w:val="22"/>
      <w:szCs w:val="22"/>
      <w:lang w:val="es-ES_tradnl"/>
    </w:rPr>
  </w:style>
  <w:style w:type="character" w:customStyle="1" w:styleId="CarCar1">
    <w:name w:val="Car Car1"/>
    <w:rPr>
      <w:sz w:val="22"/>
      <w:szCs w:val="22"/>
      <w:lang w:val="es-AR"/>
    </w:rPr>
  </w:style>
  <w:style w:type="character" w:styleId="Textoennegrita">
    <w:name w:val="Strong"/>
    <w:qFormat/>
    <w:rPr>
      <w:b/>
      <w:bCs/>
    </w:rPr>
  </w:style>
  <w:style w:type="paragraph" w:customStyle="1" w:styleId="Encabezado2">
    <w:name w:val="Encabezado2"/>
    <w:basedOn w:val="Encabezado1"/>
    <w:next w:val="Textoindependiente"/>
    <w:pPr>
      <w:jc w:val="center"/>
    </w:pPr>
    <w:rPr>
      <w:b/>
      <w:bCs/>
      <w:sz w:val="56"/>
      <w:szCs w:val="56"/>
    </w:rPr>
  </w:style>
  <w:style w:type="paragraph" w:styleId="Textoindependiente">
    <w:name w:val="Body Text"/>
    <w:basedOn w:val="Normal"/>
    <w:link w:val="TextoindependienteCar1"/>
    <w:rPr>
      <w:rFonts w:ascii="Arial" w:hAnsi="Arial" w:cs="Arial"/>
      <w:sz w:val="22"/>
      <w:szCs w:val="22"/>
      <w:lang w:val="es-ES_tradnl"/>
    </w:rPr>
  </w:style>
  <w:style w:type="paragraph" w:styleId="Lista">
    <w:name w:val="List"/>
    <w:basedOn w:val="Textoindependiente"/>
    <w:rPr>
      <w:rFonts w:cs="Mangal"/>
    </w:rPr>
  </w:style>
  <w:style w:type="paragraph" w:styleId="Descripcin">
    <w:name w:val="caption"/>
    <w:aliases w:val="Captiondsg,Caption-,Car,Caption Table,Figura 1,Ca,caption,Didascalia Carattere,Legend,table"/>
    <w:basedOn w:val="Normal"/>
    <w:link w:val="DescripcinCar"/>
    <w:qFormat/>
    <w:rsid w:val="006D2334"/>
    <w:pPr>
      <w:suppressLineNumbers/>
      <w:spacing w:before="120" w:after="240"/>
      <w:jc w:val="center"/>
    </w:pPr>
    <w:rPr>
      <w:rFonts w:cs="Mangal"/>
      <w:iCs/>
      <w:sz w:val="20"/>
    </w:rPr>
  </w:style>
  <w:style w:type="paragraph" w:customStyle="1" w:styleId="ndice">
    <w:name w:val="Índice"/>
    <w:basedOn w:val="Normal"/>
    <w:pPr>
      <w:suppressLineNumbers/>
    </w:pPr>
    <w:rPr>
      <w:rFonts w:cs="Mangal"/>
    </w:rPr>
  </w:style>
  <w:style w:type="paragraph" w:customStyle="1" w:styleId="Encabezado1">
    <w:name w:val="Encabezado1"/>
    <w:basedOn w:val="Normal"/>
    <w:next w:val="Textoindependiente"/>
    <w:pPr>
      <w:keepNext/>
      <w:spacing w:before="240"/>
    </w:pPr>
    <w:rPr>
      <w:rFonts w:ascii="Liberation Sans" w:eastAsia="Microsoft YaHei" w:hAnsi="Liberation Sans" w:cs="Mangal"/>
      <w:sz w:val="28"/>
      <w:szCs w:val="28"/>
    </w:rPr>
  </w:style>
  <w:style w:type="paragraph" w:customStyle="1" w:styleId="Descripcin1">
    <w:name w:val="Descripción1"/>
    <w:basedOn w:val="Normal"/>
    <w:pPr>
      <w:suppressLineNumbers/>
      <w:spacing w:before="120"/>
    </w:pPr>
    <w:rPr>
      <w:rFonts w:cs="Mangal"/>
      <w:i/>
      <w:iCs/>
    </w:rPr>
  </w:style>
  <w:style w:type="paragraph" w:styleId="Encabezado">
    <w:name w:val="header"/>
    <w:basedOn w:val="Normal"/>
    <w:rPr>
      <w:rFonts w:ascii="Bookman Old Style" w:hAnsi="Bookman Old Style" w:cs="Bookman Old Style"/>
      <w:color w:val="000000"/>
      <w:sz w:val="22"/>
      <w:szCs w:val="22"/>
      <w:lang w:val="es-ES"/>
    </w:rPr>
  </w:style>
  <w:style w:type="paragraph" w:customStyle="1" w:styleId="Textodeglobo1">
    <w:name w:val="Texto de globo1"/>
    <w:basedOn w:val="Normal"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uiPriority w:val="99"/>
  </w:style>
  <w:style w:type="paragraph" w:customStyle="1" w:styleId="Prrafodelista1">
    <w:name w:val="Párrafo de lista1"/>
    <w:basedOn w:val="Normal"/>
    <w:pPr>
      <w:ind w:left="720"/>
    </w:pPr>
  </w:style>
  <w:style w:type="paragraph" w:customStyle="1" w:styleId="Sinespaciado1">
    <w:name w:val="Sin espaciado1"/>
    <w:pPr>
      <w:suppressAutoHyphens/>
      <w:spacing w:after="120"/>
      <w:jc w:val="both"/>
    </w:pPr>
    <w:rPr>
      <w:rFonts w:ascii="Calibri" w:hAnsi="Calibri" w:cs="Calibri"/>
      <w:sz w:val="22"/>
      <w:szCs w:val="22"/>
      <w:lang w:val="es-ES" w:eastAsia="zh-CN"/>
    </w:rPr>
  </w:style>
  <w:style w:type="paragraph" w:customStyle="1" w:styleId="Cita1">
    <w:name w:val="Cita1"/>
    <w:basedOn w:val="Normal"/>
    <w:pPr>
      <w:spacing w:after="283"/>
      <w:ind w:left="567" w:right="567"/>
    </w:pPr>
  </w:style>
  <w:style w:type="paragraph" w:styleId="Subttulo">
    <w:name w:val="Subtitle"/>
    <w:basedOn w:val="Encabezado1"/>
    <w:next w:val="Textoindependiente"/>
    <w:qFormat/>
    <w:pPr>
      <w:spacing w:before="60"/>
      <w:jc w:val="center"/>
    </w:pPr>
    <w:rPr>
      <w:sz w:val="36"/>
      <w:szCs w:val="36"/>
    </w:rPr>
  </w:style>
  <w:style w:type="paragraph" w:styleId="Cita">
    <w:name w:val="Quote"/>
    <w:basedOn w:val="Normal"/>
    <w:qFormat/>
    <w:pPr>
      <w:spacing w:after="283"/>
      <w:ind w:left="567" w:right="567"/>
    </w:pPr>
  </w:style>
  <w:style w:type="paragraph" w:styleId="Ttulo">
    <w:name w:val="Title"/>
    <w:basedOn w:val="Encabezado2"/>
    <w:next w:val="Textoindependiente"/>
    <w:qFormat/>
  </w:style>
  <w:style w:type="paragraph" w:styleId="Sinespaciado">
    <w:name w:val="No Spacing"/>
    <w:link w:val="SinespaciadoCar"/>
    <w:uiPriority w:val="1"/>
    <w:qFormat/>
    <w:rsid w:val="00E542E6"/>
    <w:rPr>
      <w:rFonts w:ascii="Calibri" w:hAnsi="Calibri"/>
      <w:sz w:val="22"/>
      <w:szCs w:val="22"/>
    </w:rPr>
  </w:style>
  <w:style w:type="character" w:customStyle="1" w:styleId="SinespaciadoCar">
    <w:name w:val="Sin espaciado Car"/>
    <w:link w:val="Sinespaciado"/>
    <w:uiPriority w:val="1"/>
    <w:rsid w:val="00E542E6"/>
    <w:rPr>
      <w:rFonts w:ascii="Calibri" w:hAnsi="Calibri"/>
      <w:sz w:val="22"/>
      <w:szCs w:val="22"/>
    </w:rPr>
  </w:style>
  <w:style w:type="paragraph" w:styleId="Textodeglobo">
    <w:name w:val="Balloon Text"/>
    <w:basedOn w:val="Normal"/>
    <w:link w:val="TextodegloboCar1"/>
    <w:uiPriority w:val="99"/>
    <w:semiHidden/>
    <w:unhideWhenUsed/>
    <w:rsid w:val="00E542E6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1">
    <w:name w:val="Texto de globo Car1"/>
    <w:link w:val="Textodeglobo"/>
    <w:uiPriority w:val="99"/>
    <w:semiHidden/>
    <w:rsid w:val="00E542E6"/>
    <w:rPr>
      <w:rFonts w:ascii="Tahoma" w:hAnsi="Tahoma" w:cs="Tahoma"/>
      <w:sz w:val="16"/>
      <w:szCs w:val="16"/>
      <w:lang w:val="es-AR" w:eastAsia="zh-CN"/>
    </w:rPr>
  </w:style>
  <w:style w:type="table" w:styleId="Tablaconcuadrcula">
    <w:name w:val="Table Grid"/>
    <w:basedOn w:val="Tablanormal"/>
    <w:uiPriority w:val="39"/>
    <w:rsid w:val="00ED12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1">
    <w:name w:val="index 1"/>
    <w:basedOn w:val="Normal"/>
    <w:next w:val="Normal"/>
    <w:autoRedefine/>
    <w:uiPriority w:val="99"/>
    <w:unhideWhenUsed/>
    <w:rsid w:val="00F63244"/>
    <w:pPr>
      <w:tabs>
        <w:tab w:val="left" w:pos="2268"/>
      </w:tabs>
      <w:ind w:left="238" w:hanging="238"/>
      <w:jc w:val="left"/>
    </w:pPr>
    <w:rPr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ED123B"/>
    <w:pPr>
      <w:spacing w:after="0"/>
      <w:ind w:left="480" w:hanging="240"/>
      <w:jc w:val="left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ED123B"/>
    <w:pPr>
      <w:spacing w:after="0"/>
      <w:ind w:left="720" w:hanging="240"/>
      <w:jc w:val="left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ED123B"/>
    <w:pPr>
      <w:spacing w:after="0"/>
      <w:ind w:left="960" w:hanging="240"/>
      <w:jc w:val="left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ED123B"/>
    <w:pPr>
      <w:spacing w:after="0"/>
      <w:ind w:left="1200" w:hanging="240"/>
      <w:jc w:val="left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ED123B"/>
    <w:pPr>
      <w:spacing w:after="0"/>
      <w:ind w:left="1440" w:hanging="240"/>
      <w:jc w:val="left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ED123B"/>
    <w:pPr>
      <w:spacing w:after="0"/>
      <w:ind w:left="1680" w:hanging="240"/>
      <w:jc w:val="left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ED123B"/>
    <w:pPr>
      <w:spacing w:after="0"/>
      <w:ind w:left="1920" w:hanging="240"/>
      <w:jc w:val="left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ED123B"/>
    <w:pPr>
      <w:spacing w:after="0"/>
      <w:ind w:left="2160" w:hanging="240"/>
      <w:jc w:val="left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ED123B"/>
    <w:pPr>
      <w:spacing w:before="240"/>
      <w:jc w:val="center"/>
    </w:pPr>
    <w:rPr>
      <w:b/>
      <w:bCs/>
      <w:sz w:val="26"/>
      <w:szCs w:val="26"/>
    </w:rPr>
  </w:style>
  <w:style w:type="paragraph" w:styleId="TDC1">
    <w:name w:val="toc 1"/>
    <w:basedOn w:val="Normal"/>
    <w:next w:val="Normal"/>
    <w:uiPriority w:val="39"/>
    <w:unhideWhenUsed/>
    <w:rsid w:val="006A6C9C"/>
    <w:pPr>
      <w:tabs>
        <w:tab w:val="left" w:pos="284"/>
        <w:tab w:val="right" w:leader="dot" w:pos="9629"/>
      </w:tabs>
    </w:pPr>
  </w:style>
  <w:style w:type="paragraph" w:styleId="TDC2">
    <w:name w:val="toc 2"/>
    <w:basedOn w:val="Normal"/>
    <w:next w:val="Normal"/>
    <w:uiPriority w:val="39"/>
    <w:unhideWhenUsed/>
    <w:rsid w:val="006A6C9C"/>
    <w:pPr>
      <w:tabs>
        <w:tab w:val="left" w:pos="709"/>
        <w:tab w:val="right" w:leader="dot" w:pos="9629"/>
      </w:tabs>
      <w:ind w:left="240"/>
    </w:pPr>
  </w:style>
  <w:style w:type="paragraph" w:styleId="TDC3">
    <w:name w:val="toc 3"/>
    <w:basedOn w:val="Normal"/>
    <w:next w:val="Normal"/>
    <w:uiPriority w:val="39"/>
    <w:unhideWhenUsed/>
    <w:rsid w:val="006A6C9C"/>
    <w:pPr>
      <w:tabs>
        <w:tab w:val="left" w:pos="1134"/>
        <w:tab w:val="right" w:leader="dot" w:pos="9629"/>
      </w:tabs>
      <w:ind w:left="480"/>
    </w:pPr>
  </w:style>
  <w:style w:type="character" w:customStyle="1" w:styleId="Ttulo3Car">
    <w:name w:val="Título 3 Car"/>
    <w:link w:val="Ttulo3"/>
    <w:rsid w:val="002A032D"/>
    <w:rPr>
      <w:rFonts w:asciiTheme="minorHAnsi" w:eastAsia="Microsoft YaHei" w:hAnsiTheme="minorHAnsi" w:cs="Mangal"/>
      <w:b/>
      <w:bCs/>
      <w:caps/>
      <w:sz w:val="28"/>
      <w:szCs w:val="28"/>
      <w:lang w:val="es-AR" w:eastAsia="zh-CN"/>
    </w:rPr>
  </w:style>
  <w:style w:type="paragraph" w:styleId="Prrafodelista">
    <w:name w:val="List Paragraph"/>
    <w:aliases w:val="Titulo de Fígura,TITULO A,Titulo parrafo"/>
    <w:basedOn w:val="Normal"/>
    <w:link w:val="PrrafodelistaCar"/>
    <w:uiPriority w:val="34"/>
    <w:qFormat/>
    <w:rsid w:val="008321EB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EB3B2E"/>
  </w:style>
  <w:style w:type="character" w:styleId="Textodelmarcadordeposicin">
    <w:name w:val="Placeholder Text"/>
    <w:basedOn w:val="Fuentedeprrafopredeter"/>
    <w:uiPriority w:val="99"/>
    <w:semiHidden/>
    <w:rsid w:val="00E51E1C"/>
    <w:rPr>
      <w:color w:val="808080"/>
    </w:rPr>
  </w:style>
  <w:style w:type="paragraph" w:styleId="TtuloTDC">
    <w:name w:val="TOC Heading"/>
    <w:basedOn w:val="Ttulo1"/>
    <w:next w:val="Normal"/>
    <w:uiPriority w:val="39"/>
    <w:unhideWhenUsed/>
    <w:qFormat/>
    <w:rsid w:val="002632FF"/>
    <w:pPr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Cs w:val="28"/>
      <w:lang w:eastAsia="es-AR"/>
    </w:rPr>
  </w:style>
  <w:style w:type="paragraph" w:customStyle="1" w:styleId="Referencia">
    <w:name w:val="Referencia"/>
    <w:basedOn w:val="Textoindependiente"/>
    <w:link w:val="ReferenciaCar"/>
    <w:qFormat/>
    <w:rsid w:val="001C196F"/>
    <w:pPr>
      <w:numPr>
        <w:numId w:val="1"/>
      </w:numPr>
      <w:tabs>
        <w:tab w:val="left" w:pos="425"/>
      </w:tabs>
    </w:pPr>
    <w:rPr>
      <w:rFonts w:ascii="Calibri" w:hAnsi="Calibri"/>
      <w:sz w:val="24"/>
      <w:lang w:val="es-AR"/>
    </w:rPr>
  </w:style>
  <w:style w:type="paragraph" w:customStyle="1" w:styleId="Definiciones">
    <w:name w:val="Definiciones"/>
    <w:basedOn w:val="Textoindependiente"/>
    <w:link w:val="DefinicionesCar"/>
    <w:qFormat/>
    <w:rsid w:val="00D67BF4"/>
    <w:pPr>
      <w:tabs>
        <w:tab w:val="left" w:pos="2268"/>
      </w:tabs>
      <w:ind w:left="2268" w:hanging="2268"/>
    </w:pPr>
    <w:rPr>
      <w:rFonts w:asciiTheme="minorHAnsi" w:hAnsiTheme="minorHAnsi"/>
      <w:sz w:val="24"/>
      <w:lang w:val="es-AR"/>
    </w:rPr>
  </w:style>
  <w:style w:type="character" w:customStyle="1" w:styleId="TextoindependienteCar1">
    <w:name w:val="Texto independiente Car1"/>
    <w:basedOn w:val="Fuentedeprrafopredeter"/>
    <w:link w:val="Textoindependiente"/>
    <w:rsid w:val="00A63201"/>
    <w:rPr>
      <w:rFonts w:ascii="Arial" w:hAnsi="Arial" w:cs="Arial"/>
      <w:sz w:val="22"/>
      <w:szCs w:val="22"/>
      <w:lang w:val="es-ES_tradnl" w:eastAsia="zh-CN"/>
    </w:rPr>
  </w:style>
  <w:style w:type="character" w:customStyle="1" w:styleId="ReferenciaCar">
    <w:name w:val="Referencia Car"/>
    <w:basedOn w:val="TextoindependienteCar1"/>
    <w:link w:val="Referencia"/>
    <w:rsid w:val="001C196F"/>
    <w:rPr>
      <w:rFonts w:ascii="Calibri" w:hAnsi="Calibri" w:cs="Arial"/>
      <w:sz w:val="24"/>
      <w:szCs w:val="22"/>
      <w:lang w:val="es-AR" w:eastAsia="zh-CN"/>
    </w:rPr>
  </w:style>
  <w:style w:type="character" w:customStyle="1" w:styleId="Ttulo4Car">
    <w:name w:val="Título 4 Car"/>
    <w:basedOn w:val="Fuentedeprrafopredeter"/>
    <w:link w:val="Ttulo4"/>
    <w:uiPriority w:val="9"/>
    <w:rsid w:val="002A032D"/>
    <w:rPr>
      <w:rFonts w:asciiTheme="minorHAnsi" w:eastAsia="Microsoft YaHei" w:hAnsiTheme="minorHAnsi" w:cs="Mangal"/>
      <w:b/>
      <w:bCs/>
      <w:caps/>
      <w:sz w:val="24"/>
      <w:szCs w:val="28"/>
      <w:lang w:val="es-AR" w:eastAsia="zh-CN"/>
    </w:rPr>
  </w:style>
  <w:style w:type="character" w:customStyle="1" w:styleId="DefinicionesCar">
    <w:name w:val="Definiciones Car"/>
    <w:basedOn w:val="TextoindependienteCar1"/>
    <w:link w:val="Definiciones"/>
    <w:rsid w:val="00D67BF4"/>
    <w:rPr>
      <w:rFonts w:asciiTheme="minorHAnsi" w:hAnsiTheme="minorHAnsi" w:cs="Arial"/>
      <w:sz w:val="24"/>
      <w:szCs w:val="22"/>
      <w:lang w:val="es-AR" w:eastAsia="zh-CN"/>
    </w:rPr>
  </w:style>
  <w:style w:type="paragraph" w:styleId="TDC4">
    <w:name w:val="toc 4"/>
    <w:basedOn w:val="Normal"/>
    <w:next w:val="Normal"/>
    <w:uiPriority w:val="39"/>
    <w:unhideWhenUsed/>
    <w:rsid w:val="006A6C9C"/>
    <w:pPr>
      <w:tabs>
        <w:tab w:val="left" w:pos="1560"/>
        <w:tab w:val="right" w:leader="dot" w:pos="9629"/>
      </w:tabs>
      <w:spacing w:after="100"/>
      <w:ind w:left="720"/>
    </w:pPr>
  </w:style>
  <w:style w:type="character" w:styleId="Refdecomentario">
    <w:name w:val="annotation reference"/>
    <w:basedOn w:val="Fuentedeprrafopredeter"/>
    <w:uiPriority w:val="99"/>
    <w:semiHidden/>
    <w:unhideWhenUsed/>
    <w:rsid w:val="00603DC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603DC2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603DC2"/>
    <w:rPr>
      <w:rFonts w:asciiTheme="minorHAnsi" w:hAnsiTheme="minorHAnsi"/>
      <w:lang w:val="es-AR" w:eastAsia="zh-CN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03DC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03DC2"/>
    <w:rPr>
      <w:rFonts w:asciiTheme="minorHAnsi" w:hAnsiTheme="minorHAnsi"/>
      <w:b/>
      <w:bCs/>
      <w:lang w:val="es-AR" w:eastAsia="zh-CN"/>
    </w:rPr>
  </w:style>
  <w:style w:type="paragraph" w:styleId="Textonotapie">
    <w:name w:val="footnote text"/>
    <w:basedOn w:val="Normal"/>
    <w:link w:val="TextonotapieCar"/>
    <w:uiPriority w:val="99"/>
    <w:unhideWhenUsed/>
    <w:rsid w:val="00D934B2"/>
    <w:pPr>
      <w:spacing w:after="0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D934B2"/>
    <w:rPr>
      <w:rFonts w:asciiTheme="minorHAnsi" w:hAnsiTheme="minorHAnsi"/>
      <w:lang w:val="es-AR" w:eastAsia="zh-CN"/>
    </w:rPr>
  </w:style>
  <w:style w:type="character" w:styleId="Refdenotaalpie">
    <w:name w:val="footnote reference"/>
    <w:basedOn w:val="Fuentedeprrafopredeter"/>
    <w:uiPriority w:val="99"/>
    <w:unhideWhenUsed/>
    <w:rsid w:val="00D934B2"/>
    <w:rPr>
      <w:vertAlign w:val="superscript"/>
    </w:rPr>
  </w:style>
  <w:style w:type="paragraph" w:customStyle="1" w:styleId="NormalTabla">
    <w:name w:val="Normal Tabla"/>
    <w:basedOn w:val="Normal"/>
    <w:link w:val="NormalTablaCar"/>
    <w:qFormat/>
    <w:rsid w:val="00812E19"/>
    <w:pPr>
      <w:spacing w:after="40"/>
      <w:jc w:val="center"/>
    </w:pPr>
    <w:rPr>
      <w:sz w:val="20"/>
    </w:rPr>
  </w:style>
  <w:style w:type="character" w:customStyle="1" w:styleId="NormalTablaCar">
    <w:name w:val="Normal Tabla Car"/>
    <w:basedOn w:val="Fuentedeprrafopredeter"/>
    <w:link w:val="NormalTabla"/>
    <w:rsid w:val="00812E19"/>
    <w:rPr>
      <w:rFonts w:asciiTheme="minorHAnsi" w:hAnsiTheme="minorHAnsi"/>
      <w:szCs w:val="24"/>
      <w:lang w:val="es-AR" w:eastAsia="zh-CN"/>
    </w:rPr>
  </w:style>
  <w:style w:type="character" w:customStyle="1" w:styleId="Ttulo5Car">
    <w:name w:val="Título 5 Car"/>
    <w:basedOn w:val="Fuentedeprrafopredeter"/>
    <w:link w:val="Ttulo5"/>
    <w:uiPriority w:val="9"/>
    <w:rsid w:val="005550C0"/>
    <w:rPr>
      <w:rFonts w:asciiTheme="minorHAnsi" w:eastAsiaTheme="majorEastAsia" w:hAnsiTheme="minorHAnsi" w:cstheme="majorBidi"/>
      <w:b/>
      <w:sz w:val="24"/>
      <w:szCs w:val="24"/>
      <w:lang w:val="es-AR" w:eastAsia="zh-CN"/>
    </w:rPr>
  </w:style>
  <w:style w:type="character" w:customStyle="1" w:styleId="Ttulo6Car">
    <w:name w:val="Título 6 Car"/>
    <w:basedOn w:val="Fuentedeprrafopredeter"/>
    <w:link w:val="Ttulo6"/>
    <w:uiPriority w:val="9"/>
    <w:rsid w:val="009C2E6A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val="es-AR" w:eastAsia="zh-CN"/>
    </w:rPr>
  </w:style>
  <w:style w:type="character" w:customStyle="1" w:styleId="Ttulo7Car">
    <w:name w:val="Título 7 Car"/>
    <w:basedOn w:val="Fuentedeprrafopredeter"/>
    <w:link w:val="Ttulo7"/>
    <w:uiPriority w:val="9"/>
    <w:rsid w:val="009C2E6A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s-AR" w:eastAsia="zh-CN"/>
    </w:rPr>
  </w:style>
  <w:style w:type="character" w:customStyle="1" w:styleId="Ttulo8Car">
    <w:name w:val="Título 8 Car"/>
    <w:basedOn w:val="Fuentedeprrafopredeter"/>
    <w:link w:val="Ttulo8"/>
    <w:uiPriority w:val="9"/>
    <w:rsid w:val="009C2E6A"/>
    <w:rPr>
      <w:rFonts w:asciiTheme="majorHAnsi" w:eastAsiaTheme="majorEastAsia" w:hAnsiTheme="majorHAnsi" w:cstheme="majorBidi"/>
      <w:color w:val="404040" w:themeColor="text1" w:themeTint="BF"/>
      <w:lang w:val="es-AR" w:eastAsia="zh-CN"/>
    </w:rPr>
  </w:style>
  <w:style w:type="character" w:customStyle="1" w:styleId="Ttulo9Car">
    <w:name w:val="Título 9 Car"/>
    <w:basedOn w:val="Fuentedeprrafopredeter"/>
    <w:link w:val="Ttulo9"/>
    <w:uiPriority w:val="9"/>
    <w:rsid w:val="009C2E6A"/>
    <w:rPr>
      <w:rFonts w:asciiTheme="majorHAnsi" w:eastAsiaTheme="majorEastAsia" w:hAnsiTheme="majorHAnsi" w:cstheme="majorBidi"/>
      <w:i/>
      <w:iCs/>
      <w:color w:val="404040" w:themeColor="text1" w:themeTint="BF"/>
      <w:lang w:val="es-AR" w:eastAsia="zh-CN"/>
    </w:rPr>
  </w:style>
  <w:style w:type="paragraph" w:customStyle="1" w:styleId="Artculo1">
    <w:name w:val="Artículo1"/>
    <w:basedOn w:val="Normal"/>
    <w:link w:val="Artculo1Car"/>
    <w:rsid w:val="00326BF9"/>
  </w:style>
  <w:style w:type="paragraph" w:customStyle="1" w:styleId="Articulo1">
    <w:name w:val="Articulo1"/>
    <w:basedOn w:val="Normal"/>
    <w:link w:val="Articulo1Car"/>
    <w:qFormat/>
    <w:rsid w:val="00421933"/>
    <w:pPr>
      <w:numPr>
        <w:ilvl w:val="4"/>
        <w:numId w:val="3"/>
      </w:numPr>
      <w:ind w:left="709" w:hanging="709"/>
    </w:pPr>
  </w:style>
  <w:style w:type="character" w:customStyle="1" w:styleId="Artculo1Car">
    <w:name w:val="Artículo1 Car"/>
    <w:basedOn w:val="Fuentedeprrafopredeter"/>
    <w:link w:val="Artculo1"/>
    <w:rsid w:val="00326BF9"/>
    <w:rPr>
      <w:rFonts w:asciiTheme="minorHAnsi" w:hAnsiTheme="minorHAnsi"/>
      <w:sz w:val="24"/>
      <w:szCs w:val="24"/>
      <w:lang w:val="es-AR" w:eastAsia="zh-CN"/>
    </w:rPr>
  </w:style>
  <w:style w:type="paragraph" w:customStyle="1" w:styleId="Articulo2">
    <w:name w:val="Articulo2"/>
    <w:basedOn w:val="Articulo1"/>
    <w:link w:val="Articulo2Car"/>
    <w:qFormat/>
    <w:rsid w:val="000C3923"/>
    <w:pPr>
      <w:numPr>
        <w:ilvl w:val="5"/>
      </w:numPr>
      <w:tabs>
        <w:tab w:val="left" w:pos="1560"/>
      </w:tabs>
      <w:ind w:left="1560" w:hanging="851"/>
    </w:pPr>
  </w:style>
  <w:style w:type="character" w:customStyle="1" w:styleId="Articulo1Car">
    <w:name w:val="Articulo1 Car"/>
    <w:basedOn w:val="Fuentedeprrafopredeter"/>
    <w:link w:val="Articulo1"/>
    <w:rsid w:val="00421933"/>
    <w:rPr>
      <w:rFonts w:asciiTheme="minorHAnsi" w:hAnsiTheme="minorHAnsi"/>
      <w:sz w:val="24"/>
      <w:szCs w:val="24"/>
      <w:lang w:val="es-AR" w:eastAsia="zh-CN"/>
    </w:rPr>
  </w:style>
  <w:style w:type="paragraph" w:customStyle="1" w:styleId="Articulo3">
    <w:name w:val="Articulo3"/>
    <w:basedOn w:val="Articulo2"/>
    <w:link w:val="Articulo3Car"/>
    <w:qFormat/>
    <w:rsid w:val="000C3923"/>
    <w:pPr>
      <w:numPr>
        <w:ilvl w:val="6"/>
      </w:numPr>
      <w:tabs>
        <w:tab w:val="clear" w:pos="1560"/>
        <w:tab w:val="left" w:pos="2552"/>
      </w:tabs>
      <w:ind w:left="2552" w:hanging="992"/>
    </w:pPr>
  </w:style>
  <w:style w:type="character" w:customStyle="1" w:styleId="Articulo2Car">
    <w:name w:val="Articulo2 Car"/>
    <w:basedOn w:val="Articulo1Car"/>
    <w:link w:val="Articulo2"/>
    <w:rsid w:val="000C3923"/>
    <w:rPr>
      <w:rFonts w:asciiTheme="minorHAnsi" w:hAnsiTheme="minorHAnsi"/>
      <w:sz w:val="24"/>
      <w:szCs w:val="24"/>
      <w:lang w:val="es-AR" w:eastAsia="zh-CN"/>
    </w:rPr>
  </w:style>
  <w:style w:type="character" w:customStyle="1" w:styleId="Articulo3Car">
    <w:name w:val="Articulo3 Car"/>
    <w:basedOn w:val="Articulo2Car"/>
    <w:link w:val="Articulo3"/>
    <w:rsid w:val="000C3923"/>
    <w:rPr>
      <w:rFonts w:asciiTheme="minorHAnsi" w:hAnsiTheme="minorHAnsi"/>
      <w:sz w:val="24"/>
      <w:szCs w:val="24"/>
      <w:lang w:val="es-AR" w:eastAsia="zh-CN"/>
    </w:rPr>
  </w:style>
  <w:style w:type="character" w:customStyle="1" w:styleId="Ttulo1Car">
    <w:name w:val="Título 1 Car"/>
    <w:basedOn w:val="Fuentedeprrafopredeter"/>
    <w:link w:val="Ttulo1"/>
    <w:rsid w:val="00392B0E"/>
    <w:rPr>
      <w:rFonts w:asciiTheme="minorHAnsi" w:eastAsia="Microsoft YaHei" w:hAnsiTheme="minorHAnsi" w:cs="Mangal"/>
      <w:b/>
      <w:bCs/>
      <w:caps/>
      <w:sz w:val="32"/>
      <w:szCs w:val="36"/>
      <w:lang w:val="es-AR" w:eastAsia="zh-CN"/>
    </w:rPr>
  </w:style>
  <w:style w:type="character" w:customStyle="1" w:styleId="T11Car">
    <w:name w:val="T1.1 Car"/>
    <w:basedOn w:val="Fuentedeprrafopredeter"/>
    <w:link w:val="T11"/>
    <w:locked/>
    <w:rsid w:val="00392B0E"/>
    <w:rPr>
      <w:rFonts w:asciiTheme="minorHAnsi" w:hAnsiTheme="minorHAnsi" w:cs="Calibri"/>
      <w:sz w:val="24"/>
      <w:szCs w:val="24"/>
      <w:lang w:val="es-AR" w:eastAsia="zh-CN"/>
    </w:rPr>
  </w:style>
  <w:style w:type="paragraph" w:customStyle="1" w:styleId="T11">
    <w:name w:val="T1.1"/>
    <w:basedOn w:val="Normal"/>
    <w:link w:val="T11Car"/>
    <w:qFormat/>
    <w:rsid w:val="00392B0E"/>
    <w:pPr>
      <w:spacing w:line="360" w:lineRule="auto"/>
      <w:ind w:left="567" w:hanging="567"/>
    </w:pPr>
    <w:rPr>
      <w:rFonts w:cs="Calibri"/>
    </w:rPr>
  </w:style>
  <w:style w:type="character" w:customStyle="1" w:styleId="T111Car">
    <w:name w:val="T1.1.1 Car"/>
    <w:basedOn w:val="T11Car"/>
    <w:link w:val="T111"/>
    <w:locked/>
    <w:rsid w:val="00392B0E"/>
    <w:rPr>
      <w:rFonts w:asciiTheme="minorHAnsi" w:hAnsiTheme="minorHAnsi" w:cs="Calibri"/>
      <w:sz w:val="24"/>
      <w:szCs w:val="24"/>
      <w:lang w:val="es-AR" w:eastAsia="zh-CN"/>
    </w:rPr>
  </w:style>
  <w:style w:type="paragraph" w:customStyle="1" w:styleId="T111">
    <w:name w:val="T1.1.1"/>
    <w:basedOn w:val="T11"/>
    <w:link w:val="T111Car"/>
    <w:qFormat/>
    <w:rsid w:val="00392B0E"/>
    <w:pPr>
      <w:tabs>
        <w:tab w:val="num" w:pos="1134"/>
      </w:tabs>
      <w:ind w:left="1134" w:hanging="1134"/>
    </w:pPr>
  </w:style>
  <w:style w:type="paragraph" w:customStyle="1" w:styleId="Articulo0">
    <w:name w:val="Articulo0"/>
    <w:basedOn w:val="Ttulo2"/>
    <w:rsid w:val="00F87CB0"/>
    <w:pPr>
      <w:spacing w:before="0"/>
      <w:ind w:left="0" w:firstLine="0"/>
    </w:pPr>
    <w:rPr>
      <w:b w:val="0"/>
      <w:caps w:val="0"/>
      <w:sz w:val="24"/>
    </w:rPr>
  </w:style>
  <w:style w:type="paragraph" w:customStyle="1" w:styleId="Default">
    <w:name w:val="Default"/>
    <w:rsid w:val="00BB1F32"/>
    <w:pPr>
      <w:autoSpaceDE w:val="0"/>
      <w:autoSpaceDN w:val="0"/>
      <w:adjustRightInd w:val="0"/>
    </w:pPr>
    <w:rPr>
      <w:rFonts w:ascii="Calibri" w:eastAsia="Calibri" w:hAnsi="Calibri" w:cs="Calibri"/>
      <w:color w:val="000000"/>
      <w:sz w:val="24"/>
      <w:szCs w:val="24"/>
      <w:lang w:val="es-AR" w:eastAsia="en-US"/>
    </w:rPr>
  </w:style>
  <w:style w:type="paragraph" w:styleId="Revisin">
    <w:name w:val="Revision"/>
    <w:hidden/>
    <w:uiPriority w:val="99"/>
    <w:semiHidden/>
    <w:rsid w:val="001407D4"/>
    <w:rPr>
      <w:rFonts w:asciiTheme="minorHAnsi" w:hAnsiTheme="minorHAnsi"/>
      <w:sz w:val="24"/>
      <w:szCs w:val="24"/>
      <w:lang w:val="es-AR" w:eastAsia="zh-CN"/>
    </w:rPr>
  </w:style>
  <w:style w:type="paragraph" w:styleId="NormalWeb">
    <w:name w:val="Normal (Web)"/>
    <w:basedOn w:val="Normal"/>
    <w:uiPriority w:val="99"/>
    <w:semiHidden/>
    <w:unhideWhenUsed/>
    <w:rsid w:val="00CE23FD"/>
    <w:pPr>
      <w:spacing w:before="100" w:beforeAutospacing="1" w:after="100" w:afterAutospacing="1"/>
      <w:jc w:val="left"/>
    </w:pPr>
    <w:rPr>
      <w:rFonts w:ascii="Times New Roman" w:eastAsiaTheme="minorEastAsia" w:hAnsi="Times New Roman"/>
      <w:lang w:val="en-US" w:eastAsia="en-US"/>
    </w:rPr>
  </w:style>
  <w:style w:type="paragraph" w:customStyle="1" w:styleId="paragraph">
    <w:name w:val="paragraph"/>
    <w:basedOn w:val="Normal"/>
    <w:rsid w:val="00C112A8"/>
    <w:pPr>
      <w:spacing w:before="100" w:beforeAutospacing="1" w:after="100" w:afterAutospacing="1"/>
      <w:jc w:val="left"/>
    </w:pPr>
    <w:rPr>
      <w:rFonts w:ascii="Times New Roman" w:hAnsi="Times New Roman"/>
      <w:lang w:eastAsia="es-AR"/>
    </w:rPr>
  </w:style>
  <w:style w:type="character" w:customStyle="1" w:styleId="normaltextrun">
    <w:name w:val="normaltextrun"/>
    <w:basedOn w:val="Fuentedeprrafopredeter"/>
    <w:rsid w:val="00C112A8"/>
  </w:style>
  <w:style w:type="paragraph" w:customStyle="1" w:styleId="Epgrafesuperior">
    <w:name w:val="Epígrafe superior"/>
    <w:basedOn w:val="Descripcin"/>
    <w:next w:val="Normal"/>
    <w:qFormat/>
    <w:rsid w:val="00C049C7"/>
    <w:pPr>
      <w:keepNext/>
      <w:suppressLineNumbers w:val="0"/>
      <w:spacing w:before="200" w:after="60"/>
    </w:pPr>
    <w:rPr>
      <w:rFonts w:ascii="Verdana" w:eastAsiaTheme="minorHAnsi" w:hAnsi="Verdana" w:cstheme="minorBidi"/>
      <w:bCs/>
      <w:i/>
      <w:iCs w:val="0"/>
      <w:color w:val="4F81BD" w:themeColor="accent1"/>
      <w:sz w:val="16"/>
      <w:szCs w:val="18"/>
      <w:lang w:eastAsia="en-US"/>
    </w:rPr>
  </w:style>
  <w:style w:type="character" w:customStyle="1" w:styleId="PrrafodelistaCar">
    <w:name w:val="Párrafo de lista Car"/>
    <w:aliases w:val="Titulo de Fígura Car,TITULO A Car,Titulo parrafo Car"/>
    <w:basedOn w:val="Fuentedeprrafopredeter"/>
    <w:link w:val="Prrafodelista"/>
    <w:uiPriority w:val="34"/>
    <w:rsid w:val="00C049C7"/>
    <w:rPr>
      <w:rFonts w:asciiTheme="minorHAnsi" w:hAnsiTheme="minorHAnsi"/>
      <w:sz w:val="24"/>
      <w:szCs w:val="24"/>
      <w:lang w:val="es-AR" w:eastAsia="zh-CN"/>
    </w:rPr>
  </w:style>
  <w:style w:type="paragraph" w:customStyle="1" w:styleId="00-NORM">
    <w:name w:val="00 - NORM"/>
    <w:basedOn w:val="Normal"/>
    <w:link w:val="00-NORMCar"/>
    <w:qFormat/>
    <w:rsid w:val="00063AA4"/>
    <w:pPr>
      <w:spacing w:before="120" w:line="276" w:lineRule="auto"/>
    </w:pPr>
    <w:rPr>
      <w:rFonts w:ascii="Verdana" w:hAnsi="Verdana"/>
      <w:w w:val="101"/>
      <w:sz w:val="20"/>
      <w:lang w:eastAsia="es-ES"/>
    </w:rPr>
  </w:style>
  <w:style w:type="character" w:customStyle="1" w:styleId="00-NORMCar">
    <w:name w:val="00 - NORM Car"/>
    <w:link w:val="00-NORM"/>
    <w:rsid w:val="00063AA4"/>
    <w:rPr>
      <w:rFonts w:ascii="Verdana" w:hAnsi="Verdana"/>
      <w:w w:val="101"/>
      <w:szCs w:val="24"/>
      <w:lang w:val="es-AR" w:eastAsia="es-ES"/>
    </w:rPr>
  </w:style>
  <w:style w:type="character" w:customStyle="1" w:styleId="highlight">
    <w:name w:val="highlight"/>
    <w:basedOn w:val="Fuentedeprrafopredeter"/>
    <w:rsid w:val="005834F4"/>
  </w:style>
  <w:style w:type="paragraph" w:styleId="Saludo">
    <w:name w:val="Salutation"/>
    <w:basedOn w:val="Normal"/>
    <w:next w:val="Normal"/>
    <w:link w:val="SaludoCar"/>
    <w:uiPriority w:val="99"/>
    <w:unhideWhenUsed/>
    <w:rsid w:val="000C76F7"/>
  </w:style>
  <w:style w:type="character" w:customStyle="1" w:styleId="SaludoCar">
    <w:name w:val="Saludo Car"/>
    <w:basedOn w:val="Fuentedeprrafopredeter"/>
    <w:link w:val="Saludo"/>
    <w:uiPriority w:val="99"/>
    <w:rsid w:val="000C76F7"/>
    <w:rPr>
      <w:rFonts w:asciiTheme="minorHAnsi" w:hAnsiTheme="minorHAnsi"/>
      <w:sz w:val="24"/>
      <w:szCs w:val="24"/>
      <w:lang w:val="es-AR" w:eastAsia="zh-CN"/>
    </w:rPr>
  </w:style>
  <w:style w:type="character" w:customStyle="1" w:styleId="Ttulo2Car">
    <w:name w:val="Título 2 Car"/>
    <w:basedOn w:val="Fuentedeprrafopredeter"/>
    <w:link w:val="Ttulo2"/>
    <w:rsid w:val="003F1051"/>
    <w:rPr>
      <w:rFonts w:ascii="Calibri" w:eastAsia="Microsoft YaHei" w:hAnsi="Calibri" w:cs="Mangal"/>
      <w:b/>
      <w:bCs/>
      <w:caps/>
      <w:sz w:val="28"/>
      <w:szCs w:val="32"/>
      <w:lang w:val="es-AR" w:eastAsia="zh-CN"/>
    </w:rPr>
  </w:style>
  <w:style w:type="paragraph" w:styleId="Listaconvietas">
    <w:name w:val="List Bullet"/>
    <w:basedOn w:val="Normal"/>
    <w:link w:val="ListaconvietasCar"/>
    <w:rsid w:val="00B82423"/>
    <w:pPr>
      <w:widowControl w:val="0"/>
      <w:numPr>
        <w:numId w:val="8"/>
      </w:numPr>
      <w:suppressAutoHyphens/>
      <w:spacing w:before="120" w:line="264" w:lineRule="auto"/>
    </w:pPr>
    <w:rPr>
      <w:rFonts w:ascii="Arial" w:hAnsi="Arial"/>
      <w:sz w:val="20"/>
      <w:szCs w:val="20"/>
      <w:lang w:val="es-ES" w:eastAsia="es-ES"/>
    </w:rPr>
  </w:style>
  <w:style w:type="paragraph" w:styleId="Listaconvietas2">
    <w:name w:val="List Bullet 2"/>
    <w:basedOn w:val="Normal"/>
    <w:link w:val="Listaconvietas2Car"/>
    <w:rsid w:val="00B82423"/>
    <w:pPr>
      <w:widowControl w:val="0"/>
      <w:numPr>
        <w:numId w:val="9"/>
      </w:numPr>
      <w:suppressAutoHyphens/>
      <w:spacing w:before="120" w:line="264" w:lineRule="auto"/>
    </w:pPr>
    <w:rPr>
      <w:rFonts w:ascii="Arial" w:hAnsi="Arial"/>
      <w:sz w:val="20"/>
      <w:szCs w:val="20"/>
      <w:lang w:val="es-ES" w:eastAsia="es-ES"/>
    </w:rPr>
  </w:style>
  <w:style w:type="character" w:customStyle="1" w:styleId="DescripcinCar">
    <w:name w:val="Descripción Car"/>
    <w:aliases w:val="Captiondsg Car,Caption- Car,Car Car,Caption Table Car,Figura 1 Car,Ca Car,caption Car,Didascalia Carattere Car,Legend Car,table Car"/>
    <w:link w:val="Descripcin"/>
    <w:locked/>
    <w:rsid w:val="00B82423"/>
    <w:rPr>
      <w:rFonts w:asciiTheme="minorHAnsi" w:hAnsiTheme="minorHAnsi" w:cs="Mangal"/>
      <w:iCs/>
      <w:szCs w:val="24"/>
      <w:lang w:val="es-AR" w:eastAsia="zh-CN"/>
    </w:rPr>
  </w:style>
  <w:style w:type="character" w:customStyle="1" w:styleId="Listaconvietas2Car">
    <w:name w:val="Lista con viñetas 2 Car"/>
    <w:link w:val="Listaconvietas2"/>
    <w:locked/>
    <w:rsid w:val="00B82423"/>
    <w:rPr>
      <w:rFonts w:ascii="Arial" w:hAnsi="Arial"/>
      <w:lang w:val="es-ES" w:eastAsia="es-ES"/>
    </w:rPr>
  </w:style>
  <w:style w:type="character" w:customStyle="1" w:styleId="ListaconvietasCar">
    <w:name w:val="Lista con viñetas Car"/>
    <w:link w:val="Listaconvietas"/>
    <w:locked/>
    <w:rsid w:val="00B82423"/>
    <w:rPr>
      <w:rFonts w:ascii="Arial" w:hAnsi="Arial"/>
      <w:lang w:val="es-ES" w:eastAsia="es-ES"/>
    </w:rPr>
  </w:style>
  <w:style w:type="character" w:customStyle="1" w:styleId="tlid-translation">
    <w:name w:val="tlid-translation"/>
    <w:basedOn w:val="Fuentedeprrafopredeter"/>
    <w:rsid w:val="00B82423"/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F648F8"/>
    <w:pPr>
      <w:spacing w:after="0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F648F8"/>
    <w:rPr>
      <w:rFonts w:asciiTheme="minorHAnsi" w:hAnsiTheme="minorHAnsi"/>
      <w:lang w:val="es-AR" w:eastAsia="zh-CN"/>
    </w:rPr>
  </w:style>
  <w:style w:type="character" w:styleId="Refdenotaalfinal">
    <w:name w:val="endnote reference"/>
    <w:basedOn w:val="Fuentedeprrafopredeter"/>
    <w:uiPriority w:val="99"/>
    <w:semiHidden/>
    <w:unhideWhenUsed/>
    <w:rsid w:val="00F648F8"/>
    <w:rPr>
      <w:vertAlign w:val="superscript"/>
    </w:rPr>
  </w:style>
  <w:style w:type="character" w:styleId="nfasis">
    <w:name w:val="Emphasis"/>
    <w:basedOn w:val="Fuentedeprrafopredeter"/>
    <w:uiPriority w:val="20"/>
    <w:qFormat/>
    <w:rsid w:val="00D86F7B"/>
    <w:rPr>
      <w:i/>
      <w:iCs/>
    </w:rPr>
  </w:style>
  <w:style w:type="character" w:customStyle="1" w:styleId="st">
    <w:name w:val="st"/>
    <w:basedOn w:val="Fuentedeprrafopredeter"/>
    <w:rsid w:val="008F40B5"/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14712"/>
    <w:rPr>
      <w:color w:val="605E5C"/>
      <w:shd w:val="clear" w:color="auto" w:fill="E1DFDD"/>
    </w:rPr>
  </w:style>
  <w:style w:type="character" w:customStyle="1" w:styleId="ui-provider">
    <w:name w:val="ui-provider"/>
    <w:basedOn w:val="Fuentedeprrafopredeter"/>
    <w:rsid w:val="00E450C4"/>
  </w:style>
  <w:style w:type="paragraph" w:styleId="Tabladeilustraciones">
    <w:name w:val="table of figures"/>
    <w:basedOn w:val="Normal"/>
    <w:next w:val="Normal"/>
    <w:uiPriority w:val="99"/>
    <w:unhideWhenUsed/>
    <w:rsid w:val="00852CC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0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959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2331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488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059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5393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161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3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2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1.xml"/><Relationship Id="rId30" Type="http://schemas.openxmlformats.org/officeDocument/2006/relationships/footer" Target="footer3.xml"/><Relationship Id="rId8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pascual\AppData\Local\Microsoft\Windows\INetCache\Content.Outlook\OPEGJ0S2\EANA-R-0000-GPIN-TM-001-C_plantilla-general__20200522c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EB35AE491DA46C6A02639A81027C9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D3FC87-FEB3-4C40-BC84-AE651C49F8FA}"/>
      </w:docPartPr>
      <w:docPartBody>
        <w:p w:rsidR="00506B2F" w:rsidRDefault="00294BF6">
          <w:pPr>
            <w:pStyle w:val="0EB35AE491DA46C6A02639A81027C90C"/>
          </w:pPr>
          <w:r w:rsidRPr="0084489C">
            <w:rPr>
              <w:rStyle w:val="Textodelmarcadordeposicin"/>
            </w:rPr>
            <w:t>[Categoría]</w:t>
          </w:r>
        </w:p>
      </w:docPartBody>
    </w:docPart>
    <w:docPart>
      <w:docPartPr>
        <w:name w:val="00E8371B833440B98259ACAFDE9F2A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4AB309-6745-4892-99AF-641B0F818751}"/>
      </w:docPartPr>
      <w:docPartBody>
        <w:p w:rsidR="00506B2F" w:rsidRDefault="00294BF6">
          <w:pPr>
            <w:pStyle w:val="00E8371B833440B98259ACAFDE9F2AE2"/>
          </w:pPr>
          <w:r w:rsidRPr="00EE55B2">
            <w:rPr>
              <w:rStyle w:val="Textodelmarcadordeposicin"/>
            </w:rPr>
            <w:t>[Título]</w:t>
          </w:r>
        </w:p>
      </w:docPartBody>
    </w:docPart>
    <w:docPart>
      <w:docPartPr>
        <w:name w:val="923162272B114712A271B893ADB27E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3BAAB3-66E8-4615-8B30-658651E34C56}"/>
      </w:docPartPr>
      <w:docPartBody>
        <w:p w:rsidR="00506B2F" w:rsidRDefault="00294BF6">
          <w:pPr>
            <w:pStyle w:val="923162272B114712A271B893ADB27E73"/>
          </w:pPr>
          <w:r w:rsidRPr="0084489C">
            <w:rPr>
              <w:rStyle w:val="Textodelmarcadordeposicin"/>
            </w:rPr>
            <w:t>[Abstracto]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Courier New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otham Medium">
    <w:altName w:val="Times New Roman"/>
    <w:charset w:val="00"/>
    <w:family w:val="auto"/>
    <w:pitch w:val="variable"/>
    <w:sig w:usb0="A10000FF" w:usb1="4000005B" w:usb2="00000000" w:usb3="00000000" w:csb0="0000019B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markup="0" w:comments="0" w:insDel="0" w:formatting="0"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BF6"/>
    <w:rsid w:val="000242FB"/>
    <w:rsid w:val="000C3CFF"/>
    <w:rsid w:val="000E41DF"/>
    <w:rsid w:val="00153F29"/>
    <w:rsid w:val="0015511C"/>
    <w:rsid w:val="00155C57"/>
    <w:rsid w:val="00170FDD"/>
    <w:rsid w:val="00200C84"/>
    <w:rsid w:val="00224B67"/>
    <w:rsid w:val="00237C37"/>
    <w:rsid w:val="002607F2"/>
    <w:rsid w:val="00274231"/>
    <w:rsid w:val="00294BF6"/>
    <w:rsid w:val="002A1959"/>
    <w:rsid w:val="002F0E77"/>
    <w:rsid w:val="002F30DE"/>
    <w:rsid w:val="0030512D"/>
    <w:rsid w:val="00332A6C"/>
    <w:rsid w:val="003860AA"/>
    <w:rsid w:val="003A10F0"/>
    <w:rsid w:val="003B76D0"/>
    <w:rsid w:val="003F1B2A"/>
    <w:rsid w:val="003F4AD7"/>
    <w:rsid w:val="0040131F"/>
    <w:rsid w:val="004141AE"/>
    <w:rsid w:val="00425052"/>
    <w:rsid w:val="0043141A"/>
    <w:rsid w:val="00477424"/>
    <w:rsid w:val="00487B56"/>
    <w:rsid w:val="00497ACF"/>
    <w:rsid w:val="004A3CC9"/>
    <w:rsid w:val="004C6AF8"/>
    <w:rsid w:val="004F2A12"/>
    <w:rsid w:val="00506B2F"/>
    <w:rsid w:val="0051433C"/>
    <w:rsid w:val="005479D8"/>
    <w:rsid w:val="00552696"/>
    <w:rsid w:val="00571551"/>
    <w:rsid w:val="005732EC"/>
    <w:rsid w:val="00586AA8"/>
    <w:rsid w:val="00602092"/>
    <w:rsid w:val="00603DBB"/>
    <w:rsid w:val="00605309"/>
    <w:rsid w:val="0062286B"/>
    <w:rsid w:val="00663AC7"/>
    <w:rsid w:val="00677DEF"/>
    <w:rsid w:val="006802F1"/>
    <w:rsid w:val="006876DF"/>
    <w:rsid w:val="006B5C42"/>
    <w:rsid w:val="007022F0"/>
    <w:rsid w:val="00741966"/>
    <w:rsid w:val="00743308"/>
    <w:rsid w:val="007437E8"/>
    <w:rsid w:val="007A10A1"/>
    <w:rsid w:val="007A38D9"/>
    <w:rsid w:val="007D58BE"/>
    <w:rsid w:val="007F4A73"/>
    <w:rsid w:val="008176AD"/>
    <w:rsid w:val="008275F7"/>
    <w:rsid w:val="00874FC8"/>
    <w:rsid w:val="008B1508"/>
    <w:rsid w:val="008E08BE"/>
    <w:rsid w:val="0090045A"/>
    <w:rsid w:val="00925AE8"/>
    <w:rsid w:val="009523C3"/>
    <w:rsid w:val="009A6C45"/>
    <w:rsid w:val="00A155E8"/>
    <w:rsid w:val="00A63A59"/>
    <w:rsid w:val="00AD6AA8"/>
    <w:rsid w:val="00B10D95"/>
    <w:rsid w:val="00B3765C"/>
    <w:rsid w:val="00B60768"/>
    <w:rsid w:val="00B60918"/>
    <w:rsid w:val="00B70A0D"/>
    <w:rsid w:val="00B930D7"/>
    <w:rsid w:val="00BB117E"/>
    <w:rsid w:val="00BB55D2"/>
    <w:rsid w:val="00BE118D"/>
    <w:rsid w:val="00BF475B"/>
    <w:rsid w:val="00C026DC"/>
    <w:rsid w:val="00C35788"/>
    <w:rsid w:val="00CA07E7"/>
    <w:rsid w:val="00D0618D"/>
    <w:rsid w:val="00D747E3"/>
    <w:rsid w:val="00D77A5F"/>
    <w:rsid w:val="00D8063F"/>
    <w:rsid w:val="00D92752"/>
    <w:rsid w:val="00E11589"/>
    <w:rsid w:val="00E6461F"/>
    <w:rsid w:val="00E747D7"/>
    <w:rsid w:val="00ED35FB"/>
    <w:rsid w:val="00F07627"/>
    <w:rsid w:val="00F20C6D"/>
    <w:rsid w:val="00F346C3"/>
    <w:rsid w:val="00F36171"/>
    <w:rsid w:val="00F8780B"/>
    <w:rsid w:val="00FE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40131F"/>
    <w:rPr>
      <w:color w:val="808080"/>
    </w:rPr>
  </w:style>
  <w:style w:type="paragraph" w:customStyle="1" w:styleId="0EB35AE491DA46C6A02639A81027C90C">
    <w:name w:val="0EB35AE491DA46C6A02639A81027C90C"/>
  </w:style>
  <w:style w:type="paragraph" w:customStyle="1" w:styleId="00E8371B833440B98259ACAFDE9F2AE2">
    <w:name w:val="00E8371B833440B98259ACAFDE9F2AE2"/>
  </w:style>
  <w:style w:type="paragraph" w:customStyle="1" w:styleId="923162272B114712A271B893ADB27E73">
    <w:name w:val="923162272B114712A271B893ADB27E7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2019-03-22T00:00:00</PublishDate>
  <Abstract>EANA-R-PIL1-PMOI-AP-002-A</Abstract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312ca3a-0f2e-4456-8295-321a87eea0db">
      <Terms xmlns="http://schemas.microsoft.com/office/infopath/2007/PartnerControls"/>
    </lcf76f155ced4ddcb4097134ff3c332f>
    <TaxCatchAll xmlns="ae1e7e6e-19c9-478c-b527-a4e0c7980740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1D2AFB42571F84597EB6F7A9BDA7A9A" ma:contentTypeVersion="19" ma:contentTypeDescription="Crear nuevo documento." ma:contentTypeScope="" ma:versionID="cc7d73d054fda5ea795d5873cdc5f587">
  <xsd:schema xmlns:xsd="http://www.w3.org/2001/XMLSchema" xmlns:xs="http://www.w3.org/2001/XMLSchema" xmlns:p="http://schemas.microsoft.com/office/2006/metadata/properties" xmlns:ns2="a312ca3a-0f2e-4456-8295-321a87eea0db" xmlns:ns3="ae1e7e6e-19c9-478c-b527-a4e0c7980740" targetNamespace="http://schemas.microsoft.com/office/2006/metadata/properties" ma:root="true" ma:fieldsID="a1da3e385616fdc43ffe7284217e50aa" ns2:_="" ns3:_="">
    <xsd:import namespace="a312ca3a-0f2e-4456-8295-321a87eea0db"/>
    <xsd:import namespace="ae1e7e6e-19c9-478c-b527-a4e0c798074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EventHashCode" minOccurs="0"/>
                <xsd:element ref="ns2:MediaServiceGenerationTime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12ca3a-0f2e-4456-8295-321a87eea0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486a6d29-835b-4506-bbb9-b60d0bc970e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1e7e6e-19c9-478c-b527-a4e0c798074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77c5701e-fa27-4f34-b8b3-8a282b99ab78}" ma:internalName="TaxCatchAll" ma:showField="CatchAllData" ma:web="ae1e7e6e-19c9-478c-b527-a4e0c798074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7A2A5A4-5A23-4C84-9742-0854087284D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87979D3-3B2A-47CF-9B33-6EE04B42599A}">
  <ds:schemaRefs>
    <ds:schemaRef ds:uri="http://purl.org/dc/elements/1.1/"/>
    <ds:schemaRef ds:uri="http://www.w3.org/XML/1998/namespace"/>
    <ds:schemaRef ds:uri="http://schemas.microsoft.com/office/2006/documentManagement/types"/>
    <ds:schemaRef ds:uri="ae1e7e6e-19c9-478c-b527-a4e0c7980740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  <ds:schemaRef ds:uri="http://purl.org/dc/terms/"/>
    <ds:schemaRef ds:uri="a312ca3a-0f2e-4456-8295-321a87eea0db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A9FF00D4-B40C-4C4C-AE7B-F0963A5C63E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12ca3a-0f2e-4456-8295-321a87eea0db"/>
    <ds:schemaRef ds:uri="ae1e7e6e-19c9-478c-b527-a4e0c79807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1F24D8E-9C3F-4564-88F9-A209A3AF2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EANA-R-0000-GPIN-TM-001-C_plantilla-general__20200522c</Template>
  <TotalTime>14</TotalTime>
  <Pages>15</Pages>
  <Words>2764</Words>
  <Characters>15204</Characters>
  <Application>Microsoft Office Word</Application>
  <DocSecurity>0</DocSecurity>
  <Lines>126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Anteproyecto</vt:lpstr>
      <vt:lpstr>Anteproyecto</vt:lpstr>
    </vt:vector>
  </TitlesOfParts>
  <Company>Toshiba</Company>
  <LinksUpToDate>false</LinksUpToDate>
  <CharactersWithSpaces>17933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Anteproyecto</dc:title>
  <dc:subject/>
  <dc:creator>Gonzalo Vallejo</dc:creator>
  <cp:keywords>ILS, LOC, GP, DME, RWY, TWY, ORSNA, AA2000, SAZS, BRC, BAR</cp:keywords>
  <dc:description/>
  <cp:lastModifiedBy>Karen Maylen Martin Teheram</cp:lastModifiedBy>
  <cp:revision>11</cp:revision>
  <cp:lastPrinted>2023-05-08T18:12:00Z</cp:lastPrinted>
  <dcterms:created xsi:type="dcterms:W3CDTF">2023-06-27T19:08:00Z</dcterms:created>
  <dcterms:modified xsi:type="dcterms:W3CDTF">2023-06-27T19:19:00Z</dcterms:modified>
  <cp:category>retiro de bases ILS desinstalados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0x01010081D2AFB42571F84597EB6F7A9BDA7A9A</vt:lpwstr>
  </property>
  <property fmtid="{D5CDD505-2E9C-101B-9397-08002B2CF9AE}" pid="3" name="MediaServiceImageTags">
    <vt:lpwstr/>
  </property>
</Properties>
</file>